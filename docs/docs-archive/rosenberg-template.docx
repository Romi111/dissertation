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47F1" w14:textId="77777777" w:rsidR="0065273E" w:rsidRDefault="0065273E" w:rsidP="001E6E73">
      <w:pPr>
        <w:ind w:firstLine="0"/>
        <w:jc w:val="center"/>
      </w:pPr>
      <w:bookmarkStart w:id="0" w:name="_4lqa04dg1r48" w:colFirst="0" w:colLast="0"/>
      <w:bookmarkStart w:id="1" w:name="_t4qz0st4ujmj" w:colFirst="0" w:colLast="0"/>
      <w:bookmarkStart w:id="2" w:name="_il8e5wk069nc" w:colFirst="0" w:colLast="0"/>
      <w:bookmarkStart w:id="3" w:name="_q4hb2p1qbsvm" w:colFirst="0" w:colLast="0"/>
      <w:bookmarkStart w:id="4" w:name="_3xdp2a3ocv" w:colFirst="0" w:colLast="0"/>
      <w:bookmarkStart w:id="5" w:name="_asa7hpndo1gs" w:colFirst="0" w:colLast="0"/>
      <w:bookmarkStart w:id="6" w:name="_dhyu7kjlqrql" w:colFirst="0" w:colLast="0"/>
      <w:bookmarkEnd w:id="0"/>
      <w:bookmarkEnd w:id="1"/>
      <w:bookmarkEnd w:id="2"/>
      <w:bookmarkEnd w:id="3"/>
      <w:bookmarkEnd w:id="4"/>
      <w:bookmarkEnd w:id="5"/>
      <w:bookmarkEnd w:id="6"/>
    </w:p>
    <w:p w14:paraId="1C6ED619" w14:textId="77777777" w:rsidR="0065273E" w:rsidRDefault="0065273E" w:rsidP="001E6E73">
      <w:pPr>
        <w:ind w:firstLine="0"/>
        <w:jc w:val="center"/>
      </w:pPr>
    </w:p>
    <w:p w14:paraId="63184623" w14:textId="77777777" w:rsidR="0065273E" w:rsidRDefault="0065273E" w:rsidP="001E6E73">
      <w:pPr>
        <w:ind w:firstLine="0"/>
        <w:jc w:val="center"/>
      </w:pPr>
    </w:p>
    <w:p w14:paraId="35478A60" w14:textId="77777777" w:rsidR="0065273E" w:rsidRDefault="0065273E" w:rsidP="001E6E73">
      <w:pPr>
        <w:ind w:firstLine="0"/>
        <w:jc w:val="center"/>
      </w:pPr>
    </w:p>
    <w:p w14:paraId="149460AA" w14:textId="77777777" w:rsidR="0065273E" w:rsidRDefault="0065273E" w:rsidP="001E6E73">
      <w:pPr>
        <w:ind w:firstLine="0"/>
        <w:jc w:val="center"/>
      </w:pPr>
    </w:p>
    <w:p w14:paraId="1B4D20CB" w14:textId="77777777" w:rsidR="0065273E" w:rsidRDefault="0065273E" w:rsidP="001E6E73">
      <w:pPr>
        <w:ind w:firstLine="0"/>
        <w:jc w:val="center"/>
      </w:pPr>
    </w:p>
    <w:p w14:paraId="78EFC6B6" w14:textId="77777777" w:rsidR="0065273E" w:rsidRDefault="0065273E" w:rsidP="001E6E73">
      <w:pPr>
        <w:ind w:firstLine="0"/>
        <w:jc w:val="center"/>
      </w:pPr>
    </w:p>
    <w:p w14:paraId="21A73273" w14:textId="77777777" w:rsidR="0065273E" w:rsidRDefault="0065273E" w:rsidP="001E6E73">
      <w:pPr>
        <w:ind w:firstLine="0"/>
        <w:jc w:val="center"/>
      </w:pPr>
    </w:p>
    <w:p w14:paraId="3F8E1FE3" w14:textId="77777777" w:rsidR="00983CEB" w:rsidRDefault="00983CEB" w:rsidP="001E6E73">
      <w:pPr>
        <w:ind w:firstLine="0"/>
        <w:jc w:val="center"/>
      </w:pPr>
    </w:p>
    <w:p w14:paraId="6F48CC48" w14:textId="0FDD480A" w:rsidR="00C771FD" w:rsidRDefault="008734B4" w:rsidP="001E6E73">
      <w:pPr>
        <w:ind w:firstLine="0"/>
        <w:jc w:val="center"/>
      </w:pPr>
      <w:r>
        <w:t xml:space="preserve">Examining </w:t>
      </w:r>
      <w:r w:rsidR="00211AFA">
        <w:t>Data Practices</w:t>
      </w:r>
      <w:r>
        <w:t xml:space="preserve"> Through the Lens of Engagement Theory:</w:t>
      </w:r>
    </w:p>
    <w:p w14:paraId="4C2A6198" w14:textId="56D1E3A9" w:rsidR="00E479D2" w:rsidRDefault="008734B4" w:rsidP="0065372D">
      <w:pPr>
        <w:ind w:firstLine="0"/>
        <w:jc w:val="center"/>
      </w:pPr>
      <w:r>
        <w:t>A Person-Oriented Approach Using an Experience Sampling Method</w:t>
      </w:r>
    </w:p>
    <w:p w14:paraId="61C328B1" w14:textId="16FD042A" w:rsidR="002E4B5D" w:rsidRDefault="002E4B5D" w:rsidP="002E4B5D">
      <w:pPr>
        <w:ind w:firstLine="0"/>
        <w:jc w:val="center"/>
      </w:pPr>
      <w:r>
        <w:t xml:space="preserve">By </w:t>
      </w:r>
      <w:r w:rsidRPr="00961E25">
        <w:t>Joshua M. Rosenberg</w:t>
      </w:r>
    </w:p>
    <w:p w14:paraId="028029A4" w14:textId="5D3040C3" w:rsidR="002C5CD9" w:rsidRPr="002C5CD9" w:rsidRDefault="00D60227" w:rsidP="00D566A7">
      <w:pPr>
        <w:ind w:firstLine="0"/>
        <w:jc w:val="center"/>
      </w:pPr>
      <w:r w:rsidRPr="00961E25">
        <w:t>Michigan State University</w:t>
      </w:r>
    </w:p>
    <w:p w14:paraId="6A1C0FC5" w14:textId="77777777" w:rsidR="002C5CD9" w:rsidRDefault="002C5CD9" w:rsidP="00D60227">
      <w:pPr>
        <w:ind w:firstLine="0"/>
        <w:jc w:val="center"/>
      </w:pPr>
    </w:p>
    <w:p w14:paraId="6A59951A" w14:textId="77777777" w:rsidR="00666838" w:rsidRDefault="00666838" w:rsidP="00D60227">
      <w:pPr>
        <w:ind w:firstLine="0"/>
        <w:jc w:val="center"/>
      </w:pPr>
      <w:r>
        <w:t>A Dissertation Proposal</w:t>
      </w:r>
    </w:p>
    <w:p w14:paraId="068C95F9" w14:textId="03457E58" w:rsidR="00D163CE" w:rsidRPr="00AA7835" w:rsidRDefault="0065273E" w:rsidP="00334C55">
      <w:pPr>
        <w:ind w:firstLine="0"/>
        <w:jc w:val="center"/>
      </w:pPr>
      <w:r w:rsidRPr="00AA7835">
        <w:t xml:space="preserve">Proposed: </w:t>
      </w:r>
      <w:r w:rsidR="00666838" w:rsidRPr="00AA7835">
        <w:t>9/7/2017</w:t>
      </w:r>
    </w:p>
    <w:p w14:paraId="1C0CBA28" w14:textId="7E849F71" w:rsidR="0065273E" w:rsidRPr="00AA7835" w:rsidRDefault="005E07E3" w:rsidP="00334C55">
      <w:pPr>
        <w:ind w:firstLine="0"/>
        <w:jc w:val="center"/>
      </w:pPr>
      <w:r>
        <w:t>Revised: 10/9</w:t>
      </w:r>
      <w:r w:rsidR="0065273E" w:rsidRPr="00AA7835">
        <w:t>/2017</w:t>
      </w:r>
    </w:p>
    <w:p w14:paraId="3D24BF19" w14:textId="352FD1B3" w:rsidR="00ED0078" w:rsidRPr="00D60227" w:rsidRDefault="00AE2739" w:rsidP="00571D17">
      <w:pPr>
        <w:ind w:firstLine="0"/>
        <w:jc w:val="center"/>
      </w:pPr>
      <w:r w:rsidRPr="00961E25">
        <w:br w:type="page"/>
      </w:r>
    </w:p>
    <w:bookmarkStart w:id="7" w:name="_tw5kcakmx1pi" w:colFirst="0" w:colLast="0" w:displacedByCustomXml="next"/>
    <w:bookmarkEnd w:id="7" w:displacedByCustomXml="next"/>
    <w:bookmarkStart w:id="8" w:name="_q0vyl4r93key" w:colFirst="0" w:colLast="0" w:displacedByCustomXml="next"/>
    <w:bookmarkEnd w:id="8" w:displacedByCustomXml="next"/>
    <w:sdt>
      <w:sdtPr>
        <w:rPr>
          <w:rFonts w:eastAsia="Arial" w:cs="Arial"/>
          <w:b w:val="0"/>
          <w:bCs w:val="0"/>
          <w:color w:val="000000"/>
          <w:szCs w:val="22"/>
        </w:rPr>
        <w:id w:val="1963617229"/>
        <w:docPartObj>
          <w:docPartGallery w:val="Table of Contents"/>
          <w:docPartUnique/>
        </w:docPartObj>
      </w:sdtPr>
      <w:sdtEndPr>
        <w:rPr>
          <w:noProof/>
        </w:rPr>
      </w:sdtEndPr>
      <w:sdtContent>
        <w:p w14:paraId="7BA1F242" w14:textId="366E24C7" w:rsidR="00DF7596" w:rsidRPr="00961E25" w:rsidRDefault="00DF7596" w:rsidP="001F63A0">
          <w:pPr>
            <w:pStyle w:val="TOCHeading"/>
            <w:rPr>
              <w:b w:val="0"/>
            </w:rPr>
          </w:pPr>
          <w:r w:rsidRPr="00961E25">
            <w:rPr>
              <w:b w:val="0"/>
            </w:rPr>
            <w:t>Table of Contents</w:t>
          </w:r>
        </w:p>
        <w:p w14:paraId="126E2327" w14:textId="77777777" w:rsidR="00571D17" w:rsidRPr="00C36C9D" w:rsidRDefault="00DF7596">
          <w:pPr>
            <w:pStyle w:val="TOC1"/>
            <w:rPr>
              <w:rFonts w:asciiTheme="minorHAnsi" w:eastAsiaTheme="minorEastAsia" w:hAnsiTheme="minorHAnsi" w:cstheme="minorBidi"/>
              <w:b w:val="0"/>
              <w:color w:val="auto"/>
              <w:lang w:eastAsia="ja-JP"/>
            </w:rPr>
          </w:pPr>
          <w:r w:rsidRPr="00C36C9D">
            <w:rPr>
              <w:b w:val="0"/>
            </w:rPr>
            <w:fldChar w:fldCharType="begin"/>
          </w:r>
          <w:r w:rsidRPr="00C36C9D">
            <w:rPr>
              <w:b w:val="0"/>
            </w:rPr>
            <w:instrText xml:space="preserve"> TOC \o "1-3" \h \z \u </w:instrText>
          </w:r>
          <w:r w:rsidRPr="00C36C9D">
            <w:rPr>
              <w:b w:val="0"/>
            </w:rPr>
            <w:fldChar w:fldCharType="separate"/>
          </w:r>
          <w:r w:rsidR="00571D17" w:rsidRPr="00C36C9D">
            <w:rPr>
              <w:b w:val="0"/>
            </w:rPr>
            <w:t>Literature Review</w:t>
          </w:r>
          <w:r w:rsidR="00571D17" w:rsidRPr="00C36C9D">
            <w:rPr>
              <w:b w:val="0"/>
            </w:rPr>
            <w:tab/>
          </w:r>
          <w:r w:rsidR="00571D17" w:rsidRPr="00C36C9D">
            <w:rPr>
              <w:b w:val="0"/>
            </w:rPr>
            <w:fldChar w:fldCharType="begin"/>
          </w:r>
          <w:r w:rsidR="00571D17" w:rsidRPr="00C36C9D">
            <w:rPr>
              <w:b w:val="0"/>
            </w:rPr>
            <w:instrText xml:space="preserve"> PAGEREF _Toc365196558 \h </w:instrText>
          </w:r>
          <w:r w:rsidR="00571D17" w:rsidRPr="00C36C9D">
            <w:rPr>
              <w:b w:val="0"/>
            </w:rPr>
          </w:r>
          <w:r w:rsidR="00571D17" w:rsidRPr="00C36C9D">
            <w:rPr>
              <w:b w:val="0"/>
            </w:rPr>
            <w:fldChar w:fldCharType="separate"/>
          </w:r>
          <w:r w:rsidR="00541827">
            <w:rPr>
              <w:b w:val="0"/>
            </w:rPr>
            <w:t>6</w:t>
          </w:r>
          <w:r w:rsidR="00571D17" w:rsidRPr="00C36C9D">
            <w:rPr>
              <w:b w:val="0"/>
            </w:rPr>
            <w:fldChar w:fldCharType="end"/>
          </w:r>
        </w:p>
        <w:p w14:paraId="264746B1"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Defining Data Analysis and the Role of Data Modeling</w:t>
          </w:r>
          <w:r w:rsidRPr="00C36C9D">
            <w:rPr>
              <w:b w:val="0"/>
            </w:rPr>
            <w:tab/>
          </w:r>
          <w:r w:rsidRPr="00C36C9D">
            <w:rPr>
              <w:b w:val="0"/>
            </w:rPr>
            <w:fldChar w:fldCharType="begin"/>
          </w:r>
          <w:r w:rsidRPr="00C36C9D">
            <w:rPr>
              <w:b w:val="0"/>
            </w:rPr>
            <w:instrText xml:space="preserve"> PAGEREF _Toc365196559 \h </w:instrText>
          </w:r>
          <w:r w:rsidRPr="00C36C9D">
            <w:rPr>
              <w:b w:val="0"/>
            </w:rPr>
          </w:r>
          <w:r w:rsidRPr="00C36C9D">
            <w:rPr>
              <w:b w:val="0"/>
            </w:rPr>
            <w:fldChar w:fldCharType="separate"/>
          </w:r>
          <w:r w:rsidR="00541827">
            <w:rPr>
              <w:b w:val="0"/>
            </w:rPr>
            <w:t>6</w:t>
          </w:r>
          <w:r w:rsidRPr="00C36C9D">
            <w:rPr>
              <w:b w:val="0"/>
            </w:rPr>
            <w:fldChar w:fldCharType="end"/>
          </w:r>
        </w:p>
        <w:p w14:paraId="176FBEA2"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What We Know (And Do Not Know) About Data Modeling</w:t>
          </w:r>
          <w:r w:rsidRPr="00C36C9D">
            <w:rPr>
              <w:b w:val="0"/>
            </w:rPr>
            <w:tab/>
          </w:r>
          <w:r w:rsidRPr="00C36C9D">
            <w:rPr>
              <w:b w:val="0"/>
            </w:rPr>
            <w:fldChar w:fldCharType="begin"/>
          </w:r>
          <w:r w:rsidRPr="00C36C9D">
            <w:rPr>
              <w:b w:val="0"/>
            </w:rPr>
            <w:instrText xml:space="preserve"> PAGEREF _Toc365196560 \h </w:instrText>
          </w:r>
          <w:r w:rsidRPr="00C36C9D">
            <w:rPr>
              <w:b w:val="0"/>
            </w:rPr>
          </w:r>
          <w:r w:rsidRPr="00C36C9D">
            <w:rPr>
              <w:b w:val="0"/>
            </w:rPr>
            <w:fldChar w:fldCharType="separate"/>
          </w:r>
          <w:r w:rsidR="00541827">
            <w:rPr>
              <w:b w:val="0"/>
            </w:rPr>
            <w:t>11</w:t>
          </w:r>
          <w:r w:rsidRPr="00C36C9D">
            <w:rPr>
              <w:b w:val="0"/>
            </w:rPr>
            <w:fldChar w:fldCharType="end"/>
          </w:r>
        </w:p>
        <w:p w14:paraId="34F10785"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Engagement in STEM Domains</w:t>
          </w:r>
          <w:r w:rsidRPr="00C36C9D">
            <w:rPr>
              <w:b w:val="0"/>
            </w:rPr>
            <w:tab/>
          </w:r>
          <w:r w:rsidRPr="00C36C9D">
            <w:rPr>
              <w:b w:val="0"/>
            </w:rPr>
            <w:fldChar w:fldCharType="begin"/>
          </w:r>
          <w:r w:rsidRPr="00C36C9D">
            <w:rPr>
              <w:b w:val="0"/>
            </w:rPr>
            <w:instrText xml:space="preserve"> PAGEREF _Toc365196561 \h </w:instrText>
          </w:r>
          <w:r w:rsidRPr="00C36C9D">
            <w:rPr>
              <w:b w:val="0"/>
            </w:rPr>
          </w:r>
          <w:r w:rsidRPr="00C36C9D">
            <w:rPr>
              <w:b w:val="0"/>
            </w:rPr>
            <w:fldChar w:fldCharType="separate"/>
          </w:r>
          <w:r w:rsidR="00541827">
            <w:rPr>
              <w:b w:val="0"/>
            </w:rPr>
            <w:t>14</w:t>
          </w:r>
          <w:r w:rsidRPr="00C36C9D">
            <w:rPr>
              <w:b w:val="0"/>
            </w:rPr>
            <w:fldChar w:fldCharType="end"/>
          </w:r>
        </w:p>
        <w:p w14:paraId="1DBA5BC6"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Using ESM to Study the Dynamics of Engagement</w:t>
          </w:r>
          <w:r w:rsidRPr="00C36C9D">
            <w:rPr>
              <w:b w:val="0"/>
            </w:rPr>
            <w:tab/>
          </w:r>
          <w:r w:rsidRPr="00C36C9D">
            <w:rPr>
              <w:b w:val="0"/>
            </w:rPr>
            <w:fldChar w:fldCharType="begin"/>
          </w:r>
          <w:r w:rsidRPr="00C36C9D">
            <w:rPr>
              <w:b w:val="0"/>
            </w:rPr>
            <w:instrText xml:space="preserve"> PAGEREF _Toc365196562 \h </w:instrText>
          </w:r>
          <w:r w:rsidRPr="00C36C9D">
            <w:rPr>
              <w:b w:val="0"/>
            </w:rPr>
          </w:r>
          <w:r w:rsidRPr="00C36C9D">
            <w:rPr>
              <w:b w:val="0"/>
            </w:rPr>
            <w:fldChar w:fldCharType="separate"/>
          </w:r>
          <w:r w:rsidR="00541827">
            <w:rPr>
              <w:b w:val="0"/>
            </w:rPr>
            <w:t>17</w:t>
          </w:r>
          <w:r w:rsidRPr="00C36C9D">
            <w:rPr>
              <w:b w:val="0"/>
            </w:rPr>
            <w:fldChar w:fldCharType="end"/>
          </w:r>
        </w:p>
        <w:p w14:paraId="115F8855"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A Person-Oriented Approach to Engagement</w:t>
          </w:r>
          <w:r w:rsidRPr="00C36C9D">
            <w:rPr>
              <w:b w:val="0"/>
            </w:rPr>
            <w:tab/>
          </w:r>
          <w:r w:rsidRPr="00C36C9D">
            <w:rPr>
              <w:b w:val="0"/>
            </w:rPr>
            <w:fldChar w:fldCharType="begin"/>
          </w:r>
          <w:r w:rsidRPr="00C36C9D">
            <w:rPr>
              <w:b w:val="0"/>
            </w:rPr>
            <w:instrText xml:space="preserve"> PAGEREF _Toc365196563 \h </w:instrText>
          </w:r>
          <w:r w:rsidRPr="00C36C9D">
            <w:rPr>
              <w:b w:val="0"/>
            </w:rPr>
          </w:r>
          <w:r w:rsidRPr="00C36C9D">
            <w:rPr>
              <w:b w:val="0"/>
            </w:rPr>
            <w:fldChar w:fldCharType="separate"/>
          </w:r>
          <w:r w:rsidR="00541827">
            <w:rPr>
              <w:b w:val="0"/>
            </w:rPr>
            <w:t>19</w:t>
          </w:r>
          <w:r w:rsidRPr="00C36C9D">
            <w:rPr>
              <w:b w:val="0"/>
            </w:rPr>
            <w:fldChar w:fldCharType="end"/>
          </w:r>
        </w:p>
        <w:p w14:paraId="18FDF0B6"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Need for the Present Study</w:t>
          </w:r>
          <w:r w:rsidRPr="00C36C9D">
            <w:rPr>
              <w:b w:val="0"/>
            </w:rPr>
            <w:tab/>
          </w:r>
          <w:r w:rsidRPr="00C36C9D">
            <w:rPr>
              <w:b w:val="0"/>
            </w:rPr>
            <w:fldChar w:fldCharType="begin"/>
          </w:r>
          <w:r w:rsidRPr="00C36C9D">
            <w:rPr>
              <w:b w:val="0"/>
            </w:rPr>
            <w:instrText xml:space="preserve"> PAGEREF _Toc365196564 \h </w:instrText>
          </w:r>
          <w:r w:rsidRPr="00C36C9D">
            <w:rPr>
              <w:b w:val="0"/>
            </w:rPr>
          </w:r>
          <w:r w:rsidRPr="00C36C9D">
            <w:rPr>
              <w:b w:val="0"/>
            </w:rPr>
            <w:fldChar w:fldCharType="separate"/>
          </w:r>
          <w:r w:rsidR="00541827">
            <w:rPr>
              <w:b w:val="0"/>
            </w:rPr>
            <w:t>22</w:t>
          </w:r>
          <w:r w:rsidRPr="00C36C9D">
            <w:rPr>
              <w:b w:val="0"/>
            </w:rPr>
            <w:fldChar w:fldCharType="end"/>
          </w:r>
        </w:p>
        <w:p w14:paraId="610822B3"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Conceptual Framework</w:t>
          </w:r>
          <w:r w:rsidRPr="00C36C9D">
            <w:rPr>
              <w:b w:val="0"/>
            </w:rPr>
            <w:tab/>
          </w:r>
          <w:r w:rsidRPr="00C36C9D">
            <w:rPr>
              <w:b w:val="0"/>
            </w:rPr>
            <w:fldChar w:fldCharType="begin"/>
          </w:r>
          <w:r w:rsidRPr="00C36C9D">
            <w:rPr>
              <w:b w:val="0"/>
            </w:rPr>
            <w:instrText xml:space="preserve"> PAGEREF _Toc365196565 \h </w:instrText>
          </w:r>
          <w:r w:rsidRPr="00C36C9D">
            <w:rPr>
              <w:b w:val="0"/>
            </w:rPr>
          </w:r>
          <w:r w:rsidRPr="00C36C9D">
            <w:rPr>
              <w:b w:val="0"/>
            </w:rPr>
            <w:fldChar w:fldCharType="separate"/>
          </w:r>
          <w:r w:rsidR="00541827">
            <w:rPr>
              <w:b w:val="0"/>
            </w:rPr>
            <w:t>22</w:t>
          </w:r>
          <w:r w:rsidRPr="00C36C9D">
            <w:rPr>
              <w:b w:val="0"/>
            </w:rPr>
            <w:fldChar w:fldCharType="end"/>
          </w:r>
        </w:p>
        <w:p w14:paraId="102809CB"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Research Questions</w:t>
          </w:r>
          <w:r w:rsidRPr="00C36C9D">
            <w:rPr>
              <w:b w:val="0"/>
            </w:rPr>
            <w:tab/>
          </w:r>
          <w:r w:rsidRPr="00C36C9D">
            <w:rPr>
              <w:b w:val="0"/>
            </w:rPr>
            <w:fldChar w:fldCharType="begin"/>
          </w:r>
          <w:r w:rsidRPr="00C36C9D">
            <w:rPr>
              <w:b w:val="0"/>
            </w:rPr>
            <w:instrText xml:space="preserve"> PAGEREF _Toc365196566 \h </w:instrText>
          </w:r>
          <w:r w:rsidRPr="00C36C9D">
            <w:rPr>
              <w:b w:val="0"/>
            </w:rPr>
          </w:r>
          <w:r w:rsidRPr="00C36C9D">
            <w:rPr>
              <w:b w:val="0"/>
            </w:rPr>
            <w:fldChar w:fldCharType="separate"/>
          </w:r>
          <w:r w:rsidR="00541827">
            <w:rPr>
              <w:b w:val="0"/>
            </w:rPr>
            <w:t>24</w:t>
          </w:r>
          <w:r w:rsidRPr="00C36C9D">
            <w:rPr>
              <w:b w:val="0"/>
            </w:rPr>
            <w:fldChar w:fldCharType="end"/>
          </w:r>
        </w:p>
        <w:p w14:paraId="6B0C5F46"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Method</w:t>
          </w:r>
          <w:r w:rsidRPr="00C36C9D">
            <w:rPr>
              <w:b w:val="0"/>
            </w:rPr>
            <w:tab/>
          </w:r>
          <w:r w:rsidRPr="00C36C9D">
            <w:rPr>
              <w:b w:val="0"/>
            </w:rPr>
            <w:fldChar w:fldCharType="begin"/>
          </w:r>
          <w:r w:rsidRPr="00C36C9D">
            <w:rPr>
              <w:b w:val="0"/>
            </w:rPr>
            <w:instrText xml:space="preserve"> PAGEREF _Toc365196567 \h </w:instrText>
          </w:r>
          <w:r w:rsidRPr="00C36C9D">
            <w:rPr>
              <w:b w:val="0"/>
            </w:rPr>
          </w:r>
          <w:r w:rsidRPr="00C36C9D">
            <w:rPr>
              <w:b w:val="0"/>
            </w:rPr>
            <w:fldChar w:fldCharType="separate"/>
          </w:r>
          <w:r w:rsidR="00541827">
            <w:rPr>
              <w:b w:val="0"/>
            </w:rPr>
            <w:t>25</w:t>
          </w:r>
          <w:r w:rsidRPr="00C36C9D">
            <w:rPr>
              <w:b w:val="0"/>
            </w:rPr>
            <w:fldChar w:fldCharType="end"/>
          </w:r>
        </w:p>
        <w:p w14:paraId="54AFF8EA"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Participants</w:t>
          </w:r>
          <w:r w:rsidRPr="00C36C9D">
            <w:rPr>
              <w:b w:val="0"/>
            </w:rPr>
            <w:tab/>
          </w:r>
          <w:r w:rsidRPr="00C36C9D">
            <w:rPr>
              <w:b w:val="0"/>
            </w:rPr>
            <w:fldChar w:fldCharType="begin"/>
          </w:r>
          <w:r w:rsidRPr="00C36C9D">
            <w:rPr>
              <w:b w:val="0"/>
            </w:rPr>
            <w:instrText xml:space="preserve"> PAGEREF _Toc365196568 \h </w:instrText>
          </w:r>
          <w:r w:rsidRPr="00C36C9D">
            <w:rPr>
              <w:b w:val="0"/>
            </w:rPr>
          </w:r>
          <w:r w:rsidRPr="00C36C9D">
            <w:rPr>
              <w:b w:val="0"/>
            </w:rPr>
            <w:fldChar w:fldCharType="separate"/>
          </w:r>
          <w:r w:rsidR="00541827">
            <w:rPr>
              <w:b w:val="0"/>
            </w:rPr>
            <w:t>26</w:t>
          </w:r>
          <w:r w:rsidRPr="00C36C9D">
            <w:rPr>
              <w:b w:val="0"/>
            </w:rPr>
            <w:fldChar w:fldCharType="end"/>
          </w:r>
        </w:p>
        <w:p w14:paraId="7DED05D7"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Context</w:t>
          </w:r>
          <w:r w:rsidRPr="00C36C9D">
            <w:rPr>
              <w:b w:val="0"/>
            </w:rPr>
            <w:tab/>
          </w:r>
          <w:r w:rsidRPr="00C36C9D">
            <w:rPr>
              <w:b w:val="0"/>
            </w:rPr>
            <w:fldChar w:fldCharType="begin"/>
          </w:r>
          <w:r w:rsidRPr="00C36C9D">
            <w:rPr>
              <w:b w:val="0"/>
            </w:rPr>
            <w:instrText xml:space="preserve"> PAGEREF _Toc365196569 \h </w:instrText>
          </w:r>
          <w:r w:rsidRPr="00C36C9D">
            <w:rPr>
              <w:b w:val="0"/>
            </w:rPr>
          </w:r>
          <w:r w:rsidRPr="00C36C9D">
            <w:rPr>
              <w:b w:val="0"/>
            </w:rPr>
            <w:fldChar w:fldCharType="separate"/>
          </w:r>
          <w:r w:rsidR="00541827">
            <w:rPr>
              <w:b w:val="0"/>
            </w:rPr>
            <w:t>27</w:t>
          </w:r>
          <w:r w:rsidRPr="00C36C9D">
            <w:rPr>
              <w:b w:val="0"/>
            </w:rPr>
            <w:fldChar w:fldCharType="end"/>
          </w:r>
        </w:p>
        <w:p w14:paraId="09060B56"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Procedure</w:t>
          </w:r>
          <w:r w:rsidRPr="00C36C9D">
            <w:rPr>
              <w:b w:val="0"/>
            </w:rPr>
            <w:tab/>
          </w:r>
          <w:r w:rsidRPr="00C36C9D">
            <w:rPr>
              <w:b w:val="0"/>
            </w:rPr>
            <w:fldChar w:fldCharType="begin"/>
          </w:r>
          <w:r w:rsidRPr="00C36C9D">
            <w:rPr>
              <w:b w:val="0"/>
            </w:rPr>
            <w:instrText xml:space="preserve"> PAGEREF _Toc365196570 \h </w:instrText>
          </w:r>
          <w:r w:rsidRPr="00C36C9D">
            <w:rPr>
              <w:b w:val="0"/>
            </w:rPr>
          </w:r>
          <w:r w:rsidRPr="00C36C9D">
            <w:rPr>
              <w:b w:val="0"/>
            </w:rPr>
            <w:fldChar w:fldCharType="separate"/>
          </w:r>
          <w:r w:rsidR="00541827">
            <w:rPr>
              <w:b w:val="0"/>
            </w:rPr>
            <w:t>30</w:t>
          </w:r>
          <w:r w:rsidRPr="00C36C9D">
            <w:rPr>
              <w:b w:val="0"/>
            </w:rPr>
            <w:fldChar w:fldCharType="end"/>
          </w:r>
        </w:p>
        <w:p w14:paraId="47ED8A07"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Data Sources and Measures</w:t>
          </w:r>
          <w:r w:rsidRPr="00C36C9D">
            <w:rPr>
              <w:b w:val="0"/>
            </w:rPr>
            <w:tab/>
          </w:r>
          <w:r w:rsidRPr="00C36C9D">
            <w:rPr>
              <w:b w:val="0"/>
            </w:rPr>
            <w:fldChar w:fldCharType="begin"/>
          </w:r>
          <w:r w:rsidRPr="00C36C9D">
            <w:rPr>
              <w:b w:val="0"/>
            </w:rPr>
            <w:instrText xml:space="preserve"> PAGEREF _Toc365196571 \h </w:instrText>
          </w:r>
          <w:r w:rsidRPr="00C36C9D">
            <w:rPr>
              <w:b w:val="0"/>
            </w:rPr>
          </w:r>
          <w:r w:rsidRPr="00C36C9D">
            <w:rPr>
              <w:b w:val="0"/>
            </w:rPr>
            <w:fldChar w:fldCharType="separate"/>
          </w:r>
          <w:r w:rsidR="00541827">
            <w:rPr>
              <w:b w:val="0"/>
            </w:rPr>
            <w:t>31</w:t>
          </w:r>
          <w:r w:rsidRPr="00C36C9D">
            <w:rPr>
              <w:b w:val="0"/>
            </w:rPr>
            <w:fldChar w:fldCharType="end"/>
          </w:r>
        </w:p>
        <w:p w14:paraId="7ED519B0" w14:textId="77777777" w:rsidR="00571D17" w:rsidRPr="00C36C9D" w:rsidRDefault="00571D17">
          <w:pPr>
            <w:pStyle w:val="TOC2"/>
            <w:rPr>
              <w:rFonts w:asciiTheme="minorHAnsi" w:eastAsiaTheme="minorEastAsia" w:hAnsiTheme="minorHAnsi" w:cstheme="minorBidi"/>
              <w:b w:val="0"/>
              <w:color w:val="auto"/>
              <w:szCs w:val="24"/>
              <w:lang w:eastAsia="ja-JP"/>
            </w:rPr>
          </w:pPr>
          <w:r w:rsidRPr="00C36C9D">
            <w:rPr>
              <w:b w:val="0"/>
            </w:rPr>
            <w:t>Data Analysis</w:t>
          </w:r>
          <w:r w:rsidRPr="00C36C9D">
            <w:rPr>
              <w:b w:val="0"/>
            </w:rPr>
            <w:tab/>
          </w:r>
          <w:r w:rsidRPr="00C36C9D">
            <w:rPr>
              <w:b w:val="0"/>
            </w:rPr>
            <w:fldChar w:fldCharType="begin"/>
          </w:r>
          <w:r w:rsidRPr="00C36C9D">
            <w:rPr>
              <w:b w:val="0"/>
            </w:rPr>
            <w:instrText xml:space="preserve"> PAGEREF _Toc365196572 \h </w:instrText>
          </w:r>
          <w:r w:rsidRPr="00C36C9D">
            <w:rPr>
              <w:b w:val="0"/>
            </w:rPr>
          </w:r>
          <w:r w:rsidRPr="00C36C9D">
            <w:rPr>
              <w:b w:val="0"/>
            </w:rPr>
            <w:fldChar w:fldCharType="separate"/>
          </w:r>
          <w:r w:rsidR="00541827">
            <w:rPr>
              <w:b w:val="0"/>
            </w:rPr>
            <w:t>34</w:t>
          </w:r>
          <w:r w:rsidRPr="00C36C9D">
            <w:rPr>
              <w:b w:val="0"/>
            </w:rPr>
            <w:fldChar w:fldCharType="end"/>
          </w:r>
        </w:p>
        <w:p w14:paraId="50476B66"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Power Analysis</w:t>
          </w:r>
          <w:r w:rsidRPr="00C36C9D">
            <w:rPr>
              <w:b w:val="0"/>
            </w:rPr>
            <w:tab/>
          </w:r>
          <w:r w:rsidRPr="00C36C9D">
            <w:rPr>
              <w:b w:val="0"/>
            </w:rPr>
            <w:fldChar w:fldCharType="begin"/>
          </w:r>
          <w:r w:rsidRPr="00C36C9D">
            <w:rPr>
              <w:b w:val="0"/>
            </w:rPr>
            <w:instrText xml:space="preserve"> PAGEREF _Toc365196573 \h </w:instrText>
          </w:r>
          <w:r w:rsidRPr="00C36C9D">
            <w:rPr>
              <w:b w:val="0"/>
            </w:rPr>
          </w:r>
          <w:r w:rsidRPr="00C36C9D">
            <w:rPr>
              <w:b w:val="0"/>
            </w:rPr>
            <w:fldChar w:fldCharType="separate"/>
          </w:r>
          <w:r w:rsidR="00541827">
            <w:rPr>
              <w:b w:val="0"/>
            </w:rPr>
            <w:t>41</w:t>
          </w:r>
          <w:r w:rsidRPr="00C36C9D">
            <w:rPr>
              <w:b w:val="0"/>
            </w:rPr>
            <w:fldChar w:fldCharType="end"/>
          </w:r>
        </w:p>
        <w:p w14:paraId="5EF008A3"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Limitations</w:t>
          </w:r>
          <w:r w:rsidRPr="00C36C9D">
            <w:rPr>
              <w:b w:val="0"/>
            </w:rPr>
            <w:tab/>
          </w:r>
          <w:r w:rsidRPr="00C36C9D">
            <w:rPr>
              <w:b w:val="0"/>
            </w:rPr>
            <w:fldChar w:fldCharType="begin"/>
          </w:r>
          <w:r w:rsidRPr="00C36C9D">
            <w:rPr>
              <w:b w:val="0"/>
            </w:rPr>
            <w:instrText xml:space="preserve"> PAGEREF _Toc365196574 \h </w:instrText>
          </w:r>
          <w:r w:rsidRPr="00C36C9D">
            <w:rPr>
              <w:b w:val="0"/>
            </w:rPr>
          </w:r>
          <w:r w:rsidRPr="00C36C9D">
            <w:rPr>
              <w:b w:val="0"/>
            </w:rPr>
            <w:fldChar w:fldCharType="separate"/>
          </w:r>
          <w:r w:rsidR="00541827">
            <w:rPr>
              <w:b w:val="0"/>
            </w:rPr>
            <w:t>41</w:t>
          </w:r>
          <w:r w:rsidRPr="00C36C9D">
            <w:rPr>
              <w:b w:val="0"/>
            </w:rPr>
            <w:fldChar w:fldCharType="end"/>
          </w:r>
        </w:p>
        <w:p w14:paraId="3988343A"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Significance</w:t>
          </w:r>
          <w:r w:rsidRPr="00C36C9D">
            <w:rPr>
              <w:b w:val="0"/>
            </w:rPr>
            <w:tab/>
          </w:r>
          <w:r w:rsidRPr="00C36C9D">
            <w:rPr>
              <w:b w:val="0"/>
            </w:rPr>
            <w:fldChar w:fldCharType="begin"/>
          </w:r>
          <w:r w:rsidRPr="00C36C9D">
            <w:rPr>
              <w:b w:val="0"/>
            </w:rPr>
            <w:instrText xml:space="preserve"> PAGEREF _Toc365196575 \h </w:instrText>
          </w:r>
          <w:r w:rsidRPr="00C36C9D">
            <w:rPr>
              <w:b w:val="0"/>
            </w:rPr>
          </w:r>
          <w:r w:rsidRPr="00C36C9D">
            <w:rPr>
              <w:b w:val="0"/>
            </w:rPr>
            <w:fldChar w:fldCharType="separate"/>
          </w:r>
          <w:r w:rsidR="00541827">
            <w:rPr>
              <w:b w:val="0"/>
            </w:rPr>
            <w:t>42</w:t>
          </w:r>
          <w:r w:rsidRPr="00C36C9D">
            <w:rPr>
              <w:b w:val="0"/>
            </w:rPr>
            <w:fldChar w:fldCharType="end"/>
          </w:r>
        </w:p>
        <w:p w14:paraId="394854D6" w14:textId="77777777" w:rsidR="00571D17" w:rsidRPr="00C36C9D" w:rsidRDefault="00571D17">
          <w:pPr>
            <w:pStyle w:val="TOC1"/>
            <w:rPr>
              <w:rFonts w:asciiTheme="minorHAnsi" w:eastAsiaTheme="minorEastAsia" w:hAnsiTheme="minorHAnsi" w:cstheme="minorBidi"/>
              <w:b w:val="0"/>
              <w:color w:val="auto"/>
              <w:lang w:eastAsia="ja-JP"/>
            </w:rPr>
          </w:pPr>
          <w:r w:rsidRPr="00C36C9D">
            <w:rPr>
              <w:b w:val="0"/>
            </w:rPr>
            <w:t>References</w:t>
          </w:r>
          <w:r w:rsidRPr="00C36C9D">
            <w:rPr>
              <w:b w:val="0"/>
            </w:rPr>
            <w:tab/>
          </w:r>
          <w:r w:rsidRPr="00C36C9D">
            <w:rPr>
              <w:b w:val="0"/>
            </w:rPr>
            <w:fldChar w:fldCharType="begin"/>
          </w:r>
          <w:r w:rsidRPr="00C36C9D">
            <w:rPr>
              <w:b w:val="0"/>
            </w:rPr>
            <w:instrText xml:space="preserve"> PAGEREF _Toc365196576 \h </w:instrText>
          </w:r>
          <w:r w:rsidRPr="00C36C9D">
            <w:rPr>
              <w:b w:val="0"/>
            </w:rPr>
          </w:r>
          <w:r w:rsidRPr="00C36C9D">
            <w:rPr>
              <w:b w:val="0"/>
            </w:rPr>
            <w:fldChar w:fldCharType="separate"/>
          </w:r>
          <w:r w:rsidR="00541827">
            <w:rPr>
              <w:b w:val="0"/>
            </w:rPr>
            <w:t>43</w:t>
          </w:r>
          <w:r w:rsidRPr="00C36C9D">
            <w:rPr>
              <w:b w:val="0"/>
            </w:rPr>
            <w:fldChar w:fldCharType="end"/>
          </w:r>
        </w:p>
        <w:p w14:paraId="4EF357FE" w14:textId="77777777" w:rsidR="00CB26BA" w:rsidRDefault="00DF7596" w:rsidP="00CB26BA">
          <w:pPr>
            <w:ind w:firstLine="0"/>
            <w:rPr>
              <w:noProof/>
            </w:rPr>
          </w:pPr>
          <w:r w:rsidRPr="00C36C9D">
            <w:rPr>
              <w:noProof/>
            </w:rPr>
            <w:fldChar w:fldCharType="end"/>
          </w:r>
        </w:p>
      </w:sdtContent>
    </w:sdt>
    <w:p w14:paraId="6DD6E6A7" w14:textId="77777777" w:rsidR="00CB26BA" w:rsidRDefault="00CB26BA" w:rsidP="00CB26BA">
      <w:pPr>
        <w:ind w:firstLine="0"/>
        <w:jc w:val="center"/>
      </w:pPr>
    </w:p>
    <w:p w14:paraId="645EA49C" w14:textId="25E4A0A3" w:rsidR="000C3DBC" w:rsidRPr="00961E25" w:rsidRDefault="00AE2739" w:rsidP="00CB26BA">
      <w:pPr>
        <w:ind w:firstLine="0"/>
        <w:jc w:val="center"/>
        <w:rPr>
          <w:noProof/>
        </w:rPr>
      </w:pPr>
      <w:r w:rsidRPr="00961E25">
        <w:lastRenderedPageBreak/>
        <w:t>Abstract</w:t>
      </w:r>
    </w:p>
    <w:p w14:paraId="6E05A634" w14:textId="23AB9E63" w:rsidR="00230200" w:rsidRPr="00304795" w:rsidRDefault="00F7587B" w:rsidP="00230200">
      <w:pPr>
        <w:ind w:firstLine="0"/>
        <w:rPr>
          <w:shd w:val="clear" w:color="auto" w:fill="FFFFFF"/>
        </w:rPr>
      </w:pPr>
      <w:r>
        <w:rPr>
          <w:shd w:val="clear" w:color="auto" w:fill="FFFFFF"/>
        </w:rPr>
        <w:t>T</w:t>
      </w:r>
      <w:r w:rsidRPr="003C2F7F">
        <w:rPr>
          <w:shd w:val="clear" w:color="auto" w:fill="FFFFFF"/>
        </w:rPr>
        <w:t xml:space="preserve">his study </w:t>
      </w:r>
      <w:r w:rsidR="009707D8">
        <w:rPr>
          <w:shd w:val="clear" w:color="auto" w:fill="FFFFFF"/>
        </w:rPr>
        <w:t xml:space="preserve">will examine </w:t>
      </w:r>
      <w:r w:rsidR="00CC3FD9">
        <w:rPr>
          <w:shd w:val="clear" w:color="auto" w:fill="FFFFFF"/>
        </w:rPr>
        <w:t xml:space="preserve">how </w:t>
      </w:r>
      <w:r w:rsidR="009745B1">
        <w:rPr>
          <w:shd w:val="clear" w:color="auto" w:fill="FFFFFF"/>
        </w:rPr>
        <w:t xml:space="preserve">203 </w:t>
      </w:r>
      <w:r w:rsidR="009707D8">
        <w:rPr>
          <w:shd w:val="clear" w:color="auto" w:fill="FFFFFF"/>
        </w:rPr>
        <w:t xml:space="preserve">early adolescent </w:t>
      </w:r>
      <w:r w:rsidR="00CC3FD9">
        <w:rPr>
          <w:shd w:val="clear" w:color="auto" w:fill="FFFFFF"/>
        </w:rPr>
        <w:t>l</w:t>
      </w:r>
      <w:r w:rsidR="009745B1">
        <w:rPr>
          <w:shd w:val="clear" w:color="auto" w:fill="FFFFFF"/>
        </w:rPr>
        <w:t xml:space="preserve">earners engage in data </w:t>
      </w:r>
      <w:r w:rsidR="00415A19">
        <w:rPr>
          <w:shd w:val="clear" w:color="auto" w:fill="FFFFFF"/>
        </w:rPr>
        <w:t>practices, activities focused on constructing measures of and modeling data,</w:t>
      </w:r>
      <w:r w:rsidR="009707D8" w:rsidRPr="009707D8">
        <w:rPr>
          <w:shd w:val="clear" w:color="auto" w:fill="FFFFFF"/>
        </w:rPr>
        <w:t xml:space="preserve"> </w:t>
      </w:r>
      <w:r w:rsidR="009707D8">
        <w:rPr>
          <w:shd w:val="clear" w:color="auto" w:fill="FFFFFF"/>
        </w:rPr>
        <w:t>in the context of</w:t>
      </w:r>
      <w:r w:rsidR="009707D8" w:rsidRPr="003C2F7F">
        <w:rPr>
          <w:shd w:val="clear" w:color="auto" w:fill="FFFFFF"/>
        </w:rPr>
        <w:t xml:space="preserve"> STEM </w:t>
      </w:r>
      <w:r w:rsidR="009707D8">
        <w:rPr>
          <w:shd w:val="clear" w:color="auto" w:fill="FFFFFF"/>
        </w:rPr>
        <w:t xml:space="preserve">summer </w:t>
      </w:r>
      <w:r w:rsidR="009707D8" w:rsidRPr="003C2F7F">
        <w:rPr>
          <w:shd w:val="clear" w:color="auto" w:fill="FFFFFF"/>
        </w:rPr>
        <w:t>enrichment programs</w:t>
      </w:r>
      <w:r w:rsidR="009707D8">
        <w:rPr>
          <w:shd w:val="clear" w:color="auto" w:fill="FFFFFF"/>
        </w:rPr>
        <w:t>.</w:t>
      </w:r>
      <w:r w:rsidR="009745B1">
        <w:rPr>
          <w:shd w:val="clear" w:color="auto" w:fill="FFFFFF"/>
        </w:rPr>
        <w:t xml:space="preserve"> </w:t>
      </w:r>
      <w:r w:rsidR="009707D8">
        <w:rPr>
          <w:shd w:val="clear" w:color="auto" w:fill="FFFFFF"/>
        </w:rPr>
        <w:t>Video recordings of programs</w:t>
      </w:r>
      <w:r w:rsidR="00AB32EC">
        <w:rPr>
          <w:shd w:val="clear" w:color="auto" w:fill="FFFFFF"/>
        </w:rPr>
        <w:t xml:space="preserve"> will be coded to identify the presence of five </w:t>
      </w:r>
      <w:r w:rsidR="009707D8">
        <w:rPr>
          <w:shd w:val="clear" w:color="auto" w:fill="FFFFFF"/>
        </w:rPr>
        <w:t xml:space="preserve">data </w:t>
      </w:r>
      <w:r w:rsidR="00AB32EC">
        <w:rPr>
          <w:shd w:val="clear" w:color="auto" w:fill="FFFFFF"/>
        </w:rPr>
        <w:t>practices</w:t>
      </w:r>
      <w:r w:rsidR="009745B1">
        <w:rPr>
          <w:shd w:val="clear" w:color="auto" w:fill="FFFFFF"/>
        </w:rPr>
        <w:t>:</w:t>
      </w:r>
      <w:r w:rsidR="009745B1">
        <w:t xml:space="preserve"> a</w:t>
      </w:r>
      <w:r w:rsidR="009745B1" w:rsidRPr="00961E25">
        <w:t>sking questions or identifying problems</w:t>
      </w:r>
      <w:r w:rsidR="009745B1">
        <w:rPr>
          <w:shd w:val="clear" w:color="auto" w:fill="FFFFFF"/>
        </w:rPr>
        <w:t xml:space="preserve">, </w:t>
      </w:r>
      <w:r w:rsidR="00AB32EC">
        <w:rPr>
          <w:shd w:val="clear" w:color="auto" w:fill="FFFFFF"/>
        </w:rPr>
        <w:t xml:space="preserve">constructing measures, </w:t>
      </w:r>
      <w:r w:rsidR="009745B1">
        <w:rPr>
          <w:shd w:val="clear" w:color="auto" w:fill="FFFFFF"/>
        </w:rPr>
        <w:t>c</w:t>
      </w:r>
      <w:r w:rsidR="009745B1" w:rsidRPr="00961E25">
        <w:t>ollecting data</w:t>
      </w:r>
      <w:r w:rsidR="009745B1">
        <w:t>, a</w:t>
      </w:r>
      <w:r w:rsidR="009745B1" w:rsidRPr="00961E25">
        <w:t>ccountin</w:t>
      </w:r>
      <w:r w:rsidR="009745B1">
        <w:t>g for variability or uncertainty, and i</w:t>
      </w:r>
      <w:r w:rsidR="009745B1" w:rsidRPr="00961E25">
        <w:t>nterpreting and communicating findings</w:t>
      </w:r>
      <w:r w:rsidR="009745B1">
        <w:rPr>
          <w:shd w:val="clear" w:color="auto" w:fill="FFFFFF"/>
        </w:rPr>
        <w:t xml:space="preserve">. </w:t>
      </w:r>
      <w:r w:rsidR="00E02052">
        <w:rPr>
          <w:shd w:val="clear" w:color="auto" w:fill="FFFFFF"/>
        </w:rPr>
        <w:t>Youth</w:t>
      </w:r>
      <w:r w:rsidR="00AB32EC">
        <w:rPr>
          <w:shd w:val="clear" w:color="auto" w:fill="FFFFFF"/>
        </w:rPr>
        <w:t>’s</w:t>
      </w:r>
      <w:r w:rsidR="00E02052">
        <w:rPr>
          <w:shd w:val="clear" w:color="auto" w:fill="FFFFFF"/>
        </w:rPr>
        <w:t xml:space="preserve"> responses to the Experience Sampling Method (ESM) will be used to </w:t>
      </w:r>
      <w:r w:rsidR="00484DBB">
        <w:rPr>
          <w:shd w:val="clear" w:color="auto" w:fill="FFFFFF"/>
        </w:rPr>
        <w:t>examine</w:t>
      </w:r>
      <w:r w:rsidR="00E02052">
        <w:rPr>
          <w:shd w:val="clear" w:color="auto" w:fill="FFFFFF"/>
        </w:rPr>
        <w:t xml:space="preserve"> their </w:t>
      </w:r>
      <w:r w:rsidR="00BB78FF">
        <w:rPr>
          <w:shd w:val="clear" w:color="auto" w:fill="FFFFFF"/>
        </w:rPr>
        <w:t>cognitive, behavioral</w:t>
      </w:r>
      <w:r w:rsidR="00AB32EC">
        <w:rPr>
          <w:shd w:val="clear" w:color="auto" w:fill="FFFFFF"/>
        </w:rPr>
        <w:t xml:space="preserve">, and affective engagement as well as their perceptions of challenge and competence. </w:t>
      </w:r>
      <w:r w:rsidR="00484DBB">
        <w:rPr>
          <w:shd w:val="clear" w:color="auto" w:fill="FFFFFF"/>
        </w:rPr>
        <w:t xml:space="preserve">A person-oriented analytic approach </w:t>
      </w:r>
      <w:r w:rsidR="00AB32EC">
        <w:rPr>
          <w:shd w:val="clear" w:color="auto" w:fill="FFFFFF"/>
        </w:rPr>
        <w:t>will be used to identify profiles of engagement that will help us to understand how lear</w:t>
      </w:r>
      <w:r w:rsidR="00230200">
        <w:rPr>
          <w:shd w:val="clear" w:color="auto" w:fill="FFFFFF"/>
        </w:rPr>
        <w:t xml:space="preserve">ners engage in data practices. Examining data practices in terms of contemporary engagement theory </w:t>
      </w:r>
      <w:r w:rsidR="00230200" w:rsidRPr="00304795">
        <w:rPr>
          <w:shd w:val="clear" w:color="auto" w:fill="FFFFFF"/>
        </w:rPr>
        <w:t xml:space="preserve">can help us to understand </w:t>
      </w:r>
      <w:r w:rsidR="00230200">
        <w:rPr>
          <w:shd w:val="clear" w:color="auto" w:fill="FFFFFF"/>
        </w:rPr>
        <w:t xml:space="preserve">these key STEM activities </w:t>
      </w:r>
      <w:r w:rsidR="00230200" w:rsidRPr="00304795">
        <w:rPr>
          <w:shd w:val="clear" w:color="auto" w:fill="FFFFFF"/>
        </w:rPr>
        <w:t>in terms of learner's experience, w</w:t>
      </w:r>
      <w:r w:rsidR="00230200">
        <w:rPr>
          <w:shd w:val="clear" w:color="auto" w:fill="FFFFFF"/>
        </w:rPr>
        <w:t xml:space="preserve">hich past research suggests impacts student learning, </w:t>
      </w:r>
      <w:r w:rsidR="00230200" w:rsidRPr="00304795">
        <w:rPr>
          <w:shd w:val="clear" w:color="auto" w:fill="FFFFFF"/>
        </w:rPr>
        <w:t>yet which has not been brought to bear on the topic of engagement in data practices. Knowing more about students’ engagement can help us to design activities</w:t>
      </w:r>
      <w:r w:rsidR="00230200">
        <w:rPr>
          <w:shd w:val="clear" w:color="auto" w:fill="FFFFFF"/>
        </w:rPr>
        <w:t xml:space="preserve"> and interventions </w:t>
      </w:r>
      <w:r w:rsidR="00937B49">
        <w:rPr>
          <w:shd w:val="clear" w:color="auto" w:fill="FFFFFF"/>
        </w:rPr>
        <w:t>around data practices that are highly engaging to students and that support their capabilities to w</w:t>
      </w:r>
      <w:r w:rsidR="00BE22B7">
        <w:rPr>
          <w:shd w:val="clear" w:color="auto" w:fill="FFFFFF"/>
        </w:rPr>
        <w:t xml:space="preserve">ork with data. </w:t>
      </w:r>
    </w:p>
    <w:p w14:paraId="57122441" w14:textId="77777777" w:rsidR="00230200" w:rsidRPr="00AB32EC" w:rsidRDefault="00230200" w:rsidP="00AB32EC">
      <w:pPr>
        <w:ind w:firstLine="0"/>
        <w:rPr>
          <w:shd w:val="clear" w:color="auto" w:fill="FFFFFF"/>
        </w:rPr>
      </w:pPr>
    </w:p>
    <w:p w14:paraId="78458A8B" w14:textId="77777777" w:rsidR="000005B4" w:rsidRDefault="000005B4" w:rsidP="00172074">
      <w:pPr>
        <w:spacing w:line="276" w:lineRule="auto"/>
        <w:ind w:firstLine="0"/>
        <w:jc w:val="center"/>
      </w:pPr>
    </w:p>
    <w:p w14:paraId="55CD8E7A" w14:textId="77777777" w:rsidR="00F01B1A" w:rsidRDefault="00B7772F" w:rsidP="00172074">
      <w:pPr>
        <w:spacing w:line="276" w:lineRule="auto"/>
        <w:ind w:firstLine="0"/>
        <w:jc w:val="center"/>
      </w:pPr>
      <w:r w:rsidRPr="00172074">
        <w:br w:type="page"/>
      </w:r>
    </w:p>
    <w:p w14:paraId="2168EFE5" w14:textId="19973BE6" w:rsidR="00F01B1A" w:rsidRDefault="00F01B1A" w:rsidP="00F01B1A">
      <w:pPr>
        <w:ind w:firstLine="0"/>
        <w:jc w:val="center"/>
      </w:pPr>
      <w:r>
        <w:lastRenderedPageBreak/>
        <w:t>Examining Data</w:t>
      </w:r>
      <w:r w:rsidR="003F6F0E">
        <w:t xml:space="preserve"> Practices </w:t>
      </w:r>
      <w:r>
        <w:t>Through the Lens of Engagement Theory:</w:t>
      </w:r>
    </w:p>
    <w:p w14:paraId="32B16493" w14:textId="77777777" w:rsidR="00225975" w:rsidRDefault="00F01B1A" w:rsidP="00225975">
      <w:pPr>
        <w:ind w:firstLine="0"/>
        <w:jc w:val="center"/>
      </w:pPr>
      <w:r>
        <w:t>A Person-Oriented Approach Using an Experience Sampling Method</w:t>
      </w:r>
    </w:p>
    <w:p w14:paraId="0A95734E" w14:textId="3F8E6274" w:rsidR="00934E6E" w:rsidRPr="00961E25" w:rsidRDefault="00C1336A" w:rsidP="00225975">
      <w:r w:rsidRPr="003C2F7F">
        <w:rPr>
          <w:shd w:val="clear" w:color="auto" w:fill="FFFFFF"/>
        </w:rPr>
        <w:t xml:space="preserve">Changes in how we </w:t>
      </w:r>
      <w:r w:rsidR="00F7587B">
        <w:rPr>
          <w:shd w:val="clear" w:color="auto" w:fill="FFFFFF"/>
        </w:rPr>
        <w:t xml:space="preserve">plan </w:t>
      </w:r>
      <w:r w:rsidRPr="003C2F7F">
        <w:rPr>
          <w:shd w:val="clear" w:color="auto" w:fill="FFFFFF"/>
        </w:rPr>
        <w:t xml:space="preserve">our day-to-day lives, </w:t>
      </w:r>
      <w:r w:rsidR="00E569CD" w:rsidRPr="003C2F7F">
        <w:rPr>
          <w:shd w:val="clear" w:color="auto" w:fill="FFFFFF"/>
        </w:rPr>
        <w:t>communicate</w:t>
      </w:r>
      <w:r w:rsidR="00E569CD">
        <w:rPr>
          <w:shd w:val="clear" w:color="auto" w:fill="FFFFFF"/>
        </w:rPr>
        <w:t xml:space="preserve">, </w:t>
      </w:r>
      <w:r w:rsidRPr="003C2F7F">
        <w:rPr>
          <w:shd w:val="clear" w:color="auto" w:fill="FFFFFF"/>
        </w:rPr>
        <w:t xml:space="preserve">and learn are increasingly </w:t>
      </w:r>
      <w:r w:rsidR="00E569CD">
        <w:rPr>
          <w:shd w:val="clear" w:color="auto" w:fill="FFFFFF"/>
        </w:rPr>
        <w:t>impacted</w:t>
      </w:r>
      <w:r w:rsidRPr="003C2F7F">
        <w:rPr>
          <w:shd w:val="clear" w:color="auto" w:fill="FFFFFF"/>
        </w:rPr>
        <w:t xml:space="preserve"> </w:t>
      </w:r>
      <w:r w:rsidR="00E569CD">
        <w:rPr>
          <w:shd w:val="clear" w:color="auto" w:fill="FFFFFF"/>
        </w:rPr>
        <w:t>by</w:t>
      </w:r>
      <w:r w:rsidRPr="003C2F7F">
        <w:rPr>
          <w:shd w:val="clear" w:color="auto" w:fill="FFFFFF"/>
        </w:rPr>
        <w:t xml:space="preserve"> data. These</w:t>
      </w:r>
      <w:r w:rsidR="00E569CD">
        <w:rPr>
          <w:shd w:val="clear" w:color="auto" w:fill="FFFFFF"/>
        </w:rPr>
        <w:t xml:space="preserve"> sources of data</w:t>
      </w:r>
      <w:r w:rsidRPr="003C2F7F">
        <w:rPr>
          <w:shd w:val="clear" w:color="auto" w:fill="FFFFFF"/>
        </w:rPr>
        <w:t xml:space="preserve"> </w:t>
      </w:r>
      <w:r w:rsidR="00E569CD">
        <w:rPr>
          <w:shd w:val="clear" w:color="auto" w:fill="FFFFFF"/>
        </w:rPr>
        <w:t xml:space="preserve">are </w:t>
      </w:r>
      <w:r w:rsidRPr="003C2F7F">
        <w:rPr>
          <w:shd w:val="clear" w:color="auto" w:fill="FFFFFF"/>
        </w:rPr>
        <w:t xml:space="preserve">created by us, for us, and about us, although at present opportunities for </w:t>
      </w:r>
      <w:r w:rsidR="00D37804">
        <w:rPr>
          <w:shd w:val="clear" w:color="auto" w:fill="FFFFFF"/>
        </w:rPr>
        <w:t xml:space="preserve">learners </w:t>
      </w:r>
      <w:r w:rsidRPr="003C2F7F">
        <w:rPr>
          <w:shd w:val="clear" w:color="auto" w:fill="FFFFFF"/>
        </w:rPr>
        <w:t xml:space="preserve">to </w:t>
      </w:r>
      <w:r>
        <w:rPr>
          <w:shd w:val="clear" w:color="auto" w:fill="FFFFFF"/>
        </w:rPr>
        <w:t>analyze</w:t>
      </w:r>
      <w:r w:rsidRPr="003C2F7F">
        <w:rPr>
          <w:shd w:val="clear" w:color="auto" w:fill="FFFFFF"/>
        </w:rPr>
        <w:t xml:space="preserve"> data </w:t>
      </w:r>
      <w:r w:rsidR="00D37804">
        <w:rPr>
          <w:shd w:val="clear" w:color="auto" w:fill="FFFFFF"/>
        </w:rPr>
        <w:t xml:space="preserve">in educational settings </w:t>
      </w:r>
      <w:r w:rsidRPr="003C2F7F">
        <w:rPr>
          <w:shd w:val="clear" w:color="auto" w:fill="FFFFFF"/>
        </w:rPr>
        <w:t>remain limited</w:t>
      </w:r>
      <w:r>
        <w:rPr>
          <w:shd w:val="clear" w:color="auto" w:fill="FFFFFF"/>
        </w:rPr>
        <w:t xml:space="preserve">. </w:t>
      </w:r>
      <w:r w:rsidR="0061014C" w:rsidRPr="00961E25">
        <w:t>Data</w:t>
      </w:r>
      <w:r w:rsidR="00A64FC6" w:rsidRPr="00961E25">
        <w:t xml:space="preserve"> analysis</w:t>
      </w:r>
      <w:r w:rsidR="008B44AA" w:rsidRPr="00961E25">
        <w:t xml:space="preserve"> </w:t>
      </w:r>
      <w:r w:rsidR="00AA41DF" w:rsidRPr="00961E25">
        <w:t>includes processes</w:t>
      </w:r>
      <w:r w:rsidR="008B44AA" w:rsidRPr="00961E25">
        <w:t xml:space="preserve"> </w:t>
      </w:r>
      <w:r w:rsidR="00AA41DF" w:rsidRPr="00961E25">
        <w:rPr>
          <w:rFonts w:eastAsia="Times New Roman"/>
        </w:rPr>
        <w:t xml:space="preserve">of </w:t>
      </w:r>
      <w:r w:rsidR="008B44AA" w:rsidRPr="00961E25">
        <w:rPr>
          <w:rFonts w:eastAsia="Times New Roman"/>
        </w:rPr>
        <w:t>collecting</w:t>
      </w:r>
      <w:r w:rsidR="00EB6D59">
        <w:rPr>
          <w:rFonts w:eastAsia="Times New Roman"/>
        </w:rPr>
        <w:t>,</w:t>
      </w:r>
      <w:r w:rsidR="00CD32B5">
        <w:rPr>
          <w:rFonts w:eastAsia="Times New Roman"/>
        </w:rPr>
        <w:t xml:space="preserve"> creating</w:t>
      </w:r>
      <w:r w:rsidR="008B44AA" w:rsidRPr="00961E25">
        <w:rPr>
          <w:rFonts w:eastAsia="Times New Roman"/>
        </w:rPr>
        <w:t>, modeling</w:t>
      </w:r>
      <w:r w:rsidR="007439E6" w:rsidRPr="00961E25">
        <w:rPr>
          <w:rFonts w:eastAsia="Times New Roman"/>
        </w:rPr>
        <w:t xml:space="preserve"> </w:t>
      </w:r>
      <w:r w:rsidR="00EB6D59">
        <w:rPr>
          <w:rFonts w:eastAsia="Times New Roman"/>
        </w:rPr>
        <w:t>data</w:t>
      </w:r>
      <w:r w:rsidR="007439E6" w:rsidRPr="00961E25">
        <w:rPr>
          <w:rFonts w:eastAsia="Times New Roman"/>
        </w:rPr>
        <w:t>,</w:t>
      </w:r>
      <w:r w:rsidR="001602FC">
        <w:rPr>
          <w:rFonts w:eastAsia="Times New Roman"/>
        </w:rPr>
        <w:t xml:space="preserve"> </w:t>
      </w:r>
      <w:r w:rsidR="00E93868">
        <w:rPr>
          <w:rFonts w:eastAsia="Times New Roman"/>
        </w:rPr>
        <w:t>and</w:t>
      </w:r>
      <w:r w:rsidR="001602FC">
        <w:rPr>
          <w:rFonts w:eastAsia="Times New Roman"/>
        </w:rPr>
        <w:t xml:space="preserve"> asking </w:t>
      </w:r>
      <w:r w:rsidR="008B44AA" w:rsidRPr="00961E25">
        <w:rPr>
          <w:rFonts w:eastAsia="Times New Roman"/>
        </w:rPr>
        <w:t>ques</w:t>
      </w:r>
      <w:r w:rsidR="001602FC">
        <w:rPr>
          <w:rFonts w:eastAsia="Times New Roman"/>
        </w:rPr>
        <w:t>tions</w:t>
      </w:r>
      <w:r w:rsidR="00C73C52">
        <w:rPr>
          <w:rFonts w:eastAsia="Times New Roman"/>
        </w:rPr>
        <w:t xml:space="preserve"> that may be answered with data</w:t>
      </w:r>
      <w:r w:rsidR="001602FC">
        <w:rPr>
          <w:rFonts w:eastAsia="Times New Roman"/>
        </w:rPr>
        <w:t xml:space="preserve"> and making sense of </w:t>
      </w:r>
      <w:r w:rsidR="008B44AA" w:rsidRPr="00961E25">
        <w:rPr>
          <w:rFonts w:eastAsia="Times New Roman"/>
        </w:rPr>
        <w:t>findings.</w:t>
      </w:r>
      <w:r w:rsidR="00F12265">
        <w:rPr>
          <w:rFonts w:eastAsia="Times New Roman"/>
        </w:rPr>
        <w:t xml:space="preserve"> </w:t>
      </w:r>
      <w:r w:rsidR="007A36D6">
        <w:rPr>
          <w:rFonts w:eastAsia="Times New Roman"/>
        </w:rPr>
        <w:t>Analyzing data in educational settings</w:t>
      </w:r>
      <w:r w:rsidR="00F12265">
        <w:rPr>
          <w:rFonts w:eastAsia="Times New Roman"/>
        </w:rPr>
        <w:t>,</w:t>
      </w:r>
      <w:r w:rsidR="001602FC">
        <w:t xml:space="preserve"> then, is </w:t>
      </w:r>
      <w:r w:rsidR="007A36D6">
        <w:t>more than just crunching numbers</w:t>
      </w:r>
      <w:r w:rsidR="00B7159F" w:rsidRPr="00961E25">
        <w:t xml:space="preserve"> or interpreting a figure create</w:t>
      </w:r>
      <w:r w:rsidR="007A36D6">
        <w:t xml:space="preserve">d by someone else, but rather is about </w:t>
      </w:r>
      <w:r w:rsidR="00B764EE">
        <w:t>making sense of phenomena and problem solving</w:t>
      </w:r>
      <w:r w:rsidR="00B7159F" w:rsidRPr="00961E25">
        <w:t xml:space="preserve"> (</w:t>
      </w:r>
      <w:r w:rsidR="007A36D6">
        <w:t xml:space="preserve">Wild &amp; </w:t>
      </w:r>
      <w:proofErr w:type="spellStart"/>
      <w:r w:rsidR="007A36D6">
        <w:t>Pfannkuch</w:t>
      </w:r>
      <w:proofErr w:type="spellEnd"/>
      <w:r w:rsidR="007A36D6">
        <w:t>, 1999</w:t>
      </w:r>
      <w:r w:rsidR="00B7159F" w:rsidRPr="00961E25">
        <w:t>)</w:t>
      </w:r>
      <w:r w:rsidR="00315DBA" w:rsidRPr="00961E25">
        <w:t xml:space="preserve">. </w:t>
      </w:r>
      <w:r w:rsidR="00E93868">
        <w:t xml:space="preserve">Data analysis and its processes </w:t>
      </w:r>
      <w:r w:rsidR="00E93868">
        <w:rPr>
          <w:rFonts w:eastAsia="Times New Roman"/>
        </w:rPr>
        <w:t>cut</w:t>
      </w:r>
      <w:r w:rsidR="00E93868" w:rsidRPr="00961E25">
        <w:rPr>
          <w:rFonts w:eastAsia="Times New Roman"/>
        </w:rPr>
        <w:t xml:space="preserve"> </w:t>
      </w:r>
      <w:r w:rsidR="007679CC" w:rsidRPr="00961E25">
        <w:rPr>
          <w:rFonts w:eastAsia="Times New Roman"/>
        </w:rPr>
        <w:t>across STEM domains</w:t>
      </w:r>
      <w:r w:rsidR="00E93868">
        <w:rPr>
          <w:rFonts w:eastAsia="Times New Roman"/>
        </w:rPr>
        <w:t xml:space="preserve"> and are recognized as core competencies in both </w:t>
      </w:r>
      <w:r w:rsidR="00934E6E" w:rsidRPr="00961E25">
        <w:rPr>
          <w:rFonts w:eastAsia="Times New Roman"/>
        </w:rPr>
        <w:t xml:space="preserve">the </w:t>
      </w:r>
      <w:r w:rsidR="00934E6E" w:rsidRPr="00961E25">
        <w:rPr>
          <w:rFonts w:eastAsia="Times New Roman"/>
          <w:i/>
        </w:rPr>
        <w:t xml:space="preserve">Next Generation Science Standards </w:t>
      </w:r>
      <w:r w:rsidR="00934E6E" w:rsidRPr="00961E25">
        <w:rPr>
          <w:rFonts w:eastAsia="Times New Roman"/>
        </w:rPr>
        <w:t xml:space="preserve">and the </w:t>
      </w:r>
      <w:r w:rsidR="00934E6E" w:rsidRPr="00961E25">
        <w:rPr>
          <w:rFonts w:eastAsia="Times New Roman"/>
          <w:i/>
        </w:rPr>
        <w:t xml:space="preserve">Common Core State Standards </w:t>
      </w:r>
      <w:r w:rsidR="00934E6E" w:rsidRPr="00961E25">
        <w:rPr>
          <w:rFonts w:eastAsia="Times New Roman"/>
        </w:rPr>
        <w:t>(National Governors Association Center for Best Practices, Council of Chief State School Officers,</w:t>
      </w:r>
      <w:r w:rsidR="00402715" w:rsidRPr="00961E25">
        <w:rPr>
          <w:rFonts w:eastAsia="Times New Roman"/>
        </w:rPr>
        <w:t xml:space="preserve"> 2010;</w:t>
      </w:r>
      <w:r w:rsidR="00F874BC" w:rsidRPr="00961E25">
        <w:rPr>
          <w:rFonts w:eastAsia="Times New Roman"/>
        </w:rPr>
        <w:t xml:space="preserve"> NGSS Lead States, 2013</w:t>
      </w:r>
      <w:r w:rsidR="00F93E4D">
        <w:rPr>
          <w:rFonts w:eastAsia="Times New Roman"/>
        </w:rPr>
        <w:t>)</w:t>
      </w:r>
      <w:r w:rsidR="00E93868">
        <w:rPr>
          <w:rFonts w:eastAsia="Times New Roman"/>
        </w:rPr>
        <w:t>.</w:t>
      </w:r>
      <w:r w:rsidR="00274495">
        <w:rPr>
          <w:rFonts w:eastAsia="Times New Roman"/>
        </w:rPr>
        <w:t xml:space="preserve"> </w:t>
      </w:r>
      <w:r w:rsidR="00E93868">
        <w:rPr>
          <w:rFonts w:eastAsia="Times New Roman"/>
        </w:rPr>
        <w:t>S</w:t>
      </w:r>
      <w:r w:rsidR="00F874BC" w:rsidRPr="00961E25">
        <w:rPr>
          <w:rFonts w:eastAsia="Times New Roman"/>
        </w:rPr>
        <w:t>cholars have pointed out the</w:t>
      </w:r>
      <w:r w:rsidR="00934E6E" w:rsidRPr="00961E25">
        <w:rPr>
          <w:rFonts w:eastAsia="Times New Roman"/>
        </w:rPr>
        <w:t xml:space="preserve"> benefits </w:t>
      </w:r>
      <w:r w:rsidR="00F874BC" w:rsidRPr="00961E25">
        <w:rPr>
          <w:rFonts w:eastAsia="Times New Roman"/>
        </w:rPr>
        <w:t>of</w:t>
      </w:r>
      <w:r w:rsidR="007439E6" w:rsidRPr="00961E25">
        <w:rPr>
          <w:rFonts w:eastAsia="Times New Roman"/>
        </w:rPr>
        <w:t xml:space="preserve"> </w:t>
      </w:r>
      <w:r w:rsidR="005B1A98" w:rsidRPr="00961E25">
        <w:rPr>
          <w:rFonts w:eastAsia="Times New Roman"/>
        </w:rPr>
        <w:t>analyzing</w:t>
      </w:r>
      <w:r w:rsidR="007439E6" w:rsidRPr="00961E25">
        <w:rPr>
          <w:rFonts w:eastAsia="Times New Roman"/>
        </w:rPr>
        <w:t xml:space="preserve"> data for </w:t>
      </w:r>
      <w:r w:rsidR="00934E6E" w:rsidRPr="00961E25">
        <w:rPr>
          <w:rFonts w:eastAsia="Times New Roman"/>
        </w:rPr>
        <w:t>learners as young as two years old (</w:t>
      </w:r>
      <w:proofErr w:type="spellStart"/>
      <w:r w:rsidR="00934E6E" w:rsidRPr="00961E25">
        <w:rPr>
          <w:rFonts w:eastAsia="Times New Roman"/>
        </w:rPr>
        <w:t>Gopnik</w:t>
      </w:r>
      <w:proofErr w:type="spellEnd"/>
      <w:r w:rsidR="00934E6E" w:rsidRPr="00961E25">
        <w:rPr>
          <w:rFonts w:eastAsia="Times New Roman"/>
        </w:rPr>
        <w:t xml:space="preserve">, </w:t>
      </w:r>
      <w:r w:rsidR="00A70BAC" w:rsidRPr="00961E25">
        <w:rPr>
          <w:rFonts w:eastAsia="Times New Roman"/>
        </w:rPr>
        <w:t xml:space="preserve">&amp; </w:t>
      </w:r>
      <w:r w:rsidR="00934E6E" w:rsidRPr="00961E25">
        <w:rPr>
          <w:rFonts w:eastAsia="Times New Roman"/>
        </w:rPr>
        <w:t>Sobel,</w:t>
      </w:r>
      <w:r w:rsidR="00A70BAC" w:rsidRPr="00961E25">
        <w:rPr>
          <w:rFonts w:eastAsia="Times New Roman"/>
        </w:rPr>
        <w:t xml:space="preserve"> 2000</w:t>
      </w:r>
      <w:r w:rsidR="00934E6E" w:rsidRPr="00961E25">
        <w:rPr>
          <w:rFonts w:eastAsia="Times New Roman"/>
        </w:rPr>
        <w:t>)</w:t>
      </w:r>
      <w:r w:rsidR="008D11AE" w:rsidRPr="00961E25">
        <w:rPr>
          <w:rFonts w:eastAsia="Times New Roman"/>
        </w:rPr>
        <w:t xml:space="preserve">. </w:t>
      </w:r>
    </w:p>
    <w:p w14:paraId="528870AB" w14:textId="244D6A2D" w:rsidR="00296096" w:rsidRPr="00354C89" w:rsidRDefault="009958F1" w:rsidP="00354C89">
      <w:r>
        <w:t>In supporting teachers and learners’ data analysis efforts, s</w:t>
      </w:r>
      <w:r w:rsidR="008E44A4" w:rsidRPr="00961E25">
        <w:t xml:space="preserve">ome </w:t>
      </w:r>
      <w:r w:rsidR="000A0B5C" w:rsidRPr="00961E25">
        <w:t>scholars have focused on</w:t>
      </w:r>
      <w:r>
        <w:t xml:space="preserve"> </w:t>
      </w:r>
      <w:r w:rsidR="00EB32C5">
        <w:t xml:space="preserve">the process of </w:t>
      </w:r>
      <w:r w:rsidR="00482CDF">
        <w:t xml:space="preserve">key data analytic practices, </w:t>
      </w:r>
      <w:r w:rsidR="00354C89">
        <w:t xml:space="preserve">particularly the practices of generating measures of phenomena and creating data models—as an organizing activity in science and mathematics content areas </w:t>
      </w:r>
      <w:r w:rsidR="00F12265">
        <w:t>(</w:t>
      </w:r>
      <w:r w:rsidR="007A36D6">
        <w:t xml:space="preserve">English, 2012; </w:t>
      </w:r>
      <w:r w:rsidR="008E44A4" w:rsidRPr="00961E25">
        <w:t xml:space="preserve">Lehrer &amp; Romberg, 1996; </w:t>
      </w:r>
      <w:proofErr w:type="spellStart"/>
      <w:r w:rsidR="008E44A4" w:rsidRPr="00961E25">
        <w:t>Lesh</w:t>
      </w:r>
      <w:proofErr w:type="spellEnd"/>
      <w:r w:rsidR="008E44A4" w:rsidRPr="00961E25">
        <w:t xml:space="preserve">, Middleton, </w:t>
      </w:r>
      <w:proofErr w:type="spellStart"/>
      <w:r w:rsidR="008E44A4" w:rsidRPr="00961E25">
        <w:t>Caylor</w:t>
      </w:r>
      <w:proofErr w:type="spellEnd"/>
      <w:r w:rsidR="008E44A4" w:rsidRPr="00961E25">
        <w:t xml:space="preserve">, &amp; Gupta, 2008). </w:t>
      </w:r>
      <w:r w:rsidR="00F12265">
        <w:t xml:space="preserve">Findings from this area of research </w:t>
      </w:r>
      <w:r w:rsidR="00CF2324">
        <w:t>suggest that</w:t>
      </w:r>
      <w:r w:rsidR="00EB32C5">
        <w:t xml:space="preserve"> </w:t>
      </w:r>
      <w:r w:rsidR="00FE3125">
        <w:t xml:space="preserve">engaging in these practices </w:t>
      </w:r>
      <w:r w:rsidR="00F12265" w:rsidRPr="00961E25">
        <w:rPr>
          <w:rFonts w:eastAsia="Times New Roman"/>
        </w:rPr>
        <w:t xml:space="preserve">“has an exceptionally high payoff in terms of students’ scientific reasoning” (Lehrer &amp; </w:t>
      </w:r>
      <w:proofErr w:type="spellStart"/>
      <w:r w:rsidR="00F12265" w:rsidRPr="00961E25">
        <w:rPr>
          <w:rFonts w:eastAsia="Times New Roman"/>
        </w:rPr>
        <w:t>Schauble</w:t>
      </w:r>
      <w:proofErr w:type="spellEnd"/>
      <w:r w:rsidR="00F12265" w:rsidRPr="00961E25">
        <w:rPr>
          <w:rFonts w:eastAsia="Times New Roman"/>
        </w:rPr>
        <w:t>, 2015, p. 696) and can highlight the utility of mathematics for students’ lives (</w:t>
      </w:r>
      <w:proofErr w:type="spellStart"/>
      <w:r w:rsidR="00F12265" w:rsidRPr="00961E25">
        <w:rPr>
          <w:rFonts w:eastAsia="Times New Roman"/>
        </w:rPr>
        <w:t>Lesh</w:t>
      </w:r>
      <w:proofErr w:type="spellEnd"/>
      <w:r w:rsidR="00F12265" w:rsidRPr="00961E25">
        <w:rPr>
          <w:rFonts w:eastAsia="Times New Roman"/>
        </w:rPr>
        <w:t xml:space="preserve">, Middleton, </w:t>
      </w:r>
      <w:proofErr w:type="spellStart"/>
      <w:r w:rsidR="00F12265" w:rsidRPr="00961E25">
        <w:rPr>
          <w:rFonts w:eastAsia="Times New Roman"/>
        </w:rPr>
        <w:t>Caylor</w:t>
      </w:r>
      <w:proofErr w:type="spellEnd"/>
      <w:r w:rsidR="00F12265" w:rsidRPr="00961E25">
        <w:rPr>
          <w:rFonts w:eastAsia="Times New Roman"/>
        </w:rPr>
        <w:t>, &amp; Gupta, 2008).</w:t>
      </w:r>
    </w:p>
    <w:p w14:paraId="0345F7A2" w14:textId="5316DFA7" w:rsidR="00460B9F" w:rsidRDefault="00296096" w:rsidP="00A53472">
      <w:pPr>
        <w:rPr>
          <w:shd w:val="clear" w:color="auto" w:fill="FFFFFF"/>
        </w:rPr>
      </w:pPr>
      <w:r w:rsidRPr="00296096">
        <w:rPr>
          <w:shd w:val="clear" w:color="auto" w:fill="FFFFFF"/>
        </w:rPr>
        <w:lastRenderedPageBreak/>
        <w:t>While scholars have looked at cognitive outcomes and learners’ capabi</w:t>
      </w:r>
      <w:r w:rsidR="00C06444">
        <w:rPr>
          <w:shd w:val="clear" w:color="auto" w:fill="FFFFFF"/>
        </w:rPr>
        <w:t xml:space="preserve">lity to participate in specific, key aspects of data analysis </w:t>
      </w:r>
      <w:r w:rsidRPr="00296096">
        <w:rPr>
          <w:shd w:val="clear" w:color="auto" w:fill="FFFFFF"/>
        </w:rPr>
        <w:t xml:space="preserve">as well as strategies to address key challenges of </w:t>
      </w:r>
      <w:r w:rsidR="00C06444">
        <w:rPr>
          <w:shd w:val="clear" w:color="auto" w:fill="FFFFFF"/>
        </w:rPr>
        <w:t xml:space="preserve">doing so, </w:t>
      </w:r>
      <w:r w:rsidRPr="00296096">
        <w:rPr>
          <w:shd w:val="clear" w:color="auto" w:fill="FFFFFF"/>
        </w:rPr>
        <w:t>we have not yet examined key data analytic practices in terms of engagement theory.</w:t>
      </w:r>
      <w:r>
        <w:rPr>
          <w:shd w:val="clear" w:color="auto" w:fill="FFFFFF"/>
        </w:rPr>
        <w:t xml:space="preserve"> </w:t>
      </w:r>
      <w:r w:rsidR="00CF40F2" w:rsidRPr="00961E25">
        <w:rPr>
          <w:shd w:val="clear" w:color="auto" w:fill="FFFFFF"/>
        </w:rPr>
        <w:t>Contempo</w:t>
      </w:r>
      <w:r w:rsidR="009E15BF">
        <w:rPr>
          <w:shd w:val="clear" w:color="auto" w:fill="FFFFFF"/>
        </w:rPr>
        <w:t xml:space="preserve">rary engagement theory offers a </w:t>
      </w:r>
      <w:r w:rsidR="00CF40F2" w:rsidRPr="00961E25">
        <w:rPr>
          <w:shd w:val="clear" w:color="auto" w:fill="FFFFFF"/>
        </w:rPr>
        <w:t>fram</w:t>
      </w:r>
      <w:r w:rsidR="00354C89">
        <w:rPr>
          <w:shd w:val="clear" w:color="auto" w:fill="FFFFFF"/>
        </w:rPr>
        <w:t>ework with which to understand learners’</w:t>
      </w:r>
      <w:r w:rsidR="007B5656">
        <w:rPr>
          <w:shd w:val="clear" w:color="auto" w:fill="FFFFFF"/>
        </w:rPr>
        <w:t xml:space="preserve"> experience of engaging in</w:t>
      </w:r>
      <w:r w:rsidR="00A53472">
        <w:rPr>
          <w:shd w:val="clear" w:color="auto" w:fill="FFFFFF"/>
        </w:rPr>
        <w:t xml:space="preserve"> these practices, referred to as </w:t>
      </w:r>
      <w:r w:rsidR="007B5656">
        <w:rPr>
          <w:shd w:val="clear" w:color="auto" w:fill="FFFFFF"/>
        </w:rPr>
        <w:t>data practices</w:t>
      </w:r>
      <w:r w:rsidR="00A53472">
        <w:rPr>
          <w:shd w:val="clear" w:color="auto" w:fill="FFFFFF"/>
        </w:rPr>
        <w:t xml:space="preserve"> in the remainder of this study </w:t>
      </w:r>
      <w:r w:rsidR="00CF40F2" w:rsidRPr="00961E25">
        <w:rPr>
          <w:shd w:val="clear" w:color="auto" w:fill="FFFFFF"/>
        </w:rPr>
        <w:t xml:space="preserve">because it considers multiple dimensions of </w:t>
      </w:r>
      <w:r w:rsidR="00135B7F">
        <w:rPr>
          <w:shd w:val="clear" w:color="auto" w:fill="FFFFFF"/>
        </w:rPr>
        <w:t xml:space="preserve">experiencing </w:t>
      </w:r>
      <w:r w:rsidR="00CF40F2" w:rsidRPr="00961E25">
        <w:rPr>
          <w:shd w:val="clear" w:color="auto" w:fill="FFFFFF"/>
        </w:rPr>
        <w:t>engagement an</w:t>
      </w:r>
      <w:r w:rsidR="00AA1054">
        <w:rPr>
          <w:shd w:val="clear" w:color="auto" w:fill="FFFFFF"/>
        </w:rPr>
        <w:t>d its dynamic nature (</w:t>
      </w:r>
      <w:proofErr w:type="spellStart"/>
      <w:r w:rsidR="00AA1054">
        <w:rPr>
          <w:shd w:val="clear" w:color="auto" w:fill="FFFFFF"/>
        </w:rPr>
        <w:t>Fredricks</w:t>
      </w:r>
      <w:proofErr w:type="spellEnd"/>
      <w:r w:rsidR="00AA1054">
        <w:rPr>
          <w:shd w:val="clear" w:color="auto" w:fill="FFFFFF"/>
        </w:rPr>
        <w:t xml:space="preserve"> &amp; </w:t>
      </w:r>
      <w:proofErr w:type="spellStart"/>
      <w:r w:rsidR="00AA1054">
        <w:rPr>
          <w:shd w:val="clear" w:color="auto" w:fill="FFFFFF"/>
        </w:rPr>
        <w:t>McColskey</w:t>
      </w:r>
      <w:proofErr w:type="spellEnd"/>
      <w:r w:rsidR="00AA1054">
        <w:rPr>
          <w:shd w:val="clear" w:color="auto" w:fill="FFFFFF"/>
        </w:rPr>
        <w:t>, 2012</w:t>
      </w:r>
      <w:r w:rsidR="00A765EF">
        <w:rPr>
          <w:shd w:val="clear" w:color="auto" w:fill="FFFFFF"/>
        </w:rPr>
        <w:t>)</w:t>
      </w:r>
      <w:r>
        <w:rPr>
          <w:shd w:val="clear" w:color="auto" w:fill="FFFFFF"/>
        </w:rPr>
        <w:t>.</w:t>
      </w:r>
      <w:r w:rsidR="00274495">
        <w:rPr>
          <w:shd w:val="clear" w:color="auto" w:fill="FFFFFF"/>
        </w:rPr>
        <w:t xml:space="preserve"> </w:t>
      </w:r>
      <w:r w:rsidR="00904052">
        <w:rPr>
          <w:shd w:val="clear" w:color="auto" w:fill="FFFFFF"/>
        </w:rPr>
        <w:t>Scholars commonly consider engagement in terms of its cognitive</w:t>
      </w:r>
      <w:r w:rsidR="007E2CFF">
        <w:rPr>
          <w:shd w:val="clear" w:color="auto" w:fill="FFFFFF"/>
        </w:rPr>
        <w:t xml:space="preserve"> (i.e., use of meta</w:t>
      </w:r>
      <w:r w:rsidR="00283B66">
        <w:rPr>
          <w:shd w:val="clear" w:color="auto" w:fill="FFFFFF"/>
        </w:rPr>
        <w:t>-cognitive learning strategies)</w:t>
      </w:r>
      <w:r w:rsidR="00904052">
        <w:rPr>
          <w:shd w:val="clear" w:color="auto" w:fill="FFFFFF"/>
        </w:rPr>
        <w:t>, behavioral</w:t>
      </w:r>
      <w:r w:rsidR="00283B66">
        <w:rPr>
          <w:shd w:val="clear" w:color="auto" w:fill="FFFFFF"/>
        </w:rPr>
        <w:t xml:space="preserve"> (hard work on a task)</w:t>
      </w:r>
      <w:r w:rsidR="00904052">
        <w:rPr>
          <w:shd w:val="clear" w:color="auto" w:fill="FFFFFF"/>
        </w:rPr>
        <w:t>, and affective dimensions</w:t>
      </w:r>
      <w:r w:rsidR="00BA61BC">
        <w:rPr>
          <w:shd w:val="clear" w:color="auto" w:fill="FFFFFF"/>
        </w:rPr>
        <w:t xml:space="preserve"> (enjoyment; </w:t>
      </w:r>
      <w:proofErr w:type="spellStart"/>
      <w:r w:rsidR="00BA61BC">
        <w:rPr>
          <w:shd w:val="clear" w:color="auto" w:fill="FFFFFF"/>
        </w:rPr>
        <w:t>F</w:t>
      </w:r>
      <w:r w:rsidR="00904052" w:rsidRPr="00ED528E">
        <w:rPr>
          <w:shd w:val="clear" w:color="auto" w:fill="FFFFFF"/>
        </w:rPr>
        <w:t>redricks</w:t>
      </w:r>
      <w:proofErr w:type="spellEnd"/>
      <w:r w:rsidR="00904052" w:rsidRPr="00ED528E">
        <w:rPr>
          <w:shd w:val="clear" w:color="auto" w:fill="FFFFFF"/>
        </w:rPr>
        <w:t>,</w:t>
      </w:r>
      <w:r w:rsidR="00622098" w:rsidRPr="00ED528E">
        <w:rPr>
          <w:shd w:val="clear" w:color="auto" w:fill="FFFFFF"/>
        </w:rPr>
        <w:t xml:space="preserve"> </w:t>
      </w:r>
      <w:proofErr w:type="spellStart"/>
      <w:r w:rsidR="00622098" w:rsidRPr="00ED528E">
        <w:rPr>
          <w:shd w:val="clear" w:color="auto" w:fill="FFFFFF"/>
        </w:rPr>
        <w:t>Blumenfeld</w:t>
      </w:r>
      <w:proofErr w:type="spellEnd"/>
      <w:r w:rsidR="00622098" w:rsidRPr="00ED528E">
        <w:rPr>
          <w:shd w:val="clear" w:color="auto" w:fill="FFFFFF"/>
        </w:rPr>
        <w:t>, &amp; Paris,</w:t>
      </w:r>
      <w:r w:rsidR="00904052" w:rsidRPr="00ED528E">
        <w:rPr>
          <w:shd w:val="clear" w:color="auto" w:fill="FFFFFF"/>
        </w:rPr>
        <w:t xml:space="preserve"> 2004; Sinatra, </w:t>
      </w:r>
      <w:proofErr w:type="spellStart"/>
      <w:r w:rsidR="00904052" w:rsidRPr="00ED528E">
        <w:rPr>
          <w:shd w:val="clear" w:color="auto" w:fill="FFFFFF"/>
        </w:rPr>
        <w:t>Heddy</w:t>
      </w:r>
      <w:proofErr w:type="spellEnd"/>
      <w:r w:rsidR="00904052" w:rsidRPr="00ED528E">
        <w:rPr>
          <w:shd w:val="clear" w:color="auto" w:fill="FFFFFF"/>
        </w:rPr>
        <w:t>, &amp; Lombardi, 2015</w:t>
      </w:r>
      <w:r w:rsidR="00B83C19" w:rsidRPr="00ED528E">
        <w:rPr>
          <w:shd w:val="clear" w:color="auto" w:fill="FFFFFF"/>
        </w:rPr>
        <w:t xml:space="preserve">; </w:t>
      </w:r>
      <w:r w:rsidR="00617436" w:rsidRPr="00ED528E">
        <w:rPr>
          <w:shd w:val="clear" w:color="auto" w:fill="FFFFFF"/>
        </w:rPr>
        <w:t xml:space="preserve">Skinner &amp; </w:t>
      </w:r>
      <w:proofErr w:type="spellStart"/>
      <w:r w:rsidR="00617436" w:rsidRPr="00ED528E">
        <w:rPr>
          <w:shd w:val="clear" w:color="auto" w:fill="FFFFFF"/>
        </w:rPr>
        <w:t>Pitzer</w:t>
      </w:r>
      <w:proofErr w:type="spellEnd"/>
      <w:r w:rsidR="00617436" w:rsidRPr="00ED528E">
        <w:rPr>
          <w:shd w:val="clear" w:color="auto" w:fill="FFFFFF"/>
        </w:rPr>
        <w:t>, 2012</w:t>
      </w:r>
      <w:r w:rsidR="00904052">
        <w:rPr>
          <w:shd w:val="clear" w:color="auto" w:fill="FFFFFF"/>
        </w:rPr>
        <w:t>).</w:t>
      </w:r>
    </w:p>
    <w:p w14:paraId="138F1122" w14:textId="33F6A245" w:rsidR="00483D87" w:rsidRPr="00296096" w:rsidRDefault="00904052" w:rsidP="00296096">
      <w:pPr>
        <w:rPr>
          <w:shd w:val="clear" w:color="auto" w:fill="FFFFFF"/>
        </w:rPr>
      </w:pPr>
      <w:r>
        <w:rPr>
          <w:shd w:val="clear" w:color="auto" w:fill="FFFFFF"/>
        </w:rPr>
        <w:t xml:space="preserve"> </w:t>
      </w:r>
      <w:r w:rsidR="00E641F6">
        <w:rPr>
          <w:shd w:val="clear" w:color="auto" w:fill="FFFFFF"/>
        </w:rPr>
        <w:t>In recognition of its dynamic nature, s</w:t>
      </w:r>
      <w:r w:rsidR="00E641F6" w:rsidRPr="00E641F6">
        <w:rPr>
          <w:shd w:val="clear" w:color="auto" w:fill="FFFFFF"/>
        </w:rPr>
        <w:t xml:space="preserve">ome engagement </w:t>
      </w:r>
      <w:r w:rsidR="008F2F3B">
        <w:rPr>
          <w:shd w:val="clear" w:color="auto" w:fill="FFFFFF"/>
        </w:rPr>
        <w:t xml:space="preserve">scholars </w:t>
      </w:r>
      <w:r w:rsidR="00E641F6" w:rsidRPr="00E641F6">
        <w:rPr>
          <w:shd w:val="clear" w:color="auto" w:fill="FFFFFF"/>
        </w:rPr>
        <w:t>have</w:t>
      </w:r>
      <w:r>
        <w:rPr>
          <w:shd w:val="clear" w:color="auto" w:fill="FFFFFF"/>
        </w:rPr>
        <w:t xml:space="preserve"> usefully</w:t>
      </w:r>
      <w:r w:rsidR="00E641F6" w:rsidRPr="00E641F6">
        <w:rPr>
          <w:shd w:val="clear" w:color="auto" w:fill="FFFFFF"/>
        </w:rPr>
        <w:t xml:space="preserve"> drawn upon flow theory (</w:t>
      </w:r>
      <w:proofErr w:type="spellStart"/>
      <w:r w:rsidR="00E641F6" w:rsidRPr="00E641F6">
        <w:t>Csikszentmihalyi</w:t>
      </w:r>
      <w:proofErr w:type="spellEnd"/>
      <w:r w:rsidR="00E641F6" w:rsidRPr="00E641F6">
        <w:t>, 1990, 1997) to identify how learners’ perceived competence and challenge act as key conditions of engagement (</w:t>
      </w:r>
      <w:proofErr w:type="spellStart"/>
      <w:r w:rsidR="00C420EA">
        <w:t>Shernoff</w:t>
      </w:r>
      <w:proofErr w:type="spellEnd"/>
      <w:r w:rsidR="00C420EA">
        <w:t>, Kelly, Tonks, Anderson, Cavanagh, Sinha,</w:t>
      </w:r>
      <w:r w:rsidR="00C420EA" w:rsidRPr="00961E25">
        <w:t xml:space="preserve"> &amp; </w:t>
      </w:r>
      <w:r w:rsidR="00C420EA">
        <w:t xml:space="preserve">Abdi, </w:t>
      </w:r>
      <w:r w:rsidR="00E641F6" w:rsidRPr="00E641F6">
        <w:t>2016)</w:t>
      </w:r>
      <w:r>
        <w:t>,</w:t>
      </w:r>
      <w:r w:rsidR="00E641F6" w:rsidRPr="00E641F6">
        <w:t xml:space="preserve"> </w:t>
      </w:r>
      <w:r w:rsidR="00054450">
        <w:t>aligning</w:t>
      </w:r>
      <w:r w:rsidR="00E641F6" w:rsidRPr="00E641F6">
        <w:t xml:space="preserve"> with situated views of learning (</w:t>
      </w:r>
      <w:proofErr w:type="spellStart"/>
      <w:r w:rsidR="00E641F6" w:rsidRPr="00E641F6">
        <w:t>Sfard</w:t>
      </w:r>
      <w:proofErr w:type="spellEnd"/>
      <w:r w:rsidR="00E641F6" w:rsidRPr="00E641F6">
        <w:t>, 1998) and motivation (Nolen, Horn, &amp; Ward, 2015).</w:t>
      </w:r>
      <w:r w:rsidR="00E641F6">
        <w:t xml:space="preserve"> </w:t>
      </w:r>
    </w:p>
    <w:p w14:paraId="2DBE393E" w14:textId="1C9031B2" w:rsidR="00335B47" w:rsidRDefault="00483D87" w:rsidP="00634D78">
      <w:r w:rsidRPr="00634D78">
        <w:t xml:space="preserve">The purpose of this study, then, is to understand </w:t>
      </w:r>
      <w:r w:rsidR="004C2057" w:rsidRPr="00634D78">
        <w:t>learners’ experience of engagement</w:t>
      </w:r>
      <w:r w:rsidR="004D4A97" w:rsidRPr="00634D78">
        <w:t xml:space="preserve"> </w:t>
      </w:r>
      <w:r w:rsidR="0053486F">
        <w:t>in data practices</w:t>
      </w:r>
      <w:r w:rsidR="007B5E0D" w:rsidRPr="00634D78">
        <w:t xml:space="preserve"> </w:t>
      </w:r>
      <w:r w:rsidR="004D4A97" w:rsidRPr="00634D78">
        <w:t xml:space="preserve">and the conditions that support it. </w:t>
      </w:r>
      <w:r w:rsidR="00371AFE">
        <w:t>E</w:t>
      </w:r>
      <w:r w:rsidR="004D4A97" w:rsidRPr="00634D78">
        <w:t>ngagement is understood</w:t>
      </w:r>
      <w:r w:rsidRPr="00634D78">
        <w:t xml:space="preserve"> </w:t>
      </w:r>
      <w:r w:rsidR="004D4A97" w:rsidRPr="00634D78">
        <w:t>in terms of cognitive, behavioral,</w:t>
      </w:r>
      <w:r w:rsidR="007B5E0D" w:rsidRPr="00634D78">
        <w:t xml:space="preserve"> and affective dimensions, and the</w:t>
      </w:r>
      <w:r w:rsidR="004D4A97" w:rsidRPr="00634D78">
        <w:t xml:space="preserve"> conditions</w:t>
      </w:r>
      <w:r w:rsidR="007B5E0D" w:rsidRPr="00634D78">
        <w:t xml:space="preserve"> that support engagement are understood in terms of two subjective components</w:t>
      </w:r>
      <w:r w:rsidR="004D4A97" w:rsidRPr="00634D78">
        <w:t xml:space="preserve"> </w:t>
      </w:r>
      <w:r w:rsidR="004C2057" w:rsidRPr="00634D78">
        <w:t>that past research and theor</w:t>
      </w:r>
      <w:r w:rsidR="004D4A97" w:rsidRPr="00634D78">
        <w:t>y suggest influence engagement</w:t>
      </w:r>
      <w:r w:rsidR="00371AFE">
        <w:t>: perceived challenge and perceived competence.</w:t>
      </w:r>
      <w:r w:rsidR="007B5E0D" w:rsidRPr="00634D78">
        <w:t xml:space="preserve"> E</w:t>
      </w:r>
      <w:r w:rsidR="006C7764">
        <w:t xml:space="preserve">ngagement in data practices </w:t>
      </w:r>
      <w:r w:rsidR="004835CA" w:rsidRPr="00634D78">
        <w:t>is explored in the context of outside-of-school STEM enrichment programs carried out during the summer.</w:t>
      </w:r>
      <w:r w:rsidR="004D4A97" w:rsidRPr="00634D78">
        <w:t xml:space="preserve"> In recognition of the challenge of studying engagement in learning environments </w:t>
      </w:r>
      <w:r w:rsidR="00BB6D78">
        <w:t xml:space="preserve">where </w:t>
      </w:r>
      <w:r w:rsidR="007276B9" w:rsidRPr="00634D78">
        <w:t xml:space="preserve">factors related to activities, learners, and each of the nine programs </w:t>
      </w:r>
      <w:r w:rsidR="00E824B6">
        <w:t xml:space="preserve">all </w:t>
      </w:r>
      <w:r w:rsidR="007276B9" w:rsidRPr="00634D78">
        <w:t xml:space="preserve">interact at the same time, </w:t>
      </w:r>
      <w:r w:rsidR="007276B9" w:rsidRPr="00634D78">
        <w:lastRenderedPageBreak/>
        <w:t xml:space="preserve">this study </w:t>
      </w:r>
      <w:r w:rsidR="00AF72B1" w:rsidRPr="00634D78">
        <w:t>uses a methodological approach</w:t>
      </w:r>
      <w:r w:rsidR="007276B9" w:rsidRPr="00634D78">
        <w:t xml:space="preserve"> </w:t>
      </w:r>
      <w:r w:rsidR="00AF72B1" w:rsidRPr="00634D78">
        <w:t>suited to</w:t>
      </w:r>
      <w:r w:rsidR="007276B9" w:rsidRPr="00634D78">
        <w:t xml:space="preserve"> studying engagement</w:t>
      </w:r>
      <w:r w:rsidR="00AF72B1" w:rsidRPr="00634D78">
        <w:t xml:space="preserve"> as a dynamic, multi-faceted experience</w:t>
      </w:r>
      <w:r w:rsidR="007276B9" w:rsidRPr="00634D78">
        <w:t xml:space="preserve">. </w:t>
      </w:r>
      <w:r w:rsidR="004835CA" w:rsidRPr="00634D78">
        <w:t xml:space="preserve">Specifically, this study employs the Experience Sampling Method (ESM; </w:t>
      </w:r>
      <w:proofErr w:type="spellStart"/>
      <w:r w:rsidR="004835CA" w:rsidRPr="00634D78">
        <w:t>Hektner</w:t>
      </w:r>
      <w:proofErr w:type="spellEnd"/>
      <w:r w:rsidR="004835CA" w:rsidRPr="00634D78">
        <w:t xml:space="preserve">, Schmidt, &amp; </w:t>
      </w:r>
      <w:proofErr w:type="spellStart"/>
      <w:r w:rsidR="004835CA" w:rsidRPr="00634D78">
        <w:t>Csikszentmihalyi</w:t>
      </w:r>
      <w:proofErr w:type="spellEnd"/>
      <w:r w:rsidR="004835CA" w:rsidRPr="00634D78">
        <w:t>, 2007) where learners answer short questions about t</w:t>
      </w:r>
      <w:r w:rsidR="007276B9" w:rsidRPr="00634D78">
        <w:t>heir experience when signaled</w:t>
      </w:r>
      <w:r w:rsidR="00634D78">
        <w:t>.</w:t>
      </w:r>
      <w:r w:rsidR="00634D78" w:rsidRPr="00634D78">
        <w:t xml:space="preserve"> </w:t>
      </w:r>
      <w:r w:rsidR="004835CA" w:rsidRPr="00634D78">
        <w:t>This ap</w:t>
      </w:r>
      <w:r w:rsidR="00634D78">
        <w:t>proach is both sensitive to changes in engagement over time</w:t>
      </w:r>
      <w:r w:rsidR="00A6075D">
        <w:t>,</w:t>
      </w:r>
      <w:r w:rsidR="00634D78">
        <w:t xml:space="preserve"> as well as between learners and allows us to understand engagement </w:t>
      </w:r>
      <w:r w:rsidR="000459A9">
        <w:t xml:space="preserve">and how factors impact it </w:t>
      </w:r>
      <w:r w:rsidR="007D5DC7">
        <w:t>in more nuanced and complex ways (Turner &amp; Meyer, 2000).</w:t>
      </w:r>
    </w:p>
    <w:p w14:paraId="43EE7AF9" w14:textId="77777777" w:rsidR="00634D78" w:rsidRPr="00634D78" w:rsidRDefault="00634D78" w:rsidP="00634D78"/>
    <w:p w14:paraId="12B0D275" w14:textId="28401056" w:rsidR="00705A27" w:rsidRPr="00961E25" w:rsidRDefault="00AE2739" w:rsidP="00335B47">
      <w:pPr>
        <w:pStyle w:val="Heading1"/>
      </w:pPr>
      <w:bookmarkStart w:id="9" w:name="_sz4lpsq4np8z" w:colFirst="0" w:colLast="0"/>
      <w:bookmarkStart w:id="10" w:name="_Toc365196558"/>
      <w:bookmarkEnd w:id="9"/>
      <w:r w:rsidRPr="00961E25">
        <w:t>Literature Review</w:t>
      </w:r>
      <w:bookmarkEnd w:id="10"/>
    </w:p>
    <w:p w14:paraId="26318D4A" w14:textId="6A9586AF" w:rsidR="009C4E1A" w:rsidRPr="00961E25" w:rsidRDefault="002911D8" w:rsidP="000C6655">
      <w:r w:rsidRPr="00961E25">
        <w:t xml:space="preserve">What is </w:t>
      </w:r>
      <w:r w:rsidR="007B5BA2" w:rsidRPr="00961E25">
        <w:t>data analysis</w:t>
      </w:r>
      <w:r w:rsidRPr="00961E25">
        <w:t xml:space="preserve"> and what has past research taught us about it? </w:t>
      </w:r>
      <w:r w:rsidR="00F3384A" w:rsidRPr="00961E25">
        <w:t>This section defines data analysis as</w:t>
      </w:r>
      <w:r w:rsidR="001078ED" w:rsidRPr="00961E25">
        <w:t xml:space="preserve"> a </w:t>
      </w:r>
      <w:r w:rsidRPr="00961E25">
        <w:t>k</w:t>
      </w:r>
      <w:r w:rsidR="00F3384A" w:rsidRPr="00961E25">
        <w:t xml:space="preserve">ey practice across STEM domains, with a focus on </w:t>
      </w:r>
      <w:r w:rsidR="00FE0A58">
        <w:t>data practices</w:t>
      </w:r>
      <w:r w:rsidR="00F3384A" w:rsidRPr="00961E25">
        <w:t xml:space="preserve"> </w:t>
      </w:r>
      <w:r w:rsidR="00FE0A58">
        <w:t>as activities that are both very specific to work with data (i.e., constructing measures and data modeling) and activities that are more general across STEM domains (i.e., asking questions and interpreting findings)</w:t>
      </w:r>
      <w:r w:rsidR="004344DC">
        <w:t xml:space="preserve">. </w:t>
      </w:r>
      <w:r w:rsidR="006A49FC" w:rsidRPr="00961E25">
        <w:t>This section</w:t>
      </w:r>
      <w:r w:rsidR="00BA076F" w:rsidRPr="00961E25">
        <w:t xml:space="preserve"> also</w:t>
      </w:r>
      <w:r w:rsidR="006A49FC" w:rsidRPr="00961E25">
        <w:t xml:space="preserve"> reviews</w:t>
      </w:r>
      <w:r w:rsidR="007667C3" w:rsidRPr="00961E25">
        <w:t xml:space="preserve"> gaps in the literature</w:t>
      </w:r>
      <w:r w:rsidR="00BA076F" w:rsidRPr="00961E25">
        <w:t xml:space="preserve"> and introduces e</w:t>
      </w:r>
      <w:r w:rsidR="00741AB9" w:rsidRPr="00961E25">
        <w:t>ngagement</w:t>
      </w:r>
      <w:r w:rsidR="00BA076F" w:rsidRPr="00961E25">
        <w:t xml:space="preserve"> and </w:t>
      </w:r>
      <w:r w:rsidR="00540478">
        <w:t>“</w:t>
      </w:r>
      <w:r w:rsidR="002357C8" w:rsidRPr="00961E25">
        <w:t>influencers</w:t>
      </w:r>
      <w:r w:rsidR="00540478">
        <w:t xml:space="preserve">” </w:t>
      </w:r>
      <w:r w:rsidR="002357C8" w:rsidRPr="00961E25">
        <w:t xml:space="preserve">of </w:t>
      </w:r>
      <w:r w:rsidR="0082747C" w:rsidRPr="00961E25">
        <w:t>engagement</w:t>
      </w:r>
      <w:r w:rsidR="0082747C">
        <w:t>, or</w:t>
      </w:r>
      <w:r w:rsidR="00540478">
        <w:t xml:space="preserve"> factors that past research indicate</w:t>
      </w:r>
      <w:r w:rsidR="007608C6">
        <w:t>s</w:t>
      </w:r>
      <w:r w:rsidR="00540478">
        <w:t xml:space="preserve"> can impact learners’ engagement,</w:t>
      </w:r>
      <w:r w:rsidR="00BA076F" w:rsidRPr="00961E25">
        <w:t xml:space="preserve"> </w:t>
      </w:r>
      <w:r w:rsidR="00BB0AB2" w:rsidRPr="00961E25">
        <w:t>to establish</w:t>
      </w:r>
      <w:r w:rsidR="00EA5A3B" w:rsidRPr="00961E25">
        <w:t xml:space="preserve"> the conceptual framework</w:t>
      </w:r>
      <w:r w:rsidR="00BB0AB2" w:rsidRPr="00961E25">
        <w:t xml:space="preserve"> </w:t>
      </w:r>
      <w:r w:rsidR="00BA076F" w:rsidRPr="00961E25">
        <w:t>use</w:t>
      </w:r>
      <w:r w:rsidR="0074485F">
        <w:t>d</w:t>
      </w:r>
      <w:r w:rsidR="00BA076F" w:rsidRPr="00961E25">
        <w:t xml:space="preserve"> in the present study. </w:t>
      </w:r>
    </w:p>
    <w:p w14:paraId="57B07E4A" w14:textId="7E03E90F" w:rsidR="00A006FE" w:rsidRPr="00961E25" w:rsidRDefault="00FA5C5B" w:rsidP="00EB50FA">
      <w:pPr>
        <w:pStyle w:val="Heading2"/>
      </w:pPr>
      <w:bookmarkStart w:id="11" w:name="_pjomokxl00dc" w:colFirst="0" w:colLast="0"/>
      <w:bookmarkStart w:id="12" w:name="_Toc365196559"/>
      <w:bookmarkEnd w:id="11"/>
      <w:r w:rsidRPr="00961E25">
        <w:t xml:space="preserve">Defining </w:t>
      </w:r>
      <w:bookmarkEnd w:id="12"/>
      <w:r w:rsidR="00334748">
        <w:t>Data Practices</w:t>
      </w:r>
    </w:p>
    <w:p w14:paraId="485194C4" w14:textId="19FCE143" w:rsidR="00477991" w:rsidRDefault="005C3F90" w:rsidP="00A37D74">
      <w:r>
        <w:t>As described in the introduction to this section, s</w:t>
      </w:r>
      <w:r w:rsidR="00777B48" w:rsidRPr="00961E25">
        <w:t>ome schol</w:t>
      </w:r>
      <w:r w:rsidR="00E53069" w:rsidRPr="00961E25">
        <w:t>ars have focused on a few key pieces of data analysis</w:t>
      </w:r>
      <w:r>
        <w:t xml:space="preserve"> </w:t>
      </w:r>
      <w:r w:rsidR="00E53069" w:rsidRPr="00961E25">
        <w:t xml:space="preserve">connected through </w:t>
      </w:r>
      <w:r w:rsidR="00CA7BC8" w:rsidRPr="00961E25">
        <w:t>the use of</w:t>
      </w:r>
      <w:r w:rsidR="00AD6CEE" w:rsidRPr="00961E25">
        <w:t xml:space="preserve"> “data to solve real problems and to answer authentic questions” (Hancock et al., 1992, p. 337)</w:t>
      </w:r>
      <w:r w:rsidR="00D25563" w:rsidRPr="00961E25">
        <w:t>.</w:t>
      </w:r>
      <w:r w:rsidR="006C7A92" w:rsidRPr="00961E25">
        <w:t xml:space="preserve"> </w:t>
      </w:r>
      <w:r w:rsidR="005370B2">
        <w:t xml:space="preserve">This approach </w:t>
      </w:r>
      <w:r w:rsidR="00842008" w:rsidRPr="00961E25">
        <w:t xml:space="preserve">is commonly described </w:t>
      </w:r>
      <w:r w:rsidR="00291A59">
        <w:t xml:space="preserve">as including </w:t>
      </w:r>
      <w:r w:rsidR="00CB7FA2" w:rsidRPr="00961E25">
        <w:t>two goals,</w:t>
      </w:r>
      <w:r w:rsidR="002321EE">
        <w:t xml:space="preserve"> 1)</w:t>
      </w:r>
      <w:r w:rsidR="00842008" w:rsidRPr="00961E25">
        <w:t xml:space="preserve"> </w:t>
      </w:r>
      <w:r w:rsidR="004F3244" w:rsidRPr="00961E25">
        <w:t xml:space="preserve">creating data </w:t>
      </w:r>
      <w:r w:rsidR="00CB01EB">
        <w:t xml:space="preserve">through constructing measures and collecting data </w:t>
      </w:r>
      <w:r w:rsidR="004F3244" w:rsidRPr="00961E25">
        <w:t xml:space="preserve">and </w:t>
      </w:r>
      <w:r w:rsidR="002321EE">
        <w:t xml:space="preserve">2) </w:t>
      </w:r>
      <w:r w:rsidR="004F3244" w:rsidRPr="00961E25">
        <w:t>accounting for variability in data through model</w:t>
      </w:r>
      <w:r w:rsidR="00FC667C" w:rsidRPr="00961E25">
        <w:t>s</w:t>
      </w:r>
      <w:r w:rsidR="00986DFD">
        <w:t>, or data modeling</w:t>
      </w:r>
      <w:r w:rsidR="004F3244" w:rsidRPr="00961E25">
        <w:t xml:space="preserve"> </w:t>
      </w:r>
      <w:r w:rsidR="00842008" w:rsidRPr="00961E25">
        <w:t>(</w:t>
      </w:r>
      <w:r w:rsidR="000B01D9" w:rsidRPr="00961E25">
        <w:t xml:space="preserve">English, 2012; </w:t>
      </w:r>
      <w:r w:rsidR="00842008" w:rsidRPr="00961E25">
        <w:t>Hancock et al., 1992</w:t>
      </w:r>
      <w:r w:rsidR="000A0B5C" w:rsidRPr="00961E25">
        <w:t xml:space="preserve">; Lehrer &amp; Romberg, 1996; </w:t>
      </w:r>
      <w:proofErr w:type="spellStart"/>
      <w:r w:rsidR="000A0B5C" w:rsidRPr="00961E25">
        <w:t>Lesh</w:t>
      </w:r>
      <w:proofErr w:type="spellEnd"/>
      <w:r w:rsidR="000A0B5C" w:rsidRPr="00961E25">
        <w:t xml:space="preserve"> et al.</w:t>
      </w:r>
      <w:r w:rsidR="00B32FA2">
        <w:t>, 2008</w:t>
      </w:r>
      <w:r w:rsidR="00842008" w:rsidRPr="00961E25">
        <w:t xml:space="preserve">). </w:t>
      </w:r>
      <w:r w:rsidR="002A79C3" w:rsidRPr="00961E25">
        <w:t>This approach has primarily been take</w:t>
      </w:r>
      <w:r w:rsidR="00C93D49">
        <w:t>n up by mathematics educators</w:t>
      </w:r>
      <w:r w:rsidR="00967AF7">
        <w:t xml:space="preserve"> and </w:t>
      </w:r>
      <w:r w:rsidR="00FB6677">
        <w:t>is</w:t>
      </w:r>
      <w:r w:rsidR="00C65F47">
        <w:t xml:space="preserve"> </w:t>
      </w:r>
      <w:r w:rsidR="00C41C95" w:rsidRPr="00961E25">
        <w:t>re</w:t>
      </w:r>
      <w:r w:rsidR="00FD62AD" w:rsidRPr="00961E25">
        <w:t xml:space="preserve">flected in statistics </w:t>
      </w:r>
      <w:r w:rsidR="00202C2D" w:rsidRPr="00961E25">
        <w:t>curriculum</w:t>
      </w:r>
      <w:r w:rsidR="00C41C95" w:rsidRPr="00961E25">
        <w:t xml:space="preserve"> documents (Franklin et al., </w:t>
      </w:r>
      <w:r w:rsidR="00C41C95" w:rsidRPr="00961E25">
        <w:lastRenderedPageBreak/>
        <w:t xml:space="preserve">2007). </w:t>
      </w:r>
      <w:r w:rsidR="00FD62AD" w:rsidRPr="00961E25">
        <w:t xml:space="preserve">In </w:t>
      </w:r>
      <w:r w:rsidR="009F2DB0" w:rsidRPr="00961E25">
        <w:t>science settings, where answering question</w:t>
      </w:r>
      <w:r w:rsidR="00352D0E">
        <w:t>s about phenomena serve</w:t>
      </w:r>
      <w:r w:rsidR="00477991" w:rsidRPr="00961E25">
        <w:t xml:space="preserve"> as the focus of activities</w:t>
      </w:r>
      <w:r w:rsidR="00FD62AD" w:rsidRPr="00961E25">
        <w:t>,</w:t>
      </w:r>
      <w:r w:rsidR="00477991" w:rsidRPr="00961E25">
        <w:t xml:space="preserve"> it shares features of the process of engaging in scientific and engineering practices</w:t>
      </w:r>
      <w:r w:rsidR="00FD62AD" w:rsidRPr="00961E25">
        <w:t xml:space="preserve"> but has been less </w:t>
      </w:r>
      <w:r w:rsidR="00CF2324">
        <w:t xml:space="preserve">often studied. </w:t>
      </w:r>
    </w:p>
    <w:p w14:paraId="0D7FF04D" w14:textId="106B5915" w:rsidR="00BD4808" w:rsidRPr="00961E25" w:rsidRDefault="00BD4808" w:rsidP="00CD05B0">
      <w:r w:rsidRPr="00961E25">
        <w:t xml:space="preserve">Scholars have conceived of data </w:t>
      </w:r>
      <w:r w:rsidR="005067DA">
        <w:t xml:space="preserve">practices </w:t>
      </w:r>
      <w:r w:rsidRPr="00961E25">
        <w:t xml:space="preserve">in different ways, but some core components </w:t>
      </w:r>
      <w:r w:rsidR="00F91CD1">
        <w:t>have emerged</w:t>
      </w:r>
      <w:r w:rsidRPr="00961E25">
        <w:t xml:space="preserve">. For instance, Wild and </w:t>
      </w:r>
      <w:proofErr w:type="spellStart"/>
      <w:r w:rsidRPr="00961E25">
        <w:t>Pfannkuch</w:t>
      </w:r>
      <w:proofErr w:type="spellEnd"/>
      <w:r w:rsidRPr="00961E25">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w:t>
      </w:r>
      <w:r w:rsidR="002465E1">
        <w:t xml:space="preserve"> in STEM content areas, particularly</w:t>
      </w:r>
      <w:r w:rsidRPr="00961E25">
        <w:t xml:space="preserve"> across statistics education research and is instantia</w:t>
      </w:r>
      <w:r w:rsidR="003430A2" w:rsidRPr="00961E25">
        <w:t xml:space="preserve">ted in standards for curricula: Franklin et al.’s guidelines for the American Statistical Association focus on the </w:t>
      </w:r>
      <w:r w:rsidR="003430A2" w:rsidRPr="00961E25">
        <w:rPr>
          <w:i/>
        </w:rPr>
        <w:t xml:space="preserve">Framework </w:t>
      </w:r>
      <w:r w:rsidR="003430A2" w:rsidRPr="00961E25">
        <w:t>for statistical problem solving: formulating questions, collecting data, analyzing data, and interpreting results (2007).</w:t>
      </w:r>
      <w:r w:rsidR="00E66B22" w:rsidRPr="00961E25">
        <w:t xml:space="preserve"> </w:t>
      </w:r>
      <w:r w:rsidR="00202C2D" w:rsidRPr="00961E25">
        <w:t>The goals of this framework and its compo</w:t>
      </w:r>
      <w:r w:rsidR="00A177B0">
        <w:t>nents are similar to Hancock et</w:t>
      </w:r>
      <w:r w:rsidR="00202C2D" w:rsidRPr="00961E25">
        <w:t xml:space="preserve"> al</w:t>
      </w:r>
      <w:r w:rsidR="00A177B0">
        <w:t>.</w:t>
      </w:r>
      <w:r w:rsidR="00202C2D" w:rsidRPr="00961E25">
        <w:t xml:space="preserve">’s (1992) description </w:t>
      </w:r>
      <w:proofErr w:type="spellStart"/>
      <w:r w:rsidR="00202C2D" w:rsidRPr="00961E25">
        <w:t>of“using</w:t>
      </w:r>
      <w:proofErr w:type="spellEnd"/>
      <w:r w:rsidR="00202C2D" w:rsidRPr="00961E25">
        <w:t xml:space="preserve"> data to solve real problems and to answer authentic questions” (p. 337). </w:t>
      </w:r>
      <w:r w:rsidR="00167124" w:rsidRPr="00961E25">
        <w:t>Scholars have subsequently expanded Hancock et al</w:t>
      </w:r>
      <w:r w:rsidR="00570E4A">
        <w:t>.</w:t>
      </w:r>
      <w:r w:rsidR="00167124" w:rsidRPr="00961E25">
        <w:t xml:space="preserve">’s definition of to include six components: </w:t>
      </w:r>
      <w:r w:rsidR="008F6E30" w:rsidRPr="00961E25">
        <w:t>asking questions, generating measures, collecting data, structuring data, visualizing data, and making inferences in light of variability</w:t>
      </w:r>
      <w:r w:rsidR="0000176B" w:rsidRPr="00961E25">
        <w:t xml:space="preserve"> (</w:t>
      </w:r>
      <w:r w:rsidR="00EE3509" w:rsidRPr="00961E25">
        <w:t xml:space="preserve">see </w:t>
      </w:r>
      <w:r w:rsidR="0000176B" w:rsidRPr="00961E25">
        <w:t xml:space="preserve">Lehrer &amp; </w:t>
      </w:r>
      <w:proofErr w:type="spellStart"/>
      <w:r w:rsidR="0000176B" w:rsidRPr="00961E25">
        <w:t>Schauble</w:t>
      </w:r>
      <w:proofErr w:type="spellEnd"/>
      <w:r w:rsidR="0000176B" w:rsidRPr="00961E25">
        <w:t>, 2004</w:t>
      </w:r>
      <w:r w:rsidR="00CB01EB">
        <w:t>).</w:t>
      </w:r>
      <w:r w:rsidR="008F6E30" w:rsidRPr="00961E25">
        <w:t xml:space="preserve"> The last of these </w:t>
      </w:r>
      <w:r w:rsidR="009E0801">
        <w:t xml:space="preserve">components </w:t>
      </w:r>
      <w:r w:rsidR="008F6E30" w:rsidRPr="00961E25">
        <w:t>is crucial acr</w:t>
      </w:r>
      <w:r w:rsidR="002A1FE7">
        <w:t>oss all of the visions of data practices</w:t>
      </w:r>
      <w:r w:rsidR="008F6E30" w:rsidRPr="00961E25">
        <w:t xml:space="preserve"> reviewed here</w:t>
      </w:r>
      <w:r w:rsidR="009E0801">
        <w:t xml:space="preserve"> and distinguishes</w:t>
      </w:r>
      <w:r w:rsidR="00393364" w:rsidRPr="00961E25">
        <w:t xml:space="preserve"> these processes from other aspects of data analysis</w:t>
      </w:r>
      <w:r w:rsidR="008F6E30" w:rsidRPr="00961E25">
        <w:t>: Accounting for variability (or uncertainty) is central to solving real-world problems with data and the process of data modeling</w:t>
      </w:r>
      <w:r w:rsidR="00393364" w:rsidRPr="00961E25">
        <w:t>.</w:t>
      </w:r>
    </w:p>
    <w:p w14:paraId="01025AF1" w14:textId="75BDC740" w:rsidR="00BD0596" w:rsidRDefault="00912319" w:rsidP="00981555">
      <w:r>
        <w:rPr>
          <w:b/>
        </w:rPr>
        <w:t>The five data practices</w:t>
      </w:r>
      <w:r w:rsidR="009135C8" w:rsidRPr="0027659C">
        <w:t>.</w:t>
      </w:r>
      <w:r w:rsidR="009135C8">
        <w:rPr>
          <w:b/>
        </w:rPr>
        <w:t xml:space="preserve"> </w:t>
      </w:r>
      <w:r w:rsidR="00CF2DB5">
        <w:t xml:space="preserve">The definition of engaging in data practices </w:t>
      </w:r>
      <w:r w:rsidR="00893BE1" w:rsidRPr="00961E25">
        <w:t xml:space="preserve">used in the present study represents a synthesis across these existing accounts of this process and focuses </w:t>
      </w:r>
      <w:r w:rsidR="004752DB">
        <w:t xml:space="preserve">on </w:t>
      </w:r>
      <w:r w:rsidR="00CF2DB5">
        <w:t>five</w:t>
      </w:r>
      <w:r w:rsidR="00893BE1" w:rsidRPr="00961E25">
        <w:t xml:space="preserve"> aspects that are common </w:t>
      </w:r>
      <w:r w:rsidR="00E02FD9">
        <w:t>to them</w:t>
      </w:r>
      <w:r w:rsidR="00893BE1" w:rsidRPr="00961E25">
        <w:t xml:space="preserve">. </w:t>
      </w:r>
      <w:r w:rsidR="00E525DB">
        <w:t>Engagement in data practices</w:t>
      </w:r>
      <w:r w:rsidR="0063751D" w:rsidRPr="00961E25">
        <w:t>, then,</w:t>
      </w:r>
      <w:r w:rsidR="009254FB">
        <w:t xml:space="preserve"> includes five</w:t>
      </w:r>
      <w:r w:rsidR="00FD62AD" w:rsidRPr="00961E25">
        <w:t xml:space="preserve"> processes that are part of a cycle</w:t>
      </w:r>
      <w:r w:rsidR="00470DEE" w:rsidRPr="00961E25">
        <w:t xml:space="preserve"> (Franklin et al., 2007; Lee &amp; Tran, 2015; Wild &amp; </w:t>
      </w:r>
      <w:proofErr w:type="spellStart"/>
      <w:r w:rsidR="00470DEE" w:rsidRPr="00961E25">
        <w:t>Pfannkuch</w:t>
      </w:r>
      <w:proofErr w:type="spellEnd"/>
      <w:r w:rsidR="00470DEE" w:rsidRPr="00961E25">
        <w:t xml:space="preserve">, 1999). </w:t>
      </w:r>
      <w:r w:rsidR="00FD62AD" w:rsidRPr="00961E25">
        <w:lastRenderedPageBreak/>
        <w:t>Those processes are</w:t>
      </w:r>
      <w:r w:rsidR="009D76E1">
        <w:t>:</w:t>
      </w:r>
      <w:r w:rsidR="00FD62AD" w:rsidRPr="00961E25">
        <w:t xml:space="preserve"> asking</w:t>
      </w:r>
      <w:r w:rsidR="00FA4A53" w:rsidRPr="00961E25">
        <w:t xml:space="preserve"> questions or identifying problems, </w:t>
      </w:r>
      <w:r w:rsidR="009254FB">
        <w:t>constructing measures of phenomena, collecting data</w:t>
      </w:r>
      <w:r w:rsidR="00FD62AD" w:rsidRPr="00961E25">
        <w:t xml:space="preserve">, </w:t>
      </w:r>
      <w:r w:rsidR="00227889">
        <w:t>data modeling,</w:t>
      </w:r>
      <w:r w:rsidR="00D938F9" w:rsidRPr="00961E25">
        <w:t xml:space="preserve"> and interpreting</w:t>
      </w:r>
      <w:r w:rsidR="00594423" w:rsidRPr="00961E25">
        <w:t xml:space="preserve"> and communicating</w:t>
      </w:r>
      <w:r w:rsidR="005E65E5" w:rsidRPr="00961E25">
        <w:t xml:space="preserve"> findings. </w:t>
      </w:r>
    </w:p>
    <w:p w14:paraId="38A278C9" w14:textId="2769A7B2" w:rsidR="00BD0596" w:rsidRPr="00961E25" w:rsidRDefault="00B6313C" w:rsidP="00BD0596">
      <w:r>
        <w:t>The five</w:t>
      </w:r>
      <w:r w:rsidR="00BD0596">
        <w:t xml:space="preserve"> </w:t>
      </w:r>
      <w:r w:rsidR="007868B2">
        <w:t>practices</w:t>
      </w:r>
      <w:r w:rsidR="00BD0596" w:rsidRPr="00961E25">
        <w:t xml:space="preserve"> depicted in Figure 1, are a cycle because not only does each part follow that before it, but also because </w:t>
      </w:r>
      <w:r w:rsidR="00BD0596">
        <w:t>the overall process is iterative</w:t>
      </w:r>
      <w:r w:rsidR="00700507">
        <w:t xml:space="preserve">: </w:t>
      </w:r>
      <w:r w:rsidR="00BD0596" w:rsidRPr="00961E25">
        <w:t>interpreting findings commonly le</w:t>
      </w:r>
      <w:r w:rsidR="00BD0596">
        <w:t xml:space="preserve">ads to new questions and subsequent </w:t>
      </w:r>
      <w:r w:rsidR="005F0BD7">
        <w:t xml:space="preserve">engagement in data practices. </w:t>
      </w:r>
      <w:r w:rsidR="00BD0596" w:rsidRPr="00961E25">
        <w:t xml:space="preserve">The first process, asking questions, is about generating questions that can be answered with empirical evidence. The next, </w:t>
      </w:r>
      <w:r>
        <w:t>constructing measures of phenomena,</w:t>
      </w:r>
      <w:r w:rsidR="00BD0596" w:rsidRPr="00961E25">
        <w:t xml:space="preserve"> is about identifying potential sources of da</w:t>
      </w:r>
      <w:r>
        <w:t>ta and ways to measure them. This is followed by collecting data,</w:t>
      </w:r>
      <w:r w:rsidR="00BD0596" w:rsidRPr="00961E25">
        <w:t xml:space="preserve"> the process of transforming observations into data</w:t>
      </w:r>
      <w:r w:rsidR="00F65C58">
        <w:t xml:space="preserve"> through the use of measures</w:t>
      </w:r>
      <w:r w:rsidR="00BD0596" w:rsidRPr="00961E25">
        <w:t xml:space="preserve">. </w:t>
      </w:r>
      <w:r w:rsidR="00510D0E">
        <w:t>Next, because d</w:t>
      </w:r>
      <w:r w:rsidR="00BD0596" w:rsidRPr="00961E25">
        <w:t xml:space="preserve">ata are </w:t>
      </w:r>
      <w:r w:rsidR="00BD0596">
        <w:t xml:space="preserve">often </w:t>
      </w:r>
      <w:r w:rsidR="0071583B">
        <w:t>messy, data modeling is a necessary step</w:t>
      </w:r>
      <w:r w:rsidR="00BD0596" w:rsidRPr="00961E25">
        <w:t xml:space="preserve"> follows from its creation or collection. </w:t>
      </w:r>
      <w:r w:rsidR="0071583B">
        <w:t xml:space="preserve">Data models include simple statistics, such as the mean and variance, as well as more complicated models, such as linear models and extensions of the linear model. </w:t>
      </w:r>
      <w:r w:rsidR="00BD0596">
        <w:t>Finally, t</w:t>
      </w:r>
      <w:r w:rsidR="00BD0596" w:rsidRPr="00961E25">
        <w:t xml:space="preserve">he last step is to interpret and communicate findings </w:t>
      </w:r>
      <w:r w:rsidR="0090074E">
        <w:t>regarding the</w:t>
      </w:r>
      <w:r w:rsidR="00BD0596" w:rsidRPr="00961E25">
        <w:t xml:space="preserve"> phenomena th</w:t>
      </w:r>
      <w:r w:rsidR="00BD0596">
        <w:t>at th</w:t>
      </w:r>
      <w:r w:rsidR="00BD0596" w:rsidRPr="00961E25">
        <w:t xml:space="preserve">e question is about. </w:t>
      </w:r>
    </w:p>
    <w:p w14:paraId="4C00997A" w14:textId="4FCF2AB1" w:rsidR="00BD0596" w:rsidRPr="00961E25" w:rsidRDefault="00BD0596" w:rsidP="00BD0596">
      <w:pPr>
        <w:ind w:firstLine="0"/>
      </w:pPr>
    </w:p>
    <w:p w14:paraId="4E0CAAB9" w14:textId="1504DDEE" w:rsidR="00BD0596" w:rsidRPr="001760ED" w:rsidRDefault="00BD0596" w:rsidP="00BD0596">
      <w:pPr>
        <w:ind w:firstLine="0"/>
      </w:pPr>
      <w:r w:rsidRPr="001760ED">
        <w:rPr>
          <w:i/>
        </w:rPr>
        <w:t>Figure 1</w:t>
      </w:r>
      <w:r w:rsidR="007868B2">
        <w:t xml:space="preserve">. </w:t>
      </w:r>
      <w:r w:rsidR="00FF468A">
        <w:t>Engagement in d</w:t>
      </w:r>
      <w:r w:rsidR="007868B2">
        <w:t xml:space="preserve">ata practices </w:t>
      </w:r>
      <w:r w:rsidRPr="001760ED">
        <w:t xml:space="preserve">and </w:t>
      </w:r>
      <w:r w:rsidR="007868B2">
        <w:t xml:space="preserve">the </w:t>
      </w:r>
      <w:r>
        <w:t>factors influencing</w:t>
      </w:r>
      <w:r w:rsidRPr="001760ED">
        <w:t xml:space="preserve"> it.</w:t>
      </w:r>
    </w:p>
    <w:p w14:paraId="70CC1EC3" w14:textId="2ABEF835" w:rsidR="001E10ED" w:rsidRDefault="007E62A0" w:rsidP="006E4BF8">
      <w:pPr>
        <w:ind w:firstLine="0"/>
      </w:pPr>
      <w:r>
        <w:rPr>
          <w:noProof/>
        </w:rPr>
        <w:lastRenderedPageBreak/>
        <w:drawing>
          <wp:inline distT="0" distB="0" distL="0" distR="0" wp14:anchorId="4F5B4C6A" wp14:editId="3505634B">
            <wp:extent cx="5905500" cy="3949700"/>
            <wp:effectExtent l="0" t="0" r="0" b="0"/>
            <wp:docPr id="3" name="Picture 3" descr="Macintosh HD:Users:joshuarosenberg:Downloads:Revised Model of Data Mo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huarosenberg:Downloads:Revised Model of Data Model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949700"/>
                    </a:xfrm>
                    <a:prstGeom prst="rect">
                      <a:avLst/>
                    </a:prstGeom>
                    <a:noFill/>
                    <a:ln>
                      <a:noFill/>
                    </a:ln>
                  </pic:spPr>
                </pic:pic>
              </a:graphicData>
            </a:graphic>
          </wp:inline>
        </w:drawing>
      </w:r>
    </w:p>
    <w:p w14:paraId="00670D4B" w14:textId="450AE1CE" w:rsidR="00BD0596" w:rsidRDefault="00470F64" w:rsidP="00C93AD7">
      <w:r>
        <w:t>Also</w:t>
      </w:r>
      <w:r w:rsidR="001E10ED" w:rsidRPr="00961E25">
        <w:t xml:space="preserve">, </w:t>
      </w:r>
      <w:r w:rsidR="001E10ED">
        <w:t xml:space="preserve">as depicted in Figure 1, </w:t>
      </w:r>
      <w:r w:rsidR="001E10ED" w:rsidRPr="00961E25">
        <w:t xml:space="preserve">scholars have pointed out some key features of how </w:t>
      </w:r>
      <w:r w:rsidR="00CC36A6">
        <w:t>data practices are</w:t>
      </w:r>
      <w:r w:rsidR="00906E62">
        <w:t xml:space="preserve"> carried out that impact their</w:t>
      </w:r>
      <w:r w:rsidR="001E10ED" w:rsidRPr="00961E25">
        <w:t xml:space="preserve"> effectiv</w:t>
      </w:r>
      <w:r w:rsidR="001E10ED">
        <w:t>eness as a pedagogical approach. These key features include an emphasis</w:t>
      </w:r>
      <w:r w:rsidR="001E10ED" w:rsidRPr="00961E25">
        <w:t xml:space="preserve"> on </w:t>
      </w:r>
      <w:r w:rsidR="001E10ED" w:rsidRPr="009E0801">
        <w:t>making sense of</w:t>
      </w:r>
      <w:r w:rsidR="001E10ED" w:rsidRPr="009E0801">
        <w:rPr>
          <w:i/>
        </w:rPr>
        <w:t xml:space="preserve"> real-world phenomena</w:t>
      </w:r>
      <w:r w:rsidR="001E10ED">
        <w:t xml:space="preserve"> and</w:t>
      </w:r>
      <w:r w:rsidR="001E10ED" w:rsidRPr="00961E25">
        <w:t xml:space="preserve"> </w:t>
      </w:r>
      <w:r w:rsidR="001E10ED" w:rsidRPr="009E0801">
        <w:rPr>
          <w:i/>
        </w:rPr>
        <w:t>iterative cycles</w:t>
      </w:r>
      <w:r w:rsidR="001E10ED">
        <w:t xml:space="preserve"> of </w:t>
      </w:r>
      <w:r w:rsidR="004D5017">
        <w:t>engaging in data practices</w:t>
      </w:r>
      <w:r w:rsidR="001E10ED">
        <w:t xml:space="preserve"> and</w:t>
      </w:r>
      <w:r w:rsidR="001E10ED" w:rsidRPr="00961E25">
        <w:t xml:space="preserve"> </w:t>
      </w:r>
      <w:r w:rsidR="001E10ED" w:rsidRPr="009E0801">
        <w:rPr>
          <w:i/>
        </w:rPr>
        <w:t>collaboration and dialogue</w:t>
      </w:r>
      <w:r w:rsidR="001E10ED" w:rsidRPr="00961E25">
        <w:t xml:space="preserve">, </w:t>
      </w:r>
      <w:r w:rsidR="001E10ED">
        <w:t>through</w:t>
      </w:r>
      <w:r w:rsidR="001E10ED" w:rsidRPr="00961E25">
        <w:t xml:space="preserve"> which ideas and intermediate findings are critiqued and subject to critique, and revised over </w:t>
      </w:r>
      <w:r w:rsidR="001E10ED">
        <w:t xml:space="preserve">time (McNeill &amp; </w:t>
      </w:r>
      <w:proofErr w:type="spellStart"/>
      <w:r w:rsidR="001E10ED">
        <w:t>Berland</w:t>
      </w:r>
      <w:proofErr w:type="spellEnd"/>
      <w:r w:rsidR="001E10ED">
        <w:t>, 2017</w:t>
      </w:r>
      <w:r w:rsidR="001E10ED" w:rsidRPr="00961E25">
        <w:t>).</w:t>
      </w:r>
      <w:r w:rsidR="001E10ED">
        <w:t xml:space="preserve"> </w:t>
      </w:r>
      <w:r w:rsidR="00946A04">
        <w:t>As we will discuss later, these factors</w:t>
      </w:r>
      <w:r w:rsidR="008F6FDB">
        <w:t xml:space="preserve"> might have the potential to</w:t>
      </w:r>
      <w:r w:rsidR="00946A04">
        <w:t xml:space="preserve"> impact engagement through the proximal conditions of challenge and competence.</w:t>
      </w:r>
    </w:p>
    <w:p w14:paraId="5C7F3587" w14:textId="7079413A" w:rsidR="0003242D" w:rsidRDefault="0027659C" w:rsidP="00361B31">
      <w:r>
        <w:rPr>
          <w:b/>
        </w:rPr>
        <w:t xml:space="preserve">The role of </w:t>
      </w:r>
      <w:r w:rsidR="005616F0">
        <w:rPr>
          <w:b/>
        </w:rPr>
        <w:t>data practices</w:t>
      </w:r>
      <w:r>
        <w:rPr>
          <w:b/>
        </w:rPr>
        <w:t xml:space="preserve"> in the curriculum</w:t>
      </w:r>
      <w:r w:rsidRPr="0027659C">
        <w:t>.</w:t>
      </w:r>
      <w:r>
        <w:rPr>
          <w:b/>
        </w:rPr>
        <w:t xml:space="preserve"> </w:t>
      </w:r>
      <w:r w:rsidR="00B56CA6" w:rsidRPr="00961E25">
        <w:t>Scholars</w:t>
      </w:r>
      <w:r w:rsidR="002C2FFD" w:rsidRPr="00961E25">
        <w:t xml:space="preserve"> argue that </w:t>
      </w:r>
      <w:r w:rsidR="005B4EB7">
        <w:t>engagement in data practices</w:t>
      </w:r>
      <w:r w:rsidR="002C2FFD" w:rsidRPr="00961E25">
        <w:t xml:space="preserve"> can serve as an organizing set of practices for engaging in inquiry in STEM settings (Lehrer &amp; </w:t>
      </w:r>
      <w:proofErr w:type="spellStart"/>
      <w:r w:rsidR="002C2FFD" w:rsidRPr="00961E25">
        <w:t>Schauble</w:t>
      </w:r>
      <w:proofErr w:type="spellEnd"/>
      <w:r w:rsidR="002C2FFD" w:rsidRPr="00961E25">
        <w:t>, 2015). Data are both encountered and generated by learners</w:t>
      </w:r>
      <w:r w:rsidR="005A102F">
        <w:t>,</w:t>
      </w:r>
      <w:r w:rsidR="002C2FFD" w:rsidRPr="00961E25">
        <w:t xml:space="preserve"> and so </w:t>
      </w:r>
      <w:r w:rsidR="00A025D4" w:rsidRPr="00961E25">
        <w:t>opportunities for STEM students to work with data provide</w:t>
      </w:r>
      <w:r w:rsidR="002C2FFD" w:rsidRPr="00961E25">
        <w:t xml:space="preserve"> many opportunities to leverage students’ </w:t>
      </w:r>
      <w:r w:rsidR="00310159" w:rsidRPr="00961E25">
        <w:t>curiosity</w:t>
      </w:r>
      <w:r w:rsidR="006C17DC">
        <w:t xml:space="preserve"> because processes of inquiry can be grounded</w:t>
      </w:r>
      <w:r w:rsidR="00A452AB">
        <w:t xml:space="preserve"> in phenomena that learners </w:t>
      </w:r>
      <w:r w:rsidR="00A452AB">
        <w:lastRenderedPageBreak/>
        <w:t>themselves can see and manipulate</w:t>
      </w:r>
      <w:r w:rsidR="003B2E9A">
        <w:t xml:space="preserve"> </w:t>
      </w:r>
      <w:r w:rsidR="00A452AB">
        <w:t xml:space="preserve">or phenomena that learners are interested in. </w:t>
      </w:r>
      <w:r w:rsidR="002C2FFD" w:rsidRPr="00961E25">
        <w:t xml:space="preserve">Also important, becoming proficient </w:t>
      </w:r>
      <w:r w:rsidR="002E477A">
        <w:t>in data practices</w:t>
      </w:r>
      <w:r w:rsidR="00A700D8" w:rsidRPr="00961E25">
        <w:t xml:space="preserve"> can provide learners with an </w:t>
      </w:r>
      <w:r w:rsidR="002C2FFD" w:rsidRPr="00961E25">
        <w:t>in-demand c</w:t>
      </w:r>
      <w:r w:rsidR="0003242D">
        <w:t>apability</w:t>
      </w:r>
      <w:r w:rsidR="002C2FFD" w:rsidRPr="00961E25">
        <w:t xml:space="preserve"> </w:t>
      </w:r>
      <w:r w:rsidR="00A700D8" w:rsidRPr="00961E25">
        <w:t xml:space="preserve">in </w:t>
      </w:r>
      <w:r w:rsidR="002C2FFD" w:rsidRPr="00961E25">
        <w:t>society</w:t>
      </w:r>
      <w:r w:rsidR="0003242D">
        <w:t>, owing to the number of occupations</w:t>
      </w:r>
      <w:r w:rsidR="00AF3D61">
        <w:t>, from education to entrepreneurship,</w:t>
      </w:r>
      <w:r w:rsidR="0003242D">
        <w:t xml:space="preserve"> that demand or involve taking action based on data (</w:t>
      </w:r>
      <w:r w:rsidR="00D07C70">
        <w:t>Wilkerson &amp; Fenwick, 2017</w:t>
      </w:r>
      <w:r w:rsidR="002C2FFD" w:rsidRPr="00961E25">
        <w:t>).</w:t>
      </w:r>
      <w:r w:rsidR="00120125">
        <w:t xml:space="preserve"> </w:t>
      </w:r>
      <w:r w:rsidR="00CE0E85">
        <w:t>Furthermore</w:t>
      </w:r>
      <w:r w:rsidR="002E477A">
        <w:t xml:space="preserve">, becoming proficient in data practices </w:t>
      </w:r>
      <w:r w:rsidR="0003242D">
        <w:t>can be personally em</w:t>
      </w:r>
      <w:r w:rsidR="00AF3D61">
        <w:t>powering bec</w:t>
      </w:r>
      <w:r w:rsidR="00361B31">
        <w:t>ause of the parts of our lives—</w:t>
      </w:r>
      <w:r w:rsidR="00AF3D61">
        <w:t xml:space="preserve">from paying energy bills to interpreting news </w:t>
      </w:r>
      <w:r w:rsidR="00361B31">
        <w:t>articles—that</w:t>
      </w:r>
      <w:r w:rsidR="00AF3D61">
        <w:t xml:space="preserve"> use data.</w:t>
      </w:r>
    </w:p>
    <w:p w14:paraId="3787D0AB" w14:textId="0ED31F0B" w:rsidR="00C202C2" w:rsidRDefault="009E6F13" w:rsidP="00A452AB">
      <w:pPr>
        <w:rPr>
          <w:rFonts w:eastAsia="Times New Roman"/>
        </w:rPr>
      </w:pPr>
      <w:r>
        <w:rPr>
          <w:rFonts w:eastAsia="Times New Roman"/>
        </w:rPr>
        <w:t>R</w:t>
      </w:r>
      <w:r w:rsidR="004D5AF1" w:rsidRPr="00961E25">
        <w:rPr>
          <w:rFonts w:eastAsia="Times New Roman"/>
        </w:rPr>
        <w:t>ecent reform efforts</w:t>
      </w:r>
      <w:r>
        <w:rPr>
          <w:rFonts w:eastAsia="Times New Roman"/>
        </w:rPr>
        <w:t xml:space="preserve"> emphasize</w:t>
      </w:r>
      <w:r w:rsidR="004D5AF1" w:rsidRPr="00961E25">
        <w:rPr>
          <w:rFonts w:eastAsia="Times New Roman"/>
        </w:rPr>
        <w:t xml:space="preserve"> work with data (i.e., the scientific and engineering practices in the NGSS and the standards for mathematical practice in the Common Core State Standards</w:t>
      </w:r>
      <w:r>
        <w:rPr>
          <w:rFonts w:eastAsia="Times New Roman"/>
        </w:rPr>
        <w:t>). However, work with data is</w:t>
      </w:r>
      <w:r w:rsidR="004D5AF1" w:rsidRPr="00961E25">
        <w:rPr>
          <w:rFonts w:eastAsia="Times New Roman"/>
        </w:rPr>
        <w:t xml:space="preserve"> </w:t>
      </w:r>
      <w:r>
        <w:rPr>
          <w:rFonts w:eastAsia="Times New Roman"/>
        </w:rPr>
        <w:t>uncommon</w:t>
      </w:r>
      <w:r w:rsidR="004D5AF1" w:rsidRPr="00961E25">
        <w:rPr>
          <w:rFonts w:eastAsia="Times New Roman"/>
        </w:rPr>
        <w:t xml:space="preserve"> in many classroom s</w:t>
      </w:r>
      <w:r w:rsidR="00E33A3F">
        <w:rPr>
          <w:rFonts w:eastAsia="Times New Roman"/>
        </w:rPr>
        <w:t xml:space="preserve">ettings (McNeill &amp; </w:t>
      </w:r>
      <w:proofErr w:type="spellStart"/>
      <w:r w:rsidR="00E33A3F">
        <w:rPr>
          <w:rFonts w:eastAsia="Times New Roman"/>
        </w:rPr>
        <w:t>Berland</w:t>
      </w:r>
      <w:proofErr w:type="spellEnd"/>
      <w:r w:rsidR="00E33A3F">
        <w:rPr>
          <w:rFonts w:eastAsia="Times New Roman"/>
        </w:rPr>
        <w:t>, 2017</w:t>
      </w:r>
      <w:r w:rsidR="004D5AF1" w:rsidRPr="00961E25">
        <w:rPr>
          <w:rFonts w:eastAsia="Times New Roman"/>
        </w:rPr>
        <w:t xml:space="preserve">), </w:t>
      </w:r>
      <w:r>
        <w:rPr>
          <w:rFonts w:eastAsia="Times New Roman"/>
        </w:rPr>
        <w:t xml:space="preserve">and so </w:t>
      </w:r>
      <w:r w:rsidR="004D5AF1" w:rsidRPr="00961E25">
        <w:rPr>
          <w:rFonts w:eastAsia="Times New Roman"/>
        </w:rPr>
        <w:t xml:space="preserve">learning environments suited to </w:t>
      </w:r>
      <w:r w:rsidR="00F454B0">
        <w:rPr>
          <w:rFonts w:eastAsia="Times New Roman"/>
        </w:rPr>
        <w:t>engaging in data practices</w:t>
      </w:r>
      <w:r w:rsidR="004D5AF1" w:rsidRPr="00961E25">
        <w:rPr>
          <w:rFonts w:eastAsia="Times New Roman"/>
        </w:rPr>
        <w:t>, but not explicitly designed to support it, may be valuable to study</w:t>
      </w:r>
      <w:r>
        <w:rPr>
          <w:rFonts w:eastAsia="Times New Roman"/>
        </w:rPr>
        <w:t xml:space="preserve"> because they may serve as incubators of these rare and challenging learning activities.</w:t>
      </w:r>
    </w:p>
    <w:p w14:paraId="7FF109BB" w14:textId="0145415E" w:rsidR="00342FEF" w:rsidRPr="00A452AB" w:rsidRDefault="0009756A" w:rsidP="00342FEF">
      <w:r>
        <w:t>The data practices are</w:t>
      </w:r>
      <w:r w:rsidR="00342FEF" w:rsidRPr="00961E25">
        <w:t xml:space="preserve"> related to what is commonly described as data analysis in K-12 settings, though data analysis as described in curricular standards and policy documents can take many forms</w:t>
      </w:r>
      <w:r w:rsidR="00342FEF">
        <w:t>:</w:t>
      </w:r>
      <w:r w:rsidR="00342FEF" w:rsidRPr="00961E25">
        <w:t xml:space="preserve"> from learning about what we already know to systematic efforts to measure large, small, or hard to study</w:t>
      </w:r>
      <w:r w:rsidR="00EA37D2">
        <w:t xml:space="preserve"> phenomena. Data analysis </w:t>
      </w:r>
      <w:r w:rsidR="00342FEF" w:rsidRPr="00961E25">
        <w:t xml:space="preserve">includes both individual cognitive processes, such as reasoning about what </w:t>
      </w:r>
      <w:r w:rsidR="005E2E8B">
        <w:t>counts as a good source of data</w:t>
      </w:r>
      <w:r w:rsidR="00342FEF" w:rsidRPr="00961E25">
        <w:t xml:space="preserve"> and coordinated social processes, like sharing what is found with others (</w:t>
      </w:r>
      <w:r w:rsidR="00342FEF" w:rsidRPr="007C79D9">
        <w:t>Lovett &amp; Shah, 2007). Many policy and curricular documents characterize data analysis as usi</w:t>
      </w:r>
      <w:r w:rsidR="00342FEF" w:rsidRPr="00961E25">
        <w:t>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w:t>
      </w:r>
      <w:r w:rsidR="00342FEF">
        <w:t>d</w:t>
      </w:r>
      <w:r w:rsidR="00342FEF" w:rsidRPr="00961E25">
        <w:t xml:space="preserve"> figures or analyzing already-collected data, and seeking to develop </w:t>
      </w:r>
      <w:r w:rsidR="00342FEF" w:rsidRPr="00961E25">
        <w:lastRenderedPageBreak/>
        <w:t xml:space="preserve">answers to questions that are already known. In addition, teachers and other stakeholders do data analysis in very different ways, with greater or lesser veracity to the aims of data analysis (McNeill &amp; </w:t>
      </w:r>
      <w:proofErr w:type="spellStart"/>
      <w:r w:rsidR="00342FEF" w:rsidRPr="00961E25">
        <w:t>Berland</w:t>
      </w:r>
      <w:proofErr w:type="spellEnd"/>
      <w:r w:rsidR="00342FEF" w:rsidRPr="00961E25">
        <w:t xml:space="preserve">, 2017). </w:t>
      </w:r>
      <w:r w:rsidR="00B31ABF">
        <w:t>Thus</w:t>
      </w:r>
      <w:r w:rsidR="00342FEF" w:rsidRPr="00961E25">
        <w:t xml:space="preserve">, </w:t>
      </w:r>
      <w:r w:rsidR="00B31ABF">
        <w:t xml:space="preserve">data practices as defined in this study include both </w:t>
      </w:r>
      <w:r w:rsidR="00342FEF" w:rsidRPr="00961E25">
        <w:t>more specific</w:t>
      </w:r>
      <w:r w:rsidR="00B31ABF">
        <w:t xml:space="preserve"> aspects of data analysis</w:t>
      </w:r>
      <w:r w:rsidR="00342FEF" w:rsidRPr="00961E25">
        <w:t xml:space="preserve"> </w:t>
      </w:r>
      <w:r w:rsidR="00B31ABF">
        <w:t>(constructing</w:t>
      </w:r>
      <w:r w:rsidR="001342E8">
        <w:t xml:space="preserve"> measures </w:t>
      </w:r>
      <w:r w:rsidR="00B31ABF">
        <w:t>and data modeling</w:t>
      </w:r>
      <w:r w:rsidR="001342E8">
        <w:t xml:space="preserve">) </w:t>
      </w:r>
      <w:r w:rsidR="00342FEF" w:rsidRPr="00961E25">
        <w:t xml:space="preserve">and </w:t>
      </w:r>
      <w:r w:rsidR="00B31ABF">
        <w:t>more general aspects, such as asking questions and interpreting findings.</w:t>
      </w:r>
    </w:p>
    <w:p w14:paraId="02BD6993" w14:textId="41995342" w:rsidR="00C202C2" w:rsidRPr="007D5DC7" w:rsidRDefault="00C202C2" w:rsidP="007D5DC7">
      <w:r w:rsidRPr="007D5DC7">
        <w:t>Outside-of-school programs are</w:t>
      </w:r>
      <w:r w:rsidR="007D5DC7" w:rsidRPr="007D5DC7">
        <w:t xml:space="preserve"> a potentially valuable setting to explore </w:t>
      </w:r>
      <w:r w:rsidR="001342E8">
        <w:t>engagement in data practices</w:t>
      </w:r>
      <w:r w:rsidR="007D5DC7">
        <w:t xml:space="preserve"> because of t</w:t>
      </w:r>
      <w:r w:rsidR="00342FEF">
        <w:t>he combined pedagogical and technical expertise of their</w:t>
      </w:r>
      <w:r w:rsidR="007D5DC7">
        <w:t xml:space="preserve"> staff and the activities learners do </w:t>
      </w:r>
      <w:r w:rsidR="00D009B9">
        <w:t>during their participation in them.</w:t>
      </w:r>
      <w:r w:rsidR="007D5DC7">
        <w:t xml:space="preserve"> </w:t>
      </w:r>
      <w:r w:rsidR="007D5DC7" w:rsidRPr="007D5DC7">
        <w:t>Staff for these programs includes educators and scientists, engineers, and others with the technical experienc</w:t>
      </w:r>
      <w:r w:rsidR="00342FEF">
        <w:t xml:space="preserve">e. </w:t>
      </w:r>
      <w:r w:rsidR="007D5DC7" w:rsidRPr="007D5DC7">
        <w:t xml:space="preserve">Additionally, the programs were designed to involve learners in the types of real-world practices experienced by experts in STEM disciplines. Attendance in such programs is associated with many benefits to learners (Green, Lee, Constance, &amp; Hynes, 2013; see Lauer, </w:t>
      </w:r>
      <w:proofErr w:type="spellStart"/>
      <w:r w:rsidR="007D5DC7" w:rsidRPr="007D5DC7">
        <w:t>Akiba</w:t>
      </w:r>
      <w:proofErr w:type="spellEnd"/>
      <w:r w:rsidR="007D5DC7" w:rsidRPr="007D5DC7">
        <w:t xml:space="preserve">, Wilkerson, </w:t>
      </w:r>
      <w:proofErr w:type="spellStart"/>
      <w:r w:rsidR="007D5DC7" w:rsidRPr="007D5DC7">
        <w:t>Apthorp</w:t>
      </w:r>
      <w:proofErr w:type="spellEnd"/>
      <w:r w:rsidR="007D5DC7" w:rsidRPr="007D5DC7">
        <w:t xml:space="preserve">, Snow, &amp; Martin-Glenn, 2006, for a comprehensive review). </w:t>
      </w:r>
      <w:r w:rsidRPr="007D5DC7">
        <w:t xml:space="preserve">These programs are also selected because little research has examined how data are part of the experiences of youth in out-of-school-time programs, despite its place as one of a few core practices in STEM. While these reasons </w:t>
      </w:r>
      <w:r w:rsidR="00B43A0A">
        <w:t xml:space="preserve">to study </w:t>
      </w:r>
      <w:r w:rsidR="00DA1A57">
        <w:t>data practices</w:t>
      </w:r>
      <w:r w:rsidR="00B43A0A">
        <w:t xml:space="preserve"> focus on</w:t>
      </w:r>
      <w:r w:rsidRPr="007D5DC7">
        <w:t xml:space="preserve">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w:t>
      </w:r>
      <w:r w:rsidR="007009FB">
        <w:t xml:space="preserve"> for engaging learners in data practices</w:t>
      </w:r>
      <w:r w:rsidRPr="007D5DC7">
        <w:t xml:space="preserve">. </w:t>
      </w:r>
      <w:r w:rsidR="007D5DC7" w:rsidRPr="007D5DC7">
        <w:t xml:space="preserve">Therefore, these programs can provide insight into whether engaging in data </w:t>
      </w:r>
      <w:r w:rsidR="00B26522">
        <w:t xml:space="preserve">practices </w:t>
      </w:r>
      <w:r w:rsidR="007D5DC7" w:rsidRPr="007D5DC7">
        <w:t>is associated with more optimal forms of engagement in the conditions like those for classrooms in which</w:t>
      </w:r>
      <w:r w:rsidR="00E26716">
        <w:t xml:space="preserve"> engaging in</w:t>
      </w:r>
      <w:r w:rsidR="007D5DC7" w:rsidRPr="007D5DC7">
        <w:t xml:space="preserve"> </w:t>
      </w:r>
      <w:r w:rsidR="00E26716">
        <w:t>data practices</w:t>
      </w:r>
      <w:r w:rsidR="007D5DC7" w:rsidRPr="007D5DC7">
        <w:t xml:space="preserve"> is a novel and potentially promising approach to doing and learning about STEM.</w:t>
      </w:r>
    </w:p>
    <w:p w14:paraId="6647B9DF" w14:textId="5FDC9F45" w:rsidR="008D2CBD" w:rsidRPr="00961E25" w:rsidRDefault="004A4183" w:rsidP="00EB50FA">
      <w:pPr>
        <w:pStyle w:val="Heading2"/>
      </w:pPr>
      <w:bookmarkStart w:id="13" w:name="_Toc365196560"/>
      <w:r w:rsidRPr="00961E25">
        <w:lastRenderedPageBreak/>
        <w:t xml:space="preserve">What We Know (And Do Not Know) About </w:t>
      </w:r>
      <w:bookmarkEnd w:id="13"/>
      <w:r w:rsidR="00AE6AA2">
        <w:t>Engagement in Data Practices</w:t>
      </w:r>
    </w:p>
    <w:p w14:paraId="0D8CC0B6" w14:textId="1E3CE95B" w:rsidR="005473F6" w:rsidRPr="00883AD8" w:rsidRDefault="005473F6" w:rsidP="005473F6">
      <w:r w:rsidRPr="00883AD8">
        <w:t xml:space="preserve">Research </w:t>
      </w:r>
      <w:r w:rsidR="00AE6AA2">
        <w:t>related to engagement in data practices</w:t>
      </w:r>
      <w:r w:rsidRPr="00883AD8">
        <w:t xml:space="preserve"> has been carried out by developmental and educational psychologists as well as by mathematics and science educators (see Lehrer and </w:t>
      </w:r>
      <w:proofErr w:type="spellStart"/>
      <w:r w:rsidRPr="00883AD8">
        <w:t>Schauble</w:t>
      </w:r>
      <w:proofErr w:type="spellEnd"/>
      <w:r w:rsidRPr="00883AD8">
        <w:t>, 2015, for a review). This research has been carried out i</w:t>
      </w:r>
      <w:r w:rsidR="003E5273">
        <w:t>n laboratories and</w:t>
      </w:r>
      <w:r w:rsidRPr="00883AD8">
        <w:t xml:space="preserve"> classroom settings. For this study, key findings from past studies are organized around three themes:</w:t>
      </w:r>
    </w:p>
    <w:p w14:paraId="7C45DAD8" w14:textId="1F6601D3" w:rsidR="005473F6" w:rsidRPr="00883AD8" w:rsidRDefault="005473F6" w:rsidP="005473F6">
      <w:pPr>
        <w:pStyle w:val="ListParagraph"/>
        <w:numPr>
          <w:ilvl w:val="0"/>
          <w:numId w:val="38"/>
        </w:numPr>
      </w:pPr>
      <w:r w:rsidRPr="00883AD8">
        <w:t>Specific cognitive outcomes</w:t>
      </w:r>
    </w:p>
    <w:p w14:paraId="2A97DF80" w14:textId="7443419D" w:rsidR="005473F6" w:rsidRPr="00883AD8" w:rsidRDefault="00883AD8" w:rsidP="005473F6">
      <w:pPr>
        <w:pStyle w:val="ListParagraph"/>
        <w:numPr>
          <w:ilvl w:val="0"/>
          <w:numId w:val="38"/>
        </w:numPr>
      </w:pPr>
      <w:r w:rsidRPr="00883AD8">
        <w:t xml:space="preserve">Learners’ capability to participate in each of the </w:t>
      </w:r>
      <w:r w:rsidR="007D7644">
        <w:t xml:space="preserve">data </w:t>
      </w:r>
      <w:r w:rsidR="00AF7D3D">
        <w:t>practices</w:t>
      </w:r>
    </w:p>
    <w:p w14:paraId="6CD8103C" w14:textId="14FB58B0" w:rsidR="00CC75C7" w:rsidRDefault="0060474C" w:rsidP="001760ED">
      <w:pPr>
        <w:pStyle w:val="ListParagraph"/>
        <w:numPr>
          <w:ilvl w:val="0"/>
          <w:numId w:val="38"/>
        </w:numPr>
      </w:pPr>
      <w:r w:rsidRPr="00883AD8">
        <w:t>Strategies t</w:t>
      </w:r>
      <w:r w:rsidR="007D7644">
        <w:t>o address key challenges of engaging in data practices</w:t>
      </w:r>
    </w:p>
    <w:p w14:paraId="73EFFEFE" w14:textId="26083545" w:rsidR="00723BB5" w:rsidRPr="00883AD8" w:rsidRDefault="006A3F6A" w:rsidP="000C6655">
      <w:r w:rsidRPr="00883AD8">
        <w:t xml:space="preserve">First, </w:t>
      </w:r>
      <w:r w:rsidR="00482E2E" w:rsidRPr="00883AD8">
        <w:t>scholars</w:t>
      </w:r>
      <w:r w:rsidRPr="00883AD8">
        <w:t xml:space="preserve"> have </w:t>
      </w:r>
      <w:r w:rsidR="000A2FB0">
        <w:t>researched</w:t>
      </w:r>
      <w:r w:rsidRPr="00883AD8">
        <w:t xml:space="preserve"> cognitive c</w:t>
      </w:r>
      <w:r w:rsidR="00414F43">
        <w:t>apabilities related to the data practices</w:t>
      </w:r>
      <w:r w:rsidRPr="00883AD8">
        <w:t xml:space="preserve">. </w:t>
      </w:r>
      <w:r w:rsidR="00723BB5" w:rsidRPr="00883AD8">
        <w:t>Much of th</w:t>
      </w:r>
      <w:r w:rsidRPr="00883AD8">
        <w:t>is</w:t>
      </w:r>
      <w:r w:rsidR="00723BB5" w:rsidRPr="00883AD8">
        <w:t xml:space="preserve"> </w:t>
      </w:r>
      <w:r w:rsidR="00AF564C" w:rsidRPr="00883AD8">
        <w:t xml:space="preserve">laboratory-based </w:t>
      </w:r>
      <w:r w:rsidR="00723BB5" w:rsidRPr="00883AD8">
        <w:t>research has focused on how children develop the capability to inductively reason from observations (</w:t>
      </w:r>
      <w:proofErr w:type="spellStart"/>
      <w:r w:rsidR="00723BB5" w:rsidRPr="00883AD8">
        <w:t>Gelman</w:t>
      </w:r>
      <w:proofErr w:type="spellEnd"/>
      <w:r w:rsidR="00723BB5" w:rsidRPr="00883AD8">
        <w:t xml:space="preserve"> &amp; </w:t>
      </w:r>
      <w:proofErr w:type="spellStart"/>
      <w:r w:rsidR="00723BB5" w:rsidRPr="00883AD8">
        <w:t>Markman</w:t>
      </w:r>
      <w:proofErr w:type="spellEnd"/>
      <w:r w:rsidR="00723BB5" w:rsidRPr="00883AD8">
        <w:t>, 1987). Other research has focused on the development of causal, or mechanistic, reasoning, among young children (</w:t>
      </w:r>
      <w:proofErr w:type="spellStart"/>
      <w:r w:rsidR="00723BB5" w:rsidRPr="00883AD8">
        <w:t>Gopnik</w:t>
      </w:r>
      <w:proofErr w:type="spellEnd"/>
      <w:r w:rsidR="00723BB5" w:rsidRPr="00883AD8">
        <w:t xml:space="preserve"> et al., 2001; </w:t>
      </w:r>
      <w:proofErr w:type="spellStart"/>
      <w:r w:rsidR="00723BB5" w:rsidRPr="00883AD8">
        <w:t>Gopnik</w:t>
      </w:r>
      <w:proofErr w:type="spellEnd"/>
      <w:r w:rsidR="00723BB5" w:rsidRPr="00883AD8">
        <w:t xml:space="preserve"> &amp; Sobel, 2000), often from a </w:t>
      </w:r>
      <w:r w:rsidR="00202C2D" w:rsidRPr="00883AD8">
        <w:t>Piagetian</w:t>
      </w:r>
      <w:r w:rsidR="00723BB5" w:rsidRPr="00883AD8">
        <w:t xml:space="preserve">, individual-development focused tradition (i.e., Piaget &amp; </w:t>
      </w:r>
      <w:proofErr w:type="spellStart"/>
      <w:r w:rsidR="00723BB5" w:rsidRPr="00883AD8">
        <w:t>Inh</w:t>
      </w:r>
      <w:r w:rsidR="001B3953">
        <w:t>elder</w:t>
      </w:r>
      <w:proofErr w:type="spellEnd"/>
      <w:r w:rsidR="001B3953">
        <w:t>, 1969). A key outcome of engaging in data practices</w:t>
      </w:r>
      <w:r w:rsidR="00723BB5" w:rsidRPr="00883AD8">
        <w:t xml:space="preserve"> has to do with how learners account for variability (</w:t>
      </w:r>
      <w:r w:rsidR="00972845" w:rsidRPr="00883AD8">
        <w:t xml:space="preserve">Lehrer, Kim, &amp; </w:t>
      </w:r>
      <w:proofErr w:type="spellStart"/>
      <w:r w:rsidR="00972845" w:rsidRPr="00883AD8">
        <w:t>Schauble</w:t>
      </w:r>
      <w:proofErr w:type="spellEnd"/>
      <w:r w:rsidR="00972845" w:rsidRPr="00883AD8">
        <w:t>, 2007</w:t>
      </w:r>
      <w:r w:rsidR="00723BB5" w:rsidRPr="00883AD8">
        <w:t xml:space="preserve">; </w:t>
      </w:r>
      <w:proofErr w:type="spellStart"/>
      <w:r w:rsidR="00723BB5" w:rsidRPr="00883AD8">
        <w:t>Petrosino</w:t>
      </w:r>
      <w:proofErr w:type="spellEnd"/>
      <w:r w:rsidR="00723BB5" w:rsidRPr="00883AD8">
        <w:t xml:space="preserve">, Lehrer, &amp; </w:t>
      </w:r>
      <w:proofErr w:type="spellStart"/>
      <w:r w:rsidR="00723BB5" w:rsidRPr="00883AD8">
        <w:t>Schauble</w:t>
      </w:r>
      <w:proofErr w:type="spellEnd"/>
      <w:r w:rsidR="00723BB5" w:rsidRPr="00883AD8">
        <w:t xml:space="preserve">, 2003; </w:t>
      </w:r>
      <w:proofErr w:type="spellStart"/>
      <w:r w:rsidR="00723BB5" w:rsidRPr="00883AD8">
        <w:t>Lesh</w:t>
      </w:r>
      <w:proofErr w:type="spellEnd"/>
      <w:r w:rsidR="00723BB5" w:rsidRPr="00883AD8">
        <w:t xml:space="preserve">, Middleton, </w:t>
      </w:r>
      <w:proofErr w:type="spellStart"/>
      <w:r w:rsidR="00723BB5" w:rsidRPr="00883AD8">
        <w:t>Caylor</w:t>
      </w:r>
      <w:proofErr w:type="spellEnd"/>
      <w:r w:rsidR="00723BB5" w:rsidRPr="00883AD8">
        <w:t xml:space="preserve">, &amp; Gupta, 2008; Lee, </w:t>
      </w:r>
      <w:proofErr w:type="spellStart"/>
      <w:r w:rsidR="00723BB5" w:rsidRPr="00883AD8">
        <w:t>Angotti</w:t>
      </w:r>
      <w:proofErr w:type="spellEnd"/>
      <w:r w:rsidR="00723BB5" w:rsidRPr="00883AD8">
        <w:t xml:space="preserve">, &amp; </w:t>
      </w:r>
      <w:proofErr w:type="spellStart"/>
      <w:r w:rsidR="00723BB5" w:rsidRPr="00883AD8">
        <w:t>Tarr</w:t>
      </w:r>
      <w:proofErr w:type="spellEnd"/>
      <w:r w:rsidR="00723BB5" w:rsidRPr="00883AD8">
        <w:t xml:space="preserve">, 2010), arguably the </w:t>
      </w:r>
      <w:r w:rsidR="00EC5CED">
        <w:t xml:space="preserve">main </w:t>
      </w:r>
      <w:r w:rsidR="00723BB5" w:rsidRPr="00883AD8">
        <w:t xml:space="preserve">goal of </w:t>
      </w:r>
      <w:r w:rsidR="00EA5D10">
        <w:t>engaging in data practices</w:t>
      </w:r>
      <w:r w:rsidR="00723BB5" w:rsidRPr="00883AD8">
        <w:t xml:space="preserve"> (</w:t>
      </w:r>
      <w:proofErr w:type="spellStart"/>
      <w:r w:rsidR="00723BB5" w:rsidRPr="00883AD8">
        <w:t>Konold</w:t>
      </w:r>
      <w:proofErr w:type="spellEnd"/>
      <w:r w:rsidR="00723BB5" w:rsidRPr="00883AD8">
        <w:t xml:space="preserve"> &amp; </w:t>
      </w:r>
      <w:proofErr w:type="spellStart"/>
      <w:r w:rsidR="00723BB5" w:rsidRPr="00883AD8">
        <w:t>Pollatsek</w:t>
      </w:r>
      <w:proofErr w:type="spellEnd"/>
      <w:r w:rsidR="00723BB5" w:rsidRPr="00883AD8">
        <w:t xml:space="preserve">, 2002). </w:t>
      </w:r>
      <w:r w:rsidR="003825F0" w:rsidRPr="00883AD8">
        <w:t xml:space="preserve">From this research, we know that learners can develop the capacity to reason about variability </w:t>
      </w:r>
      <w:r w:rsidR="00D013F4" w:rsidRPr="00883AD8">
        <w:t>(</w:t>
      </w:r>
      <w:r w:rsidR="003825F0" w:rsidRPr="00883AD8">
        <w:t xml:space="preserve">and </w:t>
      </w:r>
      <w:proofErr w:type="spellStart"/>
      <w:r w:rsidR="003825F0" w:rsidRPr="00883AD8">
        <w:t>covariability</w:t>
      </w:r>
      <w:proofErr w:type="spellEnd"/>
      <w:r w:rsidR="00D013F4" w:rsidRPr="00883AD8">
        <w:t>)</w:t>
      </w:r>
      <w:r w:rsidR="00B34ED8" w:rsidRPr="00883AD8">
        <w:t>.</w:t>
      </w:r>
    </w:p>
    <w:p w14:paraId="1325DED5" w14:textId="19621290" w:rsidR="00AF564C" w:rsidRDefault="002C2FFD" w:rsidP="000C6655">
      <w:r w:rsidRPr="00883AD8">
        <w:t xml:space="preserve">Second, </w:t>
      </w:r>
      <w:r w:rsidR="00883AD8" w:rsidRPr="00883AD8">
        <w:t>w</w:t>
      </w:r>
      <w:r w:rsidR="00E7386E" w:rsidRPr="00883AD8">
        <w:t>e</w:t>
      </w:r>
      <w:r w:rsidR="00883AD8" w:rsidRPr="00883AD8">
        <w:t xml:space="preserve"> know that different </w:t>
      </w:r>
      <w:r w:rsidR="00E10917">
        <w:t xml:space="preserve">data </w:t>
      </w:r>
      <w:r w:rsidR="00883AD8" w:rsidRPr="00883AD8">
        <w:t>practices pose unique opportunities and</w:t>
      </w:r>
      <w:r w:rsidR="00427020" w:rsidRPr="00883AD8">
        <w:t xml:space="preserve"> challenges. Asking empirical questions requi</w:t>
      </w:r>
      <w:r w:rsidR="00365ACF">
        <w:t>res experience and ample time</w:t>
      </w:r>
      <w:r w:rsidR="00427020" w:rsidRPr="00883AD8">
        <w:t xml:space="preserve"> to ask a question that is both able to be answered with data and which is sustaining and w</w:t>
      </w:r>
      <w:r w:rsidR="00FA66CA" w:rsidRPr="00883AD8">
        <w:t>orth investigating (</w:t>
      </w:r>
      <w:proofErr w:type="spellStart"/>
      <w:r w:rsidR="00FA66CA" w:rsidRPr="00883AD8">
        <w:t>Bielik</w:t>
      </w:r>
      <w:proofErr w:type="spellEnd"/>
      <w:r w:rsidR="00FA66CA" w:rsidRPr="00883AD8">
        <w:t>, 2016</w:t>
      </w:r>
      <w:r w:rsidR="00427020" w:rsidRPr="00883AD8">
        <w:t xml:space="preserve">; Hasson &amp; </w:t>
      </w:r>
      <w:proofErr w:type="spellStart"/>
      <w:r w:rsidR="00427020" w:rsidRPr="00883AD8">
        <w:t>Yarden</w:t>
      </w:r>
      <w:proofErr w:type="spellEnd"/>
      <w:r w:rsidR="00427020" w:rsidRPr="00883AD8">
        <w:t xml:space="preserve">, 2012). </w:t>
      </w:r>
      <w:r w:rsidR="00883AD8" w:rsidRPr="00883AD8">
        <w:rPr>
          <w:rFonts w:eastAsia="Times New Roman" w:cs="Times New Roman"/>
          <w:szCs w:val="24"/>
        </w:rPr>
        <w:t xml:space="preserve">Constructing measures, such as of the height of the school’s flagpole, requires negotiation not only of what to measure, but how and how many times to measure it (Lehrer, </w:t>
      </w:r>
      <w:r w:rsidR="00883AD8" w:rsidRPr="00883AD8">
        <w:rPr>
          <w:rFonts w:eastAsia="Times New Roman" w:cs="Times New Roman"/>
          <w:szCs w:val="24"/>
        </w:rPr>
        <w:lastRenderedPageBreak/>
        <w:t xml:space="preserve">Kim, &amp; </w:t>
      </w:r>
      <w:proofErr w:type="spellStart"/>
      <w:r w:rsidR="00883AD8" w:rsidRPr="00883AD8">
        <w:rPr>
          <w:rFonts w:eastAsia="Times New Roman" w:cs="Times New Roman"/>
          <w:szCs w:val="24"/>
        </w:rPr>
        <w:t>Schauble</w:t>
      </w:r>
      <w:proofErr w:type="spellEnd"/>
      <w:r w:rsidR="00883AD8" w:rsidRPr="00883AD8">
        <w:rPr>
          <w:rFonts w:eastAsia="Times New Roman" w:cs="Times New Roman"/>
          <w:szCs w:val="24"/>
        </w:rPr>
        <w:t xml:space="preserve">, 2007). </w:t>
      </w:r>
      <w:r w:rsidR="0038409F">
        <w:t>Regarding</w:t>
      </w:r>
      <w:r w:rsidR="00427020" w:rsidRPr="00883AD8">
        <w:t xml:space="preserve"> modeling, not</w:t>
      </w:r>
      <w:r w:rsidR="00517EDD" w:rsidRPr="00883AD8">
        <w:t xml:space="preserve"> only</w:t>
      </w:r>
      <w:r w:rsidR="00427020" w:rsidRPr="00883AD8">
        <w:t xml:space="preserve"> teaching students about models, such as that of the mean, </w:t>
      </w:r>
      <w:r w:rsidR="007D27FA" w:rsidRPr="00883AD8">
        <w:t>but also asking</w:t>
      </w:r>
      <w:r w:rsidR="005964B3">
        <w:t xml:space="preserve"> them to create them, are</w:t>
      </w:r>
      <w:r w:rsidR="00427020" w:rsidRPr="00883AD8">
        <w:t xml:space="preserve"> valuable </w:t>
      </w:r>
      <w:r w:rsidR="005964B3">
        <w:t>and practical</w:t>
      </w:r>
      <w:r w:rsidR="00427020" w:rsidRPr="00883AD8">
        <w:t xml:space="preserve"> (Lehrer &amp; </w:t>
      </w:r>
      <w:proofErr w:type="spellStart"/>
      <w:r w:rsidR="00427020" w:rsidRPr="00883AD8">
        <w:t>Schauble</w:t>
      </w:r>
      <w:proofErr w:type="spellEnd"/>
      <w:r w:rsidR="00427020" w:rsidRPr="00883AD8">
        <w:t>, 2004</w:t>
      </w:r>
      <w:r w:rsidR="00D0514E">
        <w:t>; Lehrer, Kim, &amp; Jones, 2011</w:t>
      </w:r>
      <w:r w:rsidR="00427020" w:rsidRPr="00883AD8">
        <w:t>)</w:t>
      </w:r>
      <w:r w:rsidR="005964B3">
        <w:t>, but also time-intensive</w:t>
      </w:r>
      <w:r w:rsidR="00427020" w:rsidRPr="00883AD8">
        <w:t xml:space="preserve">. </w:t>
      </w:r>
      <w:r w:rsidR="000772C5">
        <w:t>I</w:t>
      </w:r>
      <w:r w:rsidR="00427020" w:rsidRPr="00883AD8">
        <w:t xml:space="preserve">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w:t>
      </w:r>
      <w:proofErr w:type="spellStart"/>
      <w:r w:rsidR="00427020" w:rsidRPr="00883AD8">
        <w:t>Hollebrands</w:t>
      </w:r>
      <w:proofErr w:type="spellEnd"/>
      <w:r w:rsidR="00427020" w:rsidRPr="00883AD8">
        <w:t xml:space="preserve">, 2008; Lehrer, Kim, &amp; </w:t>
      </w:r>
      <w:proofErr w:type="spellStart"/>
      <w:r w:rsidR="00427020" w:rsidRPr="00883AD8">
        <w:t>Schauble</w:t>
      </w:r>
      <w:proofErr w:type="spellEnd"/>
      <w:r w:rsidR="00427020" w:rsidRPr="00883AD8">
        <w:t>, 2007).</w:t>
      </w:r>
      <w:r w:rsidR="00867B5C" w:rsidRPr="00883AD8">
        <w:t xml:space="preserve"> </w:t>
      </w:r>
    </w:p>
    <w:p w14:paraId="2437F3BB" w14:textId="7C7A4AA6" w:rsidR="009E7364" w:rsidRDefault="00446DC9" w:rsidP="009E7364">
      <w:r>
        <w:t xml:space="preserve">In the context of these opportunities and challenges, </w:t>
      </w:r>
      <w:r w:rsidR="009E7364">
        <w:t xml:space="preserve">how learners participate in different </w:t>
      </w:r>
      <w:r w:rsidR="006F493F">
        <w:t>data practices</w:t>
      </w:r>
      <w:r w:rsidR="009E7364">
        <w:t xml:space="preserve"> in terms of engagement theory has not been a focus of research.</w:t>
      </w:r>
      <w:r w:rsidR="009E7364" w:rsidRPr="00961E25">
        <w:t xml:space="preserve"> Consider the process of structuring data, commonly described as a—or the—key part of many applied data analyses, that is also under-emphasized in students’ use of data in science settings in which students are provided already-processed, or plotted, data (McNeill </w:t>
      </w:r>
      <w:r w:rsidR="009E7364">
        <w:t xml:space="preserve">&amp; </w:t>
      </w:r>
      <w:proofErr w:type="spellStart"/>
      <w:r w:rsidR="009E7364">
        <w:t>Berland</w:t>
      </w:r>
      <w:proofErr w:type="spellEnd"/>
      <w:r w:rsidR="009E7364">
        <w:t>, 2017</w:t>
      </w:r>
      <w:r w:rsidR="009E7364" w:rsidRPr="00961E25">
        <w:t xml:space="preserve">). How challenging do students perceive these </w:t>
      </w:r>
      <w:r w:rsidR="009E7364">
        <w:t>activities</w:t>
      </w:r>
      <w:r w:rsidR="009E7364" w:rsidRPr="00961E25">
        <w:t xml:space="preserve"> to be? How to they perceive their competence </w:t>
      </w:r>
      <w:r w:rsidR="00231800">
        <w:t>regarding</w:t>
      </w:r>
      <w:r w:rsidR="009E7364" w:rsidRPr="00961E25">
        <w:t xml:space="preserve"> this </w:t>
      </w:r>
      <w:r w:rsidR="009E7364">
        <w:t>activity</w:t>
      </w:r>
      <w:r w:rsidR="009E7364" w:rsidRPr="00961E25">
        <w:t xml:space="preserve">? More importantly, how do they engage—cognitively, behaviorally, and affectively—during these experiences? Knowing more about these processes could help us to develop informed recommendations for teachers and designers intending to bring about </w:t>
      </w:r>
      <w:r w:rsidR="002408B6">
        <w:t>opportunities for learners</w:t>
      </w:r>
      <w:r w:rsidR="00C54E18">
        <w:t xml:space="preserve"> to engage in</w:t>
      </w:r>
      <w:r w:rsidR="002408B6">
        <w:t xml:space="preserve"> </w:t>
      </w:r>
      <w:r w:rsidR="009E7364" w:rsidRPr="00961E25">
        <w:t>da</w:t>
      </w:r>
      <w:r w:rsidR="00997575">
        <w:t xml:space="preserve">ta </w:t>
      </w:r>
      <w:r w:rsidR="002408B6">
        <w:t xml:space="preserve">practices </w:t>
      </w:r>
      <w:r w:rsidR="00997575">
        <w:t>in a better-supported way that is sustained over time.</w:t>
      </w:r>
    </w:p>
    <w:p w14:paraId="2EE25198" w14:textId="15F0A55B" w:rsidR="00AF564C" w:rsidRPr="00961E25" w:rsidRDefault="00883AD8" w:rsidP="00726596">
      <w:r w:rsidRPr="00883AD8">
        <w:t>Third,</w:t>
      </w:r>
      <w:r w:rsidR="00AF564C" w:rsidRPr="00883AD8">
        <w:t xml:space="preserve"> </w:t>
      </w:r>
      <w:r w:rsidRPr="00883AD8">
        <w:t>strategies</w:t>
      </w:r>
      <w:r w:rsidR="00AF564C" w:rsidRPr="00883AD8">
        <w:t xml:space="preserve"> to </w:t>
      </w:r>
      <w:r w:rsidRPr="00883AD8">
        <w:t xml:space="preserve">support </w:t>
      </w:r>
      <w:r w:rsidR="00A2171F">
        <w:t>engagement in data practices</w:t>
      </w:r>
      <w:r w:rsidRPr="00883AD8">
        <w:t xml:space="preserve"> have </w:t>
      </w:r>
      <w:r w:rsidR="00AF564C" w:rsidRPr="00883AD8">
        <w:t xml:space="preserve">included </w:t>
      </w:r>
      <w:r w:rsidRPr="00883AD8">
        <w:t>design of curricula, development of</w:t>
      </w:r>
      <w:r w:rsidR="00AF564C" w:rsidRPr="00883AD8">
        <w:t xml:space="preserve"> instructional strategies supported through collaborations between researchers and teachers, and </w:t>
      </w:r>
      <w:r w:rsidR="00A854A3">
        <w:t>often</w:t>
      </w:r>
      <w:r w:rsidRPr="00883AD8">
        <w:t xml:space="preserve">, </w:t>
      </w:r>
      <w:r w:rsidR="00AF564C" w:rsidRPr="00883AD8">
        <w:t>technological tools.</w:t>
      </w:r>
      <w:r w:rsidR="009E7364" w:rsidRPr="009E7364">
        <w:t xml:space="preserve"> </w:t>
      </w:r>
      <w:r w:rsidR="00C93AD7">
        <w:t>At</w:t>
      </w:r>
      <w:r w:rsidR="00BD6648">
        <w:t xml:space="preserve"> </w:t>
      </w:r>
      <w:r w:rsidR="009E7364">
        <w:t>present, opportunities</w:t>
      </w:r>
      <w:r w:rsidR="009E7364" w:rsidRPr="00CC75C7">
        <w:t xml:space="preserve"> for students to</w:t>
      </w:r>
      <w:r w:rsidR="00C93AD7">
        <w:t xml:space="preserve"> engage in data </w:t>
      </w:r>
      <w:r w:rsidR="004D7333">
        <w:t>practices</w:t>
      </w:r>
      <w:r w:rsidR="003D628E">
        <w:t>,</w:t>
      </w:r>
      <w:r w:rsidR="00C93AD7">
        <w:t xml:space="preserve"> </w:t>
      </w:r>
      <w:r w:rsidR="00726596">
        <w:t>or</w:t>
      </w:r>
      <w:r w:rsidR="00C93AD7">
        <w:t xml:space="preserve"> analyze</w:t>
      </w:r>
      <w:r w:rsidR="009E7364" w:rsidRPr="00CC75C7">
        <w:t xml:space="preserve"> </w:t>
      </w:r>
      <w:r w:rsidR="00C93AD7">
        <w:t xml:space="preserve">data </w:t>
      </w:r>
      <w:r w:rsidR="00726596" w:rsidRPr="00961E25">
        <w:t>to solve real problems an</w:t>
      </w:r>
      <w:r w:rsidR="00726596">
        <w:t xml:space="preserve">d to answer authentic </w:t>
      </w:r>
      <w:r w:rsidR="00726596">
        <w:lastRenderedPageBreak/>
        <w:t xml:space="preserve">questions, are limited </w:t>
      </w:r>
      <w:r w:rsidR="009E7364" w:rsidRPr="00CC75C7">
        <w:t>in K-12 STEM settings</w:t>
      </w:r>
      <w:r w:rsidR="00726596">
        <w:t xml:space="preserve">. </w:t>
      </w:r>
      <w:r w:rsidR="009E7364" w:rsidRPr="00CC75C7">
        <w:t xml:space="preserve">Much of the research in science settings focuses on evidence use, which can include data, but also includes other forms of evidence, such as those from authoritative sources (McNeill &amp; </w:t>
      </w:r>
      <w:proofErr w:type="spellStart"/>
      <w:r w:rsidR="009E7364" w:rsidRPr="00CC75C7">
        <w:t>Berland</w:t>
      </w:r>
      <w:proofErr w:type="spellEnd"/>
      <w:r w:rsidR="009E7364" w:rsidRPr="00CC75C7">
        <w:t>, 2016). Furthermore, creating and constructing models of primary data takes ample time (</w:t>
      </w:r>
      <w:proofErr w:type="spellStart"/>
      <w:r w:rsidR="009E7364" w:rsidRPr="00CC75C7">
        <w:t>Dickes</w:t>
      </w:r>
      <w:proofErr w:type="spellEnd"/>
      <w:r w:rsidR="009E7364" w:rsidRPr="00CC75C7">
        <w:t xml:space="preserve">, </w:t>
      </w:r>
      <w:proofErr w:type="spellStart"/>
      <w:r w:rsidR="009E7364" w:rsidRPr="00CC75C7">
        <w:t>Sengupta</w:t>
      </w:r>
      <w:proofErr w:type="spellEnd"/>
      <w:r w:rsidR="009E7364" w:rsidRPr="00CC75C7">
        <w:t xml:space="preserve">, Farris, &amp; </w:t>
      </w:r>
      <w:proofErr w:type="spellStart"/>
      <w:r w:rsidR="009E7364" w:rsidRPr="00CC75C7">
        <w:t>Basu</w:t>
      </w:r>
      <w:proofErr w:type="spellEnd"/>
      <w:r w:rsidR="009E7364" w:rsidRPr="00CC75C7">
        <w:t xml:space="preserve">, 2016), and doing so even in mathematics settings is uncommon (Lehrer &amp; </w:t>
      </w:r>
      <w:proofErr w:type="spellStart"/>
      <w:r w:rsidR="009E7364" w:rsidRPr="00CC75C7">
        <w:t>Schauble</w:t>
      </w:r>
      <w:proofErr w:type="spellEnd"/>
      <w:r w:rsidR="009E7364" w:rsidRPr="00CC75C7">
        <w:t xml:space="preserve">, 2015). Furthermore, providing opportunities for students to </w:t>
      </w:r>
      <w:r w:rsidR="00D642AE">
        <w:t xml:space="preserve">engage in data practices </w:t>
      </w:r>
      <w:r w:rsidR="009E7364" w:rsidRPr="00CC75C7">
        <w:t xml:space="preserve">requires a shift in educational norms and curricular resources, aligned standards and assessments, and teacher professional development (McNeill &amp; </w:t>
      </w:r>
      <w:proofErr w:type="spellStart"/>
      <w:r w:rsidR="009E7364" w:rsidRPr="00CC75C7">
        <w:t>Berland</w:t>
      </w:r>
      <w:proofErr w:type="spellEnd"/>
      <w:r w:rsidR="009E7364" w:rsidRPr="00CC75C7">
        <w:t>, 2017; Wilkerson-</w:t>
      </w:r>
      <w:proofErr w:type="spellStart"/>
      <w:r w:rsidR="009E7364" w:rsidRPr="00CC75C7">
        <w:t>Jerde</w:t>
      </w:r>
      <w:proofErr w:type="spellEnd"/>
      <w:r w:rsidR="009E7364" w:rsidRPr="00CC75C7">
        <w:t xml:space="preserve">, Andrews, </w:t>
      </w:r>
      <w:proofErr w:type="spellStart"/>
      <w:r w:rsidR="009E7364" w:rsidRPr="00CC75C7">
        <w:t>Sh</w:t>
      </w:r>
      <w:r w:rsidR="009E7364">
        <w:t>aban</w:t>
      </w:r>
      <w:proofErr w:type="spellEnd"/>
      <w:r w:rsidR="009E7364">
        <w:t xml:space="preserve">, </w:t>
      </w:r>
      <w:proofErr w:type="spellStart"/>
      <w:r w:rsidR="009E7364">
        <w:t>Laina</w:t>
      </w:r>
      <w:proofErr w:type="spellEnd"/>
      <w:r w:rsidR="009E7364">
        <w:t>, &amp; Gravel, 2016).</w:t>
      </w:r>
      <w:r w:rsidR="00AF564C" w:rsidRPr="00883AD8">
        <w:t xml:space="preserve"> </w:t>
      </w:r>
      <w:r w:rsidR="002C2FFD" w:rsidRPr="00883AD8">
        <w:t>From this research, we know about specific strategies and learning progressions for learners to develop this capability, such as the role of measurement in exposing learners in a direct way to sources of variability (</w:t>
      </w:r>
      <w:proofErr w:type="spellStart"/>
      <w:r w:rsidR="002C2FFD" w:rsidRPr="00883AD8">
        <w:t>Petrosino</w:t>
      </w:r>
      <w:proofErr w:type="spellEnd"/>
      <w:r w:rsidR="002C2FFD" w:rsidRPr="00883AD8">
        <w:t xml:space="preserve"> et al., 2003), role of simulation to learn about sampling distributions (</w:t>
      </w:r>
      <w:proofErr w:type="spellStart"/>
      <w:r w:rsidR="002C2FFD" w:rsidRPr="00883AD8">
        <w:t>Stohl</w:t>
      </w:r>
      <w:proofErr w:type="spellEnd"/>
      <w:r w:rsidR="002C2FFD" w:rsidRPr="00883AD8">
        <w:t xml:space="preserve"> &amp; </w:t>
      </w:r>
      <w:proofErr w:type="spellStart"/>
      <w:r w:rsidR="002C2FFD" w:rsidRPr="00883AD8">
        <w:t>Tarr</w:t>
      </w:r>
      <w:proofErr w:type="spellEnd"/>
      <w:r w:rsidR="002C2FFD" w:rsidRPr="00883AD8">
        <w:t>, 2002), and use</w:t>
      </w:r>
      <w:r w:rsidR="001D5C52" w:rsidRPr="00883AD8">
        <w:t xml:space="preserve"> of</w:t>
      </w:r>
      <w:r w:rsidR="002C2FFD" w:rsidRPr="00883AD8">
        <w:t xml:space="preserve"> relevant phenomena, such as manufacturing processes,</w:t>
      </w:r>
      <w:r w:rsidR="008E3680" w:rsidRPr="00883AD8">
        <w:t xml:space="preserve"> such as the size of metallic bolts, which can help learners to focus on “tracking a process by looking at its output” (</w:t>
      </w:r>
      <w:proofErr w:type="spellStart"/>
      <w:r w:rsidR="008E3680" w:rsidRPr="00883AD8">
        <w:t>Konold</w:t>
      </w:r>
      <w:proofErr w:type="spellEnd"/>
      <w:r w:rsidR="008E3680" w:rsidRPr="00883AD8">
        <w:t xml:space="preserve"> &amp; </w:t>
      </w:r>
      <w:proofErr w:type="spellStart"/>
      <w:r w:rsidR="008E3680" w:rsidRPr="00883AD8">
        <w:t>Pollatsek</w:t>
      </w:r>
      <w:proofErr w:type="spellEnd"/>
      <w:r w:rsidR="008E3680" w:rsidRPr="00883AD8">
        <w:t>, 2002, p. 282).</w:t>
      </w:r>
      <w:r w:rsidR="008E3680" w:rsidRPr="00961E25">
        <w:t xml:space="preserve"> </w:t>
      </w:r>
    </w:p>
    <w:p w14:paraId="6BE917C7" w14:textId="3F4764A9" w:rsidR="00694C32" w:rsidRPr="00961E25" w:rsidRDefault="00694C32" w:rsidP="00EB50FA">
      <w:pPr>
        <w:pStyle w:val="Heading2"/>
      </w:pPr>
      <w:bookmarkStart w:id="14" w:name="_Toc365196561"/>
      <w:r w:rsidRPr="00961E25">
        <w:t>Engagement in STEM Domains</w:t>
      </w:r>
      <w:bookmarkEnd w:id="14"/>
    </w:p>
    <w:p w14:paraId="51C292D2" w14:textId="00222172" w:rsidR="00C81A58" w:rsidRPr="00961E25" w:rsidRDefault="001E22DE" w:rsidP="00C81A58">
      <w:r>
        <w:t>The nature of engagement</w:t>
      </w:r>
      <w:r w:rsidR="00FF658B">
        <w:t xml:space="preserve"> is discussed in terms of </w:t>
      </w:r>
      <w:r w:rsidR="00B06073">
        <w:t>general</w:t>
      </w:r>
      <w:r w:rsidR="00F91CD1">
        <w:t xml:space="preserve"> features that have been identified</w:t>
      </w:r>
      <w:r w:rsidR="00A6750C">
        <w:t xml:space="preserve"> across content area </w:t>
      </w:r>
      <w:r w:rsidR="00B06073">
        <w:t>domains</w:t>
      </w:r>
      <w:r w:rsidR="00A6750C">
        <w:t>,</w:t>
      </w:r>
      <w:r w:rsidR="00B06073">
        <w:t xml:space="preserve"> conditions that support engagement</w:t>
      </w:r>
      <w:r w:rsidR="00A6750C">
        <w:t>, a</w:t>
      </w:r>
      <w:r w:rsidR="001F7A52">
        <w:t xml:space="preserve">nd </w:t>
      </w:r>
      <w:r w:rsidR="00C81A58" w:rsidRPr="00961E25">
        <w:t>differences between engagement in general and</w:t>
      </w:r>
      <w:r>
        <w:t xml:space="preserve"> in STEM settings. This is </w:t>
      </w:r>
      <w:r w:rsidR="00C81A58" w:rsidRPr="00961E25">
        <w:t xml:space="preserve">followed by </w:t>
      </w:r>
      <w:r>
        <w:t xml:space="preserve">a </w:t>
      </w:r>
      <w:r w:rsidR="00C81A58" w:rsidRPr="00961E25">
        <w:t>discussion of two key features of engagement: its d</w:t>
      </w:r>
      <w:r>
        <w:t>ynamic characteristics</w:t>
      </w:r>
      <w:r w:rsidR="00C81A58" w:rsidRPr="00961E25">
        <w:t xml:space="preserve"> and what a person-oriented approach to its study can add to research about engagement and its impact on learning and other outcomes. </w:t>
      </w:r>
    </w:p>
    <w:p w14:paraId="27E76B6C" w14:textId="6EF58EEC" w:rsidR="00B45397" w:rsidRPr="00961E25" w:rsidRDefault="009D3AA3" w:rsidP="00F03C29">
      <w:r w:rsidRPr="009E3C54">
        <w:rPr>
          <w:b/>
        </w:rPr>
        <w:t>General characteristics of engagement</w:t>
      </w:r>
      <w:r w:rsidRPr="00961E25">
        <w:rPr>
          <w:i/>
        </w:rPr>
        <w:t>.</w:t>
      </w:r>
      <w:r w:rsidR="00F44C84" w:rsidRPr="00961E25">
        <w:rPr>
          <w:i/>
        </w:rPr>
        <w:t xml:space="preserve"> </w:t>
      </w:r>
      <w:r w:rsidR="008F4D5A" w:rsidRPr="004F522A">
        <w:rPr>
          <w:i/>
        </w:rPr>
        <w:t>Engagemen</w:t>
      </w:r>
      <w:r w:rsidR="002256AB" w:rsidRPr="004F522A">
        <w:rPr>
          <w:i/>
        </w:rPr>
        <w:t>t</w:t>
      </w:r>
      <w:r w:rsidR="002256AB">
        <w:t xml:space="preserve"> is </w:t>
      </w:r>
      <w:r w:rsidR="00E507A2">
        <w:t xml:space="preserve">defined in this study as </w:t>
      </w:r>
      <w:r w:rsidR="007A2EA1">
        <w:t>active</w:t>
      </w:r>
      <w:r w:rsidR="00E507A2">
        <w:t xml:space="preserve"> involvement, or inve</w:t>
      </w:r>
      <w:r w:rsidR="002256AB">
        <w:t>stment, in activities</w:t>
      </w:r>
      <w:r w:rsidR="007A2EA1">
        <w:t xml:space="preserve"> (</w:t>
      </w:r>
      <w:proofErr w:type="spellStart"/>
      <w:r w:rsidR="002256AB">
        <w:t>Blumenfeld</w:t>
      </w:r>
      <w:proofErr w:type="spellEnd"/>
      <w:r w:rsidR="002256AB">
        <w:t xml:space="preserve"> et al., 2004</w:t>
      </w:r>
      <w:r w:rsidR="007A2EA1">
        <w:t>)</w:t>
      </w:r>
      <w:r w:rsidR="00D9741B">
        <w:t>.</w:t>
      </w:r>
      <w:r w:rsidR="001338A2">
        <w:t xml:space="preserve"> </w:t>
      </w:r>
      <w:r w:rsidR="001338A2" w:rsidRPr="00961E25">
        <w:t xml:space="preserve">Explaining how learners </w:t>
      </w:r>
      <w:r w:rsidR="001338A2">
        <w:t>are involved in</w:t>
      </w:r>
      <w:r w:rsidR="001338A2" w:rsidRPr="00961E25">
        <w:t xml:space="preserve"> activities</w:t>
      </w:r>
      <w:r w:rsidR="00C8216B">
        <w:t xml:space="preserve"> and tasks</w:t>
      </w:r>
      <w:r w:rsidR="001338A2" w:rsidRPr="00961E25">
        <w:t xml:space="preserve"> is especially important if we want to know about what</w:t>
      </w:r>
      <w:r w:rsidR="00B34D3E">
        <w:t xml:space="preserve"> data </w:t>
      </w:r>
      <w:r w:rsidR="00B34D3E">
        <w:lastRenderedPageBreak/>
        <w:t xml:space="preserve">practices </w:t>
      </w:r>
      <w:r w:rsidR="001338A2" w:rsidRPr="00961E25">
        <w:t xml:space="preserve">are most engaging (and in what ways), and therefore can serve as exemplary for others advancing data </w:t>
      </w:r>
      <w:r w:rsidR="00C70517">
        <w:t>practices</w:t>
      </w:r>
      <w:r w:rsidR="001338A2" w:rsidRPr="00961E25">
        <w:t xml:space="preserve">, as well as those calling for greater support for engagement. </w:t>
      </w:r>
      <w:r w:rsidR="001338A2">
        <w:t>Apart from being focused on involvement, engagement</w:t>
      </w:r>
      <w:r w:rsidR="008F4D5A" w:rsidRPr="00961E25">
        <w:t xml:space="preserve"> is</w:t>
      </w:r>
      <w:r w:rsidR="001338A2">
        <w:t xml:space="preserve"> often thought of</w:t>
      </w:r>
      <w:r w:rsidR="008F4D5A" w:rsidRPr="00961E25">
        <w:t xml:space="preserve"> as a meta-construct, that is, one that </w:t>
      </w:r>
      <w:r w:rsidR="005F454F">
        <w:t>is made up</w:t>
      </w:r>
      <w:r w:rsidR="008F4D5A" w:rsidRPr="00961E25">
        <w:t xml:space="preserve"> of other constructs (Skinner </w:t>
      </w:r>
      <w:r w:rsidR="00C026EF">
        <w:t xml:space="preserve">&amp; </w:t>
      </w:r>
      <w:proofErr w:type="spellStart"/>
      <w:r w:rsidR="00C026EF">
        <w:t>Pitzer</w:t>
      </w:r>
      <w:proofErr w:type="spellEnd"/>
      <w:r w:rsidR="00C026EF">
        <w:t xml:space="preserve">, </w:t>
      </w:r>
      <w:r w:rsidR="008F4D5A" w:rsidRPr="00961E25">
        <w:t xml:space="preserve">2012; </w:t>
      </w:r>
      <w:r w:rsidR="003821EB" w:rsidRPr="00961E25">
        <w:t xml:space="preserve">Skinner, </w:t>
      </w:r>
      <w:proofErr w:type="spellStart"/>
      <w:r w:rsidR="003821EB" w:rsidRPr="00961E25">
        <w:t>Kindermann</w:t>
      </w:r>
      <w:proofErr w:type="spellEnd"/>
      <w:r w:rsidR="003821EB" w:rsidRPr="00961E25">
        <w:t xml:space="preserve">, &amp; </w:t>
      </w:r>
      <w:proofErr w:type="spellStart"/>
      <w:r w:rsidR="003821EB" w:rsidRPr="00961E25">
        <w:t>Furrer</w:t>
      </w:r>
      <w:proofErr w:type="spellEnd"/>
      <w:r w:rsidR="003821EB" w:rsidRPr="00961E25">
        <w:t>, 2009)</w:t>
      </w:r>
      <w:r w:rsidR="00A45310" w:rsidRPr="00961E25">
        <w:t>.</w:t>
      </w:r>
      <w:r w:rsidR="003821EB" w:rsidRPr="00961E25">
        <w:t xml:space="preserve"> </w:t>
      </w:r>
      <w:r w:rsidR="00B45397" w:rsidRPr="00961E25">
        <w:t>By defining engagement as a meta-construct, scholars characterize i</w:t>
      </w:r>
      <w:r w:rsidR="00E93223">
        <w:t>t</w:t>
      </w:r>
      <w:r w:rsidR="00B45397" w:rsidRPr="00961E25">
        <w:t xml:space="preserve"> in terms of </w:t>
      </w:r>
      <w:r w:rsidR="00BB78FF">
        <w:t>cognitive, behavioral</w:t>
      </w:r>
      <w:r w:rsidR="00B45397" w:rsidRPr="00961E25">
        <w:t>, and affective dimensions that are distinct yet interrelated (</w:t>
      </w:r>
      <w:proofErr w:type="spellStart"/>
      <w:r w:rsidR="00B45397" w:rsidRPr="00961E25">
        <w:t>Fredricks</w:t>
      </w:r>
      <w:proofErr w:type="spellEnd"/>
      <w:r w:rsidR="00B45397" w:rsidRPr="00961E25">
        <w:t xml:space="preserve">, 2016). We know from past research that the </w:t>
      </w:r>
      <w:r w:rsidR="00BB78FF">
        <w:t>cognitive, behavioral</w:t>
      </w:r>
      <w:r w:rsidR="00B45397" w:rsidRPr="00961E25">
        <w:t>, and affective dimensions of engagement can be distinguished (Wang &amp; Eccles, 2012; Wang &amp; Holcombe, 2012) and that while there are long-standing concerns about the conceptual breadth of engagement (</w:t>
      </w:r>
      <w:proofErr w:type="spellStart"/>
      <w:r w:rsidR="00B45397" w:rsidRPr="00961E25">
        <w:t>Fredricks</w:t>
      </w:r>
      <w:proofErr w:type="spellEnd"/>
      <w:r w:rsidR="006720B6">
        <w:t xml:space="preserve"> et al.</w:t>
      </w:r>
      <w:r w:rsidR="00B45397" w:rsidRPr="00961E25">
        <w:t xml:space="preserve">, 2016), careful justification and thoughtful use of multidimensional engagement constructs and measures is warranted based on past research. </w:t>
      </w:r>
    </w:p>
    <w:p w14:paraId="4473EA28" w14:textId="05E8502F" w:rsidR="008F4D5A" w:rsidRPr="00961E25" w:rsidRDefault="008F4D5A" w:rsidP="00203B57">
      <w:r w:rsidRPr="00961E25">
        <w:t xml:space="preserve">Recent scholarship has summarized key characteristics of engagement and outcomes from </w:t>
      </w:r>
      <w:r w:rsidR="00D9741B">
        <w:t xml:space="preserve">being </w:t>
      </w:r>
      <w:r w:rsidRPr="00961E25">
        <w:t>e</w:t>
      </w:r>
      <w:r w:rsidR="00D9741B">
        <w:t>ngaged</w:t>
      </w:r>
      <w:r w:rsidRPr="00961E25">
        <w:t xml:space="preserve"> at school and in other learning envi</w:t>
      </w:r>
      <w:r w:rsidR="00E30F47">
        <w:t>ronments (</w:t>
      </w:r>
      <w:proofErr w:type="spellStart"/>
      <w:r w:rsidR="00E30F47">
        <w:t>Fredricks</w:t>
      </w:r>
      <w:proofErr w:type="spellEnd"/>
      <w:r w:rsidR="00E30F47">
        <w:t>, 2016</w:t>
      </w:r>
      <w:r w:rsidR="00203B57">
        <w:t xml:space="preserve">), defined for STEM domains in the next section. </w:t>
      </w:r>
      <w:r w:rsidR="00085F30" w:rsidRPr="00961E25">
        <w:t>Engagement is also considered to be dynamic and changing in response to individual, situation or moment, and broader contextual factors, such as the family, classroom, or outside-of-school program</w:t>
      </w:r>
      <w:r w:rsidR="003B3FA2" w:rsidRPr="00961E25">
        <w:t>s</w:t>
      </w:r>
      <w:r w:rsidR="00085F30" w:rsidRPr="00961E25">
        <w:t>. M</w:t>
      </w:r>
      <w:r w:rsidRPr="00961E25">
        <w:t>any conceptualizations of engagement include cognitive, behavioral, and affective dimensions, but the contents of these dimensions can vary across domains, a</w:t>
      </w:r>
      <w:r w:rsidR="009E3C54">
        <w:t>s</w:t>
      </w:r>
      <w:r w:rsidR="009B3FDE">
        <w:t xml:space="preserve"> discussed in the next section about</w:t>
      </w:r>
      <w:r w:rsidR="009E3C54">
        <w:t xml:space="preserve"> STEM content areas.</w:t>
      </w:r>
    </w:p>
    <w:p w14:paraId="18F70A78" w14:textId="13B9AE05" w:rsidR="00B94322" w:rsidRDefault="007839E3" w:rsidP="00D9741B">
      <w:bookmarkStart w:id="15" w:name="_1sl43iygb1zy" w:colFirst="0" w:colLast="0"/>
      <w:bookmarkEnd w:id="15"/>
      <w:r>
        <w:rPr>
          <w:b/>
        </w:rPr>
        <w:t>Characteristics</w:t>
      </w:r>
      <w:r w:rsidR="00B755B0">
        <w:rPr>
          <w:b/>
        </w:rPr>
        <w:t xml:space="preserve"> of engagement in STEM domains</w:t>
      </w:r>
      <w:r w:rsidR="00214384" w:rsidRPr="00961E25">
        <w:rPr>
          <w:i/>
        </w:rPr>
        <w:t>.</w:t>
      </w:r>
      <w:r w:rsidR="00F44C84" w:rsidRPr="00961E25">
        <w:t xml:space="preserve"> </w:t>
      </w:r>
      <w:r w:rsidR="005736E8" w:rsidRPr="00961E25">
        <w:t xml:space="preserve">Engagement in STEM settings shares characteristics with engagement across disciplines, yet there are some </w:t>
      </w:r>
      <w:r w:rsidR="00837BE3" w:rsidRPr="00961E25">
        <w:t>distinct aspects of it (</w:t>
      </w:r>
      <w:r w:rsidR="007B6AF8">
        <w:t>Greene, 2015</w:t>
      </w:r>
      <w:r w:rsidR="00837BE3" w:rsidRPr="00961E25">
        <w:t xml:space="preserve">). </w:t>
      </w:r>
      <w:r w:rsidR="005736E8" w:rsidRPr="00961E25">
        <w:t xml:space="preserve">While </w:t>
      </w:r>
      <w:r w:rsidR="009D3AA3" w:rsidRPr="00961E25">
        <w:t>one type of engagement—behavioral—</w:t>
      </w:r>
      <w:r w:rsidR="005736E8" w:rsidRPr="00961E25">
        <w:t xml:space="preserve">is associated with positive outcomes, many STEM practices call for engagement in additional </w:t>
      </w:r>
      <w:r w:rsidR="004705C2" w:rsidRPr="00961E25">
        <w:t>ways (Sinatra et al., 2015), especially around epistemic</w:t>
      </w:r>
      <w:r w:rsidR="008E4432" w:rsidRPr="00961E25">
        <w:t xml:space="preserve"> and agency-related dimensions. </w:t>
      </w:r>
      <w:r w:rsidR="005736E8" w:rsidRPr="00961E25">
        <w:t xml:space="preserve">For example, </w:t>
      </w:r>
      <w:r w:rsidR="008E4432" w:rsidRPr="00961E25">
        <w:t xml:space="preserve">many </w:t>
      </w:r>
      <w:r w:rsidR="005736E8" w:rsidRPr="00961E25">
        <w:t xml:space="preserve">scholars have </w:t>
      </w:r>
      <w:r w:rsidR="005736E8" w:rsidRPr="00961E25">
        <w:lastRenderedPageBreak/>
        <w:t xml:space="preserve">defined scientific and engineering practices as epistemic practices, which </w:t>
      </w:r>
      <w:r w:rsidR="008E4432" w:rsidRPr="00961E25">
        <w:t>involve</w:t>
      </w:r>
      <w:r w:rsidR="005736E8" w:rsidRPr="00961E25">
        <w:t xml:space="preserve"> applying epistemic considerations around sources of evidence and the nature of explanatory processes (</w:t>
      </w:r>
      <w:proofErr w:type="spellStart"/>
      <w:r w:rsidR="005736E8" w:rsidRPr="00961E25">
        <w:t>Berland</w:t>
      </w:r>
      <w:proofErr w:type="spellEnd"/>
      <w:r w:rsidR="005736E8" w:rsidRPr="00961E25">
        <w:t xml:space="preserve"> et al., 2016; </w:t>
      </w:r>
      <w:proofErr w:type="spellStart"/>
      <w:r w:rsidR="005736E8" w:rsidRPr="00961E25">
        <w:t>Stroupe</w:t>
      </w:r>
      <w:proofErr w:type="spellEnd"/>
      <w:r w:rsidR="005736E8" w:rsidRPr="00961E25">
        <w:t>, 2014). The emphasis on developing new knowledge and capabilities through engaging in STEM practices is a potentially important aspect</w:t>
      </w:r>
      <w:r w:rsidR="00D9741B">
        <w:t>. This is important because</w:t>
      </w:r>
      <w:r w:rsidR="005736E8" w:rsidRPr="00961E25">
        <w:t xml:space="preserve"> </w:t>
      </w:r>
      <w:r w:rsidR="00D9741B">
        <w:t xml:space="preserve">measures of engagement might need to be modified for use in STEM domains. </w:t>
      </w:r>
      <w:r w:rsidR="005736E8" w:rsidRPr="00961E25">
        <w:t>Because of the impor</w:t>
      </w:r>
      <w:r w:rsidR="00D9741B">
        <w:t xml:space="preserve">tance of constructing knowledge </w:t>
      </w:r>
      <w:r w:rsidR="005736E8" w:rsidRPr="00961E25">
        <w:t xml:space="preserve">to engagement in STEM practices, </w:t>
      </w:r>
      <w:r w:rsidR="00D9741B">
        <w:t xml:space="preserve">then, </w:t>
      </w:r>
      <w:r w:rsidR="00B94322" w:rsidRPr="004F522A">
        <w:rPr>
          <w:i/>
        </w:rPr>
        <w:t>cognitive engagement</w:t>
      </w:r>
      <w:r w:rsidR="00B94322">
        <w:t xml:space="preserve"> </w:t>
      </w:r>
      <w:r w:rsidR="00291103">
        <w:t xml:space="preserve">is defined for this study </w:t>
      </w:r>
      <w:r w:rsidR="00B94322">
        <w:t xml:space="preserve">in terms of learning something new or getting better at something. </w:t>
      </w:r>
    </w:p>
    <w:p w14:paraId="23F91E36" w14:textId="40F1B9C6" w:rsidR="001E22DE" w:rsidRPr="00291103" w:rsidRDefault="006629D8" w:rsidP="00D30393">
      <w:r w:rsidRPr="00291103">
        <w:t xml:space="preserve">The behavioral and affective aspects of engagement in STEM settings are arguably more similar to engagement in general than cognitive engagement. </w:t>
      </w:r>
      <w:r w:rsidR="005C7567" w:rsidRPr="00291103">
        <w:t>While sometimes defined in terms of extra-curricular involvement</w:t>
      </w:r>
      <w:r w:rsidR="008363BB" w:rsidRPr="00291103">
        <w:t xml:space="preserve"> or following directions,</w:t>
      </w:r>
      <w:r w:rsidR="005C7567" w:rsidRPr="00291103">
        <w:t xml:space="preserve"> </w:t>
      </w:r>
      <w:r w:rsidR="008363BB" w:rsidRPr="004F522A">
        <w:rPr>
          <w:i/>
        </w:rPr>
        <w:t>b</w:t>
      </w:r>
      <w:r w:rsidR="002B430D" w:rsidRPr="004F522A">
        <w:rPr>
          <w:i/>
        </w:rPr>
        <w:t>ehavioral engagemen</w:t>
      </w:r>
      <w:r w:rsidR="00927E89" w:rsidRPr="004F522A">
        <w:rPr>
          <w:i/>
        </w:rPr>
        <w:t>t</w:t>
      </w:r>
      <w:r w:rsidR="00291103">
        <w:t xml:space="preserve"> is </w:t>
      </w:r>
      <w:r w:rsidR="008363BB" w:rsidRPr="00291103">
        <w:t xml:space="preserve">defined </w:t>
      </w:r>
      <w:r w:rsidR="00291103">
        <w:t xml:space="preserve">in this study </w:t>
      </w:r>
      <w:r w:rsidR="008363BB" w:rsidRPr="00291103">
        <w:t>as</w:t>
      </w:r>
      <w:r w:rsidR="00291103">
        <w:t xml:space="preserve"> </w:t>
      </w:r>
      <w:r w:rsidR="003653A1" w:rsidRPr="00291103">
        <w:t>wor</w:t>
      </w:r>
      <w:r w:rsidR="000A1D42">
        <w:t>king hard at and concentrating o</w:t>
      </w:r>
      <w:r w:rsidR="003653A1" w:rsidRPr="00291103">
        <w:t>n learning-related activities (</w:t>
      </w:r>
      <w:proofErr w:type="spellStart"/>
      <w:r w:rsidR="003653A1" w:rsidRPr="00291103">
        <w:t>Fredricks</w:t>
      </w:r>
      <w:proofErr w:type="spellEnd"/>
      <w:r w:rsidR="003653A1" w:rsidRPr="00291103">
        <w:t xml:space="preserve"> et a</w:t>
      </w:r>
      <w:r w:rsidR="00640728" w:rsidRPr="00291103">
        <w:t>l., 2004</w:t>
      </w:r>
      <w:r w:rsidR="00EE7FCC" w:rsidRPr="00291103">
        <w:t xml:space="preserve">; Singh, Granville, &amp; </w:t>
      </w:r>
      <w:proofErr w:type="spellStart"/>
      <w:r w:rsidR="00EE7FCC" w:rsidRPr="00291103">
        <w:t>Dika</w:t>
      </w:r>
      <w:proofErr w:type="spellEnd"/>
      <w:r w:rsidR="00EE7FCC" w:rsidRPr="00291103">
        <w:t>, 2002</w:t>
      </w:r>
      <w:r w:rsidR="00640728" w:rsidRPr="00291103">
        <w:t xml:space="preserve">). </w:t>
      </w:r>
      <w:r w:rsidR="00905BE0">
        <w:t xml:space="preserve">Finally, </w:t>
      </w:r>
      <w:r w:rsidR="00CD4DB9" w:rsidRPr="004F522A">
        <w:rPr>
          <w:i/>
        </w:rPr>
        <w:t>a</w:t>
      </w:r>
      <w:r w:rsidR="00640728" w:rsidRPr="004F522A">
        <w:rPr>
          <w:i/>
        </w:rPr>
        <w:t>ffective engagement</w:t>
      </w:r>
      <w:r w:rsidR="00640728" w:rsidRPr="00291103">
        <w:t xml:space="preserve"> </w:t>
      </w:r>
      <w:r w:rsidR="00291103" w:rsidRPr="00291103">
        <w:t xml:space="preserve">is </w:t>
      </w:r>
      <w:r w:rsidR="00291103">
        <w:t>defined</w:t>
      </w:r>
      <w:r w:rsidR="00291103" w:rsidRPr="00291103">
        <w:t xml:space="preserve"> </w:t>
      </w:r>
      <w:r w:rsidR="00CD4DB9" w:rsidRPr="00291103">
        <w:t>as affective responses to activities</w:t>
      </w:r>
      <w:r w:rsidR="00135C66">
        <w:t>, such as being excited, angry, or relaxed</w:t>
      </w:r>
      <w:r w:rsidR="00CD4DB9" w:rsidRPr="00291103">
        <w:t xml:space="preserve"> </w:t>
      </w:r>
      <w:r w:rsidR="00AF5C19" w:rsidRPr="00291103">
        <w:t>(</w:t>
      </w:r>
      <w:proofErr w:type="spellStart"/>
      <w:r w:rsidR="00AF5C19" w:rsidRPr="00291103">
        <w:t>Pekrun</w:t>
      </w:r>
      <w:proofErr w:type="spellEnd"/>
      <w:r w:rsidR="00AF5C19" w:rsidRPr="00291103">
        <w:t xml:space="preserve"> &amp; </w:t>
      </w:r>
      <w:proofErr w:type="spellStart"/>
      <w:r w:rsidR="00AF5C19" w:rsidRPr="00291103">
        <w:t>Linnenbrink</w:t>
      </w:r>
      <w:proofErr w:type="spellEnd"/>
      <w:r w:rsidR="00AF5C19" w:rsidRPr="00291103">
        <w:t xml:space="preserve">-Garcia, 2012). </w:t>
      </w:r>
    </w:p>
    <w:p w14:paraId="10A85FE2" w14:textId="77777777" w:rsidR="002027A5" w:rsidRDefault="00BB78FF" w:rsidP="009E47FC">
      <w:r>
        <w:rPr>
          <w:b/>
        </w:rPr>
        <w:t xml:space="preserve">Key conditions that support </w:t>
      </w:r>
      <w:r w:rsidR="001E22DE" w:rsidRPr="001174C4">
        <w:rPr>
          <w:b/>
        </w:rPr>
        <w:t>engagement.</w:t>
      </w:r>
      <w:r w:rsidR="001E22DE" w:rsidRPr="001174C4">
        <w:t xml:space="preserve"> In particular for engagement—about involvement in activities—past research has shown that ESM can help us to find out what conditions support it.</w:t>
      </w:r>
      <w:r w:rsidR="001E22DE" w:rsidRPr="001174C4">
        <w:rPr>
          <w:b/>
        </w:rPr>
        <w:t xml:space="preserve"> </w:t>
      </w:r>
      <w:r w:rsidR="001E22DE" w:rsidRPr="001174C4">
        <w:t xml:space="preserve">Past research suggests that not only learner-level characteristics, such as learners’ interest in the domain of study, but </w:t>
      </w:r>
      <w:r w:rsidR="00B02155">
        <w:t>also dynamic, changing moment-to-moment conditions</w:t>
      </w:r>
      <w:r w:rsidR="001E22DE" w:rsidRPr="001174C4">
        <w:t xml:space="preserve"> are </w:t>
      </w:r>
      <w:r w:rsidR="00B02155">
        <w:t xml:space="preserve">also </w:t>
      </w:r>
      <w:r w:rsidR="001E22DE" w:rsidRPr="001174C4">
        <w:t>important (</w:t>
      </w:r>
      <w:proofErr w:type="spellStart"/>
      <w:r w:rsidR="001E22DE" w:rsidRPr="001174C4">
        <w:t>Shernoff</w:t>
      </w:r>
      <w:proofErr w:type="spellEnd"/>
      <w:r w:rsidR="001E22DE" w:rsidRPr="001174C4">
        <w:t xml:space="preserve"> et al., 2003; </w:t>
      </w:r>
      <w:proofErr w:type="spellStart"/>
      <w:r w:rsidR="001E22DE" w:rsidRPr="001174C4">
        <w:t>Shernoff</w:t>
      </w:r>
      <w:proofErr w:type="spellEnd"/>
      <w:r w:rsidR="001E22DE" w:rsidRPr="001174C4">
        <w:t xml:space="preserve"> et al., 2016; </w:t>
      </w:r>
      <w:proofErr w:type="spellStart"/>
      <w:r w:rsidR="001E22DE" w:rsidRPr="001174C4">
        <w:t>Shumow</w:t>
      </w:r>
      <w:proofErr w:type="spellEnd"/>
      <w:r w:rsidR="001E22DE" w:rsidRPr="001174C4">
        <w:t xml:space="preserve">, Schmidt, &amp; </w:t>
      </w:r>
      <w:proofErr w:type="spellStart"/>
      <w:r w:rsidR="001E22DE" w:rsidRPr="001174C4">
        <w:t>Zaleski</w:t>
      </w:r>
      <w:proofErr w:type="spellEnd"/>
      <w:r w:rsidR="001E22DE" w:rsidRPr="001174C4">
        <w:t xml:space="preserve">, 2013). </w:t>
      </w:r>
      <w:r w:rsidR="009E47FC">
        <w:t xml:space="preserve">Focusing on dynamic conditions, </w:t>
      </w:r>
      <w:r w:rsidR="001E22DE" w:rsidRPr="001174C4">
        <w:t>Emergent Motivation Theory</w:t>
      </w:r>
      <w:r w:rsidR="009E47FC">
        <w:t xml:space="preserve"> (EMT; </w:t>
      </w:r>
      <w:proofErr w:type="spellStart"/>
      <w:r w:rsidR="009E47FC">
        <w:t>Csikszentmihalyi</w:t>
      </w:r>
      <w:proofErr w:type="spellEnd"/>
      <w:r w:rsidR="009E47FC">
        <w:t xml:space="preserve">, 1990), provides a useful lens. From EMT, </w:t>
      </w:r>
      <w:r w:rsidR="001E22DE" w:rsidRPr="001174C4">
        <w:t xml:space="preserve">a key momentary influencer of engagement is how </w:t>
      </w:r>
      <w:r w:rsidR="00F91CD1">
        <w:t>difficult</w:t>
      </w:r>
      <w:r w:rsidR="00F91CD1" w:rsidRPr="001174C4">
        <w:t xml:space="preserve"> </w:t>
      </w:r>
      <w:r w:rsidR="001E22DE" w:rsidRPr="001174C4">
        <w:t xml:space="preserve">individuals perceive an activity </w:t>
      </w:r>
      <w:r w:rsidR="00F91CD1">
        <w:t>to be</w:t>
      </w:r>
      <w:r w:rsidR="001E22DE" w:rsidRPr="001174C4">
        <w:t xml:space="preserve">, or its perceived challenge. Another key influencer is how good at an activity individuals perceive themselves to be, or their </w:t>
      </w:r>
      <w:r w:rsidR="001E22DE" w:rsidRPr="001174C4">
        <w:lastRenderedPageBreak/>
        <w:t>perceived competence. Most im</w:t>
      </w:r>
      <w:r w:rsidR="00D72975" w:rsidRPr="001174C4">
        <w:t>portant</w:t>
      </w:r>
      <w:r w:rsidR="00281632">
        <w:t>,</w:t>
      </w:r>
      <w:r w:rsidR="00D72975" w:rsidRPr="001174C4">
        <w:t xml:space="preserve"> from the perspective of</w:t>
      </w:r>
      <w:r w:rsidR="001E22DE" w:rsidRPr="001174C4">
        <w:t xml:space="preserve"> EMT, being challenged by </w:t>
      </w:r>
      <w:r w:rsidR="00D72975" w:rsidRPr="001174C4">
        <w:t>and good at an activity are especially</w:t>
      </w:r>
      <w:r w:rsidR="001E22DE" w:rsidRPr="001174C4">
        <w:t xml:space="preserve"> engaging experienced</w:t>
      </w:r>
      <w:r w:rsidR="00D72975" w:rsidRPr="001174C4">
        <w:t xml:space="preserve"> when</w:t>
      </w:r>
      <w:r w:rsidR="001E22DE" w:rsidRPr="001174C4">
        <w:t xml:space="preserve"> together. </w:t>
      </w:r>
      <w:r w:rsidR="001174C4" w:rsidRPr="001174C4">
        <w:t>Past research has supported this contention.</w:t>
      </w:r>
      <w:r w:rsidR="001E22DE" w:rsidRPr="001174C4">
        <w:t xml:space="preserve"> </w:t>
      </w:r>
      <w:proofErr w:type="spellStart"/>
      <w:r w:rsidR="001E22DE" w:rsidRPr="001174C4">
        <w:t>Sher</w:t>
      </w:r>
      <w:r w:rsidR="001174C4" w:rsidRPr="001174C4">
        <w:t>noff</w:t>
      </w:r>
      <w:proofErr w:type="spellEnd"/>
      <w:r w:rsidR="001174C4" w:rsidRPr="001174C4">
        <w:t xml:space="preserve"> et al. (2016), for example, </w:t>
      </w:r>
      <w:r w:rsidR="001E22DE" w:rsidRPr="001174C4">
        <w:t xml:space="preserve">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 </w:t>
      </w:r>
    </w:p>
    <w:p w14:paraId="13C80D54" w14:textId="56AA9AA3" w:rsidR="0020789F" w:rsidRPr="0020789F" w:rsidRDefault="001174C4" w:rsidP="0020789F">
      <w:r w:rsidRPr="001174C4">
        <w:t xml:space="preserve">Consequently, </w:t>
      </w:r>
      <w:r w:rsidRPr="001174C4">
        <w:rPr>
          <w:shd w:val="clear" w:color="auto" w:fill="FFFFFF"/>
        </w:rPr>
        <w:t>t</w:t>
      </w:r>
      <w:r w:rsidR="00B84BE5" w:rsidRPr="001174C4">
        <w:rPr>
          <w:shd w:val="clear" w:color="auto" w:fill="FFFFFF"/>
        </w:rPr>
        <w:t xml:space="preserve">his study considers not only profiles of engagement, but </w:t>
      </w:r>
      <w:r w:rsidR="00413B5F">
        <w:rPr>
          <w:shd w:val="clear" w:color="auto" w:fill="FFFFFF"/>
        </w:rPr>
        <w:t xml:space="preserve">also </w:t>
      </w:r>
      <w:r w:rsidR="00B84BE5" w:rsidRPr="001174C4">
        <w:rPr>
          <w:shd w:val="clear" w:color="auto" w:fill="FFFFFF"/>
        </w:rPr>
        <w:t xml:space="preserve">the conditions of engagement as part of the profiles. The conditions included in the PECs relate to learners’ </w:t>
      </w:r>
      <w:r w:rsidRPr="001174C4">
        <w:rPr>
          <w:shd w:val="clear" w:color="auto" w:fill="FFFFFF"/>
        </w:rPr>
        <w:t xml:space="preserve">subjective </w:t>
      </w:r>
      <w:r w:rsidR="00B84BE5" w:rsidRPr="001174C4">
        <w:rPr>
          <w:shd w:val="clear" w:color="auto" w:fill="FFFFFF"/>
        </w:rPr>
        <w:t>perceptions of</w:t>
      </w:r>
      <w:r w:rsidR="00B84BE5" w:rsidRPr="001174C4">
        <w:t xml:space="preserve"> </w:t>
      </w:r>
      <w:r w:rsidRPr="001174C4">
        <w:t xml:space="preserve">two key factors suggested by past research and theory, </w:t>
      </w:r>
      <w:r w:rsidR="007E16BD">
        <w:t xml:space="preserve">in particular, </w:t>
      </w:r>
      <w:r w:rsidR="00B84BE5" w:rsidRPr="001174C4">
        <w:t>how challenging they perceive the activity to be and how good at it they perceive themselves to be (</w:t>
      </w:r>
      <w:proofErr w:type="spellStart"/>
      <w:r w:rsidR="00B84BE5" w:rsidRPr="001174C4">
        <w:t>Csikszentmihalyi</w:t>
      </w:r>
      <w:proofErr w:type="spellEnd"/>
      <w:r w:rsidR="00B84BE5" w:rsidRPr="001174C4">
        <w:t>, 1990).</w:t>
      </w:r>
      <w:r>
        <w:t xml:space="preserve"> In recognition of differences among learners in their tendency to engage in different (higher or lower) ways</w:t>
      </w:r>
      <w:r w:rsidR="00C94754">
        <w:t xml:space="preserve"> in specific activities based i</w:t>
      </w:r>
      <w:r w:rsidR="009C15C8">
        <w:t>n part on individual differences (</w:t>
      </w:r>
      <w:proofErr w:type="spellStart"/>
      <w:r w:rsidR="009C15C8">
        <w:t>Hidi</w:t>
      </w:r>
      <w:proofErr w:type="spellEnd"/>
      <w:r w:rsidR="009C15C8">
        <w:t xml:space="preserve"> &amp; </w:t>
      </w:r>
      <w:proofErr w:type="spellStart"/>
      <w:r w:rsidR="009C15C8">
        <w:t>Renninger</w:t>
      </w:r>
      <w:proofErr w:type="spellEnd"/>
      <w:r w:rsidR="009C15C8">
        <w:t>, 2006)</w:t>
      </w:r>
      <w:r>
        <w:t xml:space="preserve">, learners’ interest in STEM before the start of the programs is also considered </w:t>
      </w:r>
      <w:r w:rsidR="009C15C8">
        <w:t>as a</w:t>
      </w:r>
      <w:r w:rsidR="00DF34CC">
        <w:t xml:space="preserve"> factor that can impact </w:t>
      </w:r>
      <w:r>
        <w:t>engagement.</w:t>
      </w:r>
      <w:r w:rsidR="002027A5">
        <w:t xml:space="preserve"> These conditions are different from those discussed in the section on the</w:t>
      </w:r>
      <w:r w:rsidR="00D8389D">
        <w:t xml:space="preserve"> five data practices</w:t>
      </w:r>
      <w:r w:rsidR="002027A5">
        <w:t xml:space="preserve"> in that they are subjective factors, whereas </w:t>
      </w:r>
      <w:r w:rsidR="0020789F">
        <w:t xml:space="preserve">a focus on </w:t>
      </w:r>
      <w:r w:rsidR="0020789F" w:rsidRPr="009E0801">
        <w:rPr>
          <w:i/>
        </w:rPr>
        <w:t>real-world phenomena</w:t>
      </w:r>
      <w:r w:rsidR="0020789F">
        <w:t>,</w:t>
      </w:r>
      <w:r w:rsidR="0020789F" w:rsidRPr="00961E25">
        <w:t xml:space="preserve"> </w:t>
      </w:r>
      <w:r w:rsidR="0020789F" w:rsidRPr="009E0801">
        <w:rPr>
          <w:i/>
        </w:rPr>
        <w:t>iterative cycles</w:t>
      </w:r>
      <w:r w:rsidR="0020789F">
        <w:t xml:space="preserve">, and </w:t>
      </w:r>
      <w:r w:rsidR="0020789F" w:rsidRPr="009E0801">
        <w:rPr>
          <w:i/>
        </w:rPr>
        <w:t>collaboration and dialogue</w:t>
      </w:r>
      <w:r w:rsidR="0020789F">
        <w:t xml:space="preserve"> may potentially impact engagement through learners’ perceiving the activity to be supported by the subjective contextual conditions of challenge and competence. </w:t>
      </w:r>
    </w:p>
    <w:p w14:paraId="0148EA90" w14:textId="68FDB3FE" w:rsidR="003B0832" w:rsidRPr="00961E25" w:rsidRDefault="008F052F" w:rsidP="00953A2D">
      <w:pPr>
        <w:pStyle w:val="Heading2"/>
      </w:pPr>
      <w:bookmarkStart w:id="16" w:name="_Toc365196562"/>
      <w:r w:rsidRPr="00961E25">
        <w:t xml:space="preserve">Using ESM to </w:t>
      </w:r>
      <w:r w:rsidR="003B0832" w:rsidRPr="00961E25">
        <w:t>S</w:t>
      </w:r>
      <w:r w:rsidRPr="00961E25">
        <w:t xml:space="preserve">tudy the </w:t>
      </w:r>
      <w:r w:rsidR="003B0832" w:rsidRPr="00961E25">
        <w:t>D</w:t>
      </w:r>
      <w:r w:rsidRPr="00961E25">
        <w:t>ynamic</w:t>
      </w:r>
      <w:r w:rsidR="0051427F" w:rsidRPr="00961E25">
        <w:t xml:space="preserve">s of </w:t>
      </w:r>
      <w:r w:rsidR="003B0832" w:rsidRPr="00961E25">
        <w:t>E</w:t>
      </w:r>
      <w:r w:rsidR="0051427F" w:rsidRPr="00961E25">
        <w:t>ngagement</w:t>
      </w:r>
      <w:bookmarkEnd w:id="16"/>
    </w:p>
    <w:p w14:paraId="36C9BEC4" w14:textId="6DE880A4" w:rsidR="00F90476" w:rsidRDefault="003B0832" w:rsidP="00B06073">
      <w:r w:rsidRPr="00961E25">
        <w:t>A</w:t>
      </w:r>
      <w:r w:rsidR="00EC3740" w:rsidRPr="00961E25">
        <w:t xml:space="preserve"> number of scholars</w:t>
      </w:r>
      <w:r w:rsidR="00A53F83" w:rsidRPr="00961E25">
        <w:t>, in recognition of the dynamic nature of engagement,</w:t>
      </w:r>
      <w:r w:rsidR="00EC3740" w:rsidRPr="00961E25">
        <w:t xml:space="preserve"> hav</w:t>
      </w:r>
      <w:r w:rsidR="000F6C14" w:rsidRPr="00961E25">
        <w:t xml:space="preserve">e explored the use of </w:t>
      </w:r>
      <w:r w:rsidR="0012649A" w:rsidRPr="00961E25">
        <w:t>Experience Sampling Method (ESM)</w:t>
      </w:r>
      <w:r w:rsidR="000F6C14" w:rsidRPr="00961E25">
        <w:t xml:space="preserve"> to understand engagement</w:t>
      </w:r>
      <w:r w:rsidR="009244BD">
        <w:t xml:space="preserve"> (e.g., Strati</w:t>
      </w:r>
      <w:r w:rsidR="00157C0D">
        <w:t>, Schmidt, &amp; Maier,</w:t>
      </w:r>
      <w:r w:rsidR="009244BD">
        <w:t xml:space="preserve"> 2017)—or have recommended it is as a valuable approach for doing so </w:t>
      </w:r>
      <w:r w:rsidR="009244BD">
        <w:lastRenderedPageBreak/>
        <w:t xml:space="preserve">(Turner &amp; Meyer, 2000; Sinatra et al., 2015). </w:t>
      </w:r>
      <w:r w:rsidR="003F1C2F" w:rsidRPr="00961E25">
        <w:t>ESM involves asking—usually using a digital tool and occasionally a diary—to ask participants short questions about their experiences.</w:t>
      </w:r>
      <w:r w:rsidR="000F6C14" w:rsidRPr="00961E25">
        <w:t xml:space="preserve"> </w:t>
      </w:r>
      <w:r w:rsidR="003F1C2F" w:rsidRPr="00961E25">
        <w:t>ESM is particularly well-suited to understanding the dynamic nature of engagement because students answer</w:t>
      </w:r>
      <w:r w:rsidR="00367A4B">
        <w:t>ed</w:t>
      </w:r>
      <w:r w:rsidR="003F1C2F" w:rsidRPr="00961E25">
        <w:t xml:space="preserve"> brief surveys about their experience when they were signaled, minimally interrupting them from the activity they are engaged in and also seeking to collect measures about learners’ experience when signaled (</w:t>
      </w:r>
      <w:proofErr w:type="spellStart"/>
      <w:r w:rsidR="003F1C2F" w:rsidRPr="00961E25">
        <w:t>Hektner</w:t>
      </w:r>
      <w:proofErr w:type="spellEnd"/>
      <w:r w:rsidR="003F1C2F" w:rsidRPr="00961E25">
        <w:t>, et al., 2007).</w:t>
      </w:r>
      <w:r w:rsidR="00B06073">
        <w:t xml:space="preserve"> </w:t>
      </w:r>
    </w:p>
    <w:p w14:paraId="51E563F1" w14:textId="374FBBFB" w:rsidR="00B06073" w:rsidRDefault="00F90476" w:rsidP="00F90476">
      <w:r>
        <w:t>Research how shown</w:t>
      </w:r>
      <w:r w:rsidR="00FF658B">
        <w:t xml:space="preserve"> us how </w:t>
      </w:r>
      <w:r w:rsidR="009B547D">
        <w:t xml:space="preserve">the </w:t>
      </w:r>
      <w:r w:rsidR="00FF658B">
        <w:t>use of ESM can lead to distinct</w:t>
      </w:r>
      <w:r>
        <w:t xml:space="preserve"> research contributions. </w:t>
      </w:r>
      <w:proofErr w:type="spellStart"/>
      <w:r>
        <w:t>Shernoff</w:t>
      </w:r>
      <w:proofErr w:type="spellEnd"/>
      <w:r>
        <w:t xml:space="preserve">, </w:t>
      </w:r>
      <w:proofErr w:type="spellStart"/>
      <w:r>
        <w:t>Csikszentmihalyi</w:t>
      </w:r>
      <w:proofErr w:type="spellEnd"/>
      <w:r>
        <w:t xml:space="preserve">, Schneider, and </w:t>
      </w:r>
      <w:proofErr w:type="spellStart"/>
      <w:r>
        <w:t>Shernoff</w:t>
      </w:r>
      <w:proofErr w:type="spellEnd"/>
      <w:r>
        <w:t xml:space="preserve"> </w:t>
      </w:r>
      <w:r w:rsidRPr="00961E25">
        <w:t>(20</w:t>
      </w:r>
      <w:r>
        <w:t>03</w:t>
      </w:r>
      <w:r w:rsidRPr="00961E25">
        <w:t>) examined engagement through</w:t>
      </w:r>
      <w:r w:rsidR="00EE17C7">
        <w:t xml:space="preserve"> the</w:t>
      </w:r>
      <w:r w:rsidRPr="00961E25">
        <w:t xml:space="preserve"> use of measures aligned with flow theory, namely, using measures of concentration, interest, and enjoyment (</w:t>
      </w:r>
      <w:proofErr w:type="spellStart"/>
      <w:r w:rsidRPr="00961E25">
        <w:t>Csikszentmihalyi</w:t>
      </w:r>
      <w:proofErr w:type="spellEnd"/>
      <w:r w:rsidRPr="00961E25">
        <w:t>, 1997). In a study using the same measures of engagement (concentration, interest, and enjoyment</w:t>
      </w:r>
      <w:r>
        <w:t xml:space="preserve">) </w:t>
      </w:r>
      <w:proofErr w:type="spellStart"/>
      <w:r>
        <w:t>Shernoff</w:t>
      </w:r>
      <w:proofErr w:type="spellEnd"/>
      <w:r>
        <w:t xml:space="preserve"> et al. </w:t>
      </w:r>
      <w:r w:rsidRPr="00961E25">
        <w:t xml:space="preserve">(2016) used an observational measure of challenge and control (or environmental complexity) and found that it significantly predicted engagement, as well as self-esteem, intrinsic motivation, and academic intensity. Schneider et al. (2016) and </w:t>
      </w:r>
      <w:proofErr w:type="spellStart"/>
      <w:r w:rsidRPr="00961E25">
        <w:t>Linnansaari</w:t>
      </w:r>
      <w:proofErr w:type="spellEnd"/>
      <w:r w:rsidRPr="00961E25">
        <w:t xml:space="preserve"> et al. (2015) examined featu</w:t>
      </w:r>
      <w:r w:rsidR="00DB39F1">
        <w:t>res of optimal learning moments</w:t>
      </w:r>
      <w:r w:rsidRPr="00961E25">
        <w:t xml:space="preserve"> or moments in which students report high levels of interest, skill, and challenge, as well as their antecedents and consequences. </w:t>
      </w:r>
      <w:r>
        <w:t>Similar to ESM in that through its use engagement can be studied in a more context-sensitive, still other scholars have used daily diary studies to examine engagement as a function of autonomy-supportive classroom practices (</w:t>
      </w:r>
      <w:proofErr w:type="spellStart"/>
      <w:r>
        <w:t>Patall</w:t>
      </w:r>
      <w:proofErr w:type="spellEnd"/>
      <w:r>
        <w:t xml:space="preserve">, Vasquez, </w:t>
      </w:r>
      <w:proofErr w:type="spellStart"/>
      <w:r>
        <w:t>Steingut</w:t>
      </w:r>
      <w:proofErr w:type="spellEnd"/>
      <w:r>
        <w:t xml:space="preserve">, Trimble, &amp; </w:t>
      </w:r>
      <w:proofErr w:type="spellStart"/>
      <w:r>
        <w:t>Pituch</w:t>
      </w:r>
      <w:proofErr w:type="spellEnd"/>
      <w:r>
        <w:t xml:space="preserve">, 2015; </w:t>
      </w:r>
      <w:proofErr w:type="spellStart"/>
      <w:r>
        <w:t>Patall</w:t>
      </w:r>
      <w:proofErr w:type="spellEnd"/>
      <w:r>
        <w:t xml:space="preserve">, </w:t>
      </w:r>
      <w:proofErr w:type="spellStart"/>
      <w:r>
        <w:t>Steingut</w:t>
      </w:r>
      <w:proofErr w:type="spellEnd"/>
      <w:r>
        <w:t xml:space="preserve">, Vasquez, Trimble, &amp; Freeman, 2017). </w:t>
      </w:r>
      <w:r w:rsidR="00B06073">
        <w:t>This</w:t>
      </w:r>
      <w:r w:rsidR="00B06073" w:rsidRPr="00961E25">
        <w:t xml:space="preserve"> past research that used ESM</w:t>
      </w:r>
      <w:r w:rsidR="00B06073">
        <w:t xml:space="preserve"> (or daily diary studies)</w:t>
      </w:r>
      <w:r w:rsidR="00B06073" w:rsidRPr="00961E25">
        <w:t xml:space="preserve"> to study engagement has shown us that the methodological approach can be used to answer questions that were hard to answer using the more-traditional pre- or post-survey measures.</w:t>
      </w:r>
      <w:r w:rsidR="00B06073">
        <w:t xml:space="preserve"> </w:t>
      </w:r>
    </w:p>
    <w:p w14:paraId="32098C2C" w14:textId="4CD522DE" w:rsidR="00F90476" w:rsidRDefault="00B06073" w:rsidP="00F90476">
      <w:r>
        <w:lastRenderedPageBreak/>
        <w:t>Other re</w:t>
      </w:r>
      <w:r w:rsidR="00F90476">
        <w:t>search shows us that there are newe</w:t>
      </w:r>
      <w:r>
        <w:t xml:space="preserve">r approaches to analyzing ESM data that can </w:t>
      </w:r>
      <w:r w:rsidR="00F90476">
        <w:t xml:space="preserve">contribute insights into the dynamics of engagement in a more fine-grained way. For example, </w:t>
      </w:r>
      <w:r w:rsidR="00EC3740" w:rsidRPr="00961E25">
        <w:t>Strati et al.</w:t>
      </w:r>
      <w:r w:rsidR="00A53F83" w:rsidRPr="00961E25">
        <w:t xml:space="preserve"> (2017)</w:t>
      </w:r>
      <w:r w:rsidR="00EC3740" w:rsidRPr="00961E25">
        <w:t xml:space="preserve"> explored the relations between engagement to measures of teacher support, finding associations </w:t>
      </w:r>
      <w:r w:rsidR="00290414" w:rsidRPr="00961E25">
        <w:t xml:space="preserve">between </w:t>
      </w:r>
      <w:r w:rsidR="00EC3740" w:rsidRPr="00961E25">
        <w:t xml:space="preserve">instrumental support and engagement and powerfully demonstrating the capacity of ESM to understand some of the dynamics of engagement. </w:t>
      </w:r>
      <w:r w:rsidR="00F90476">
        <w:t xml:space="preserve">Similarly, </w:t>
      </w:r>
      <w:proofErr w:type="spellStart"/>
      <w:r w:rsidR="006407E1">
        <w:t>Poysa</w:t>
      </w:r>
      <w:proofErr w:type="spellEnd"/>
      <w:r w:rsidR="006407E1">
        <w:t xml:space="preserve"> et al. (2017) used a similar data analytic approach as Strati et al. (2017), that is, use of crossed effects models for variation within </w:t>
      </w:r>
      <w:r w:rsidR="00E93C24">
        <w:t>both student</w:t>
      </w:r>
      <w:r w:rsidR="00483640">
        <w:t xml:space="preserve">s and time points, both within and between days. </w:t>
      </w:r>
      <w:r w:rsidR="00A11D08">
        <w:t>These studies establish</w:t>
      </w:r>
      <w:r w:rsidR="00905BE0">
        <w:t xml:space="preserve"> the value of the use of ESM to unders</w:t>
      </w:r>
      <w:r w:rsidR="00E1311A">
        <w:t xml:space="preserve">tand the dynamics of engagement and that such an approach may be able to be used to understand engaging in data </w:t>
      </w:r>
      <w:r w:rsidR="00A51E82">
        <w:t>practices</w:t>
      </w:r>
      <w:r w:rsidR="00E1311A">
        <w:t>.</w:t>
      </w:r>
      <w:r w:rsidR="00A11D08">
        <w:t xml:space="preserve"> Additionally, these studies show that how effects at different levels are treated, namely, how variability at these levels is accounted for through random effects as part of</w:t>
      </w:r>
      <w:r w:rsidR="003D6A8A">
        <w:t xml:space="preserve"> mixed effects models, is a key</w:t>
      </w:r>
      <w:r w:rsidR="00A11D08">
        <w:t xml:space="preserve"> practical consideration for analysts of ESM data.</w:t>
      </w:r>
    </w:p>
    <w:p w14:paraId="573A816C" w14:textId="3A059FC5" w:rsidR="00AD7586" w:rsidRPr="00961E25" w:rsidRDefault="008F052F" w:rsidP="00953A2D">
      <w:pPr>
        <w:pStyle w:val="Heading2"/>
      </w:pPr>
      <w:bookmarkStart w:id="17" w:name="_Toc365196563"/>
      <w:r w:rsidRPr="00961E25">
        <w:t xml:space="preserve">A </w:t>
      </w:r>
      <w:r w:rsidR="00AD7586" w:rsidRPr="00961E25">
        <w:t>P</w:t>
      </w:r>
      <w:r w:rsidRPr="00961E25">
        <w:t>erson-</w:t>
      </w:r>
      <w:r w:rsidR="006F267A">
        <w:t>Oriented</w:t>
      </w:r>
      <w:r w:rsidRPr="00961E25">
        <w:t xml:space="preserve"> </w:t>
      </w:r>
      <w:r w:rsidR="00AD7586" w:rsidRPr="00961E25">
        <w:t>A</w:t>
      </w:r>
      <w:r w:rsidRPr="00961E25">
        <w:t xml:space="preserve">pproach to </w:t>
      </w:r>
      <w:r w:rsidR="00AD7586" w:rsidRPr="00961E25">
        <w:t>E</w:t>
      </w:r>
      <w:r w:rsidRPr="00961E25">
        <w:t>ngagement</w:t>
      </w:r>
      <w:bookmarkEnd w:id="17"/>
    </w:p>
    <w:p w14:paraId="77F813FF" w14:textId="3A0E90A0" w:rsidR="0055211C" w:rsidRPr="00961E25" w:rsidRDefault="0055211C" w:rsidP="004269A2">
      <w:r w:rsidRPr="00961E25">
        <w:t xml:space="preserve">One powerful and increasingly </w:t>
      </w:r>
      <w:r w:rsidR="0068123E" w:rsidRPr="00961E25">
        <w:t>widely used</w:t>
      </w:r>
      <w:r w:rsidRPr="00961E25">
        <w:t xml:space="preserve"> way to examine dynamic </w:t>
      </w:r>
      <w:r w:rsidR="006C16DB" w:rsidRPr="00961E25">
        <w:t xml:space="preserve">constructs </w:t>
      </w:r>
      <w:r w:rsidR="00D97558">
        <w:t>holistically is</w:t>
      </w:r>
      <w:r w:rsidRPr="00961E25">
        <w:t xml:space="preserve"> </w:t>
      </w:r>
      <w:r w:rsidRPr="00961E25">
        <w:rPr>
          <w:i/>
        </w:rPr>
        <w:t>a person-oriented approach</w:t>
      </w:r>
      <w:r w:rsidRPr="00961E25">
        <w:t xml:space="preserve">, </w:t>
      </w:r>
      <w:r w:rsidR="00AC6038">
        <w:t xml:space="preserve">which </w:t>
      </w:r>
      <w:r w:rsidR="00FB4544">
        <w:t>can be used to consider</w:t>
      </w:r>
      <w:r w:rsidRPr="00961E25">
        <w:t xml:space="preserve"> the way in which </w:t>
      </w:r>
      <w:r w:rsidR="009C15C8">
        <w:t xml:space="preserve">psychological constructs are experienced </w:t>
      </w:r>
      <w:r w:rsidR="00AB03A7" w:rsidRPr="00961E25">
        <w:t xml:space="preserve">together </w:t>
      </w:r>
      <w:r w:rsidR="009C15C8">
        <w:t xml:space="preserve">and at once </w:t>
      </w:r>
      <w:r w:rsidR="00AB03A7" w:rsidRPr="00961E25">
        <w:t>in the experiences of</w:t>
      </w:r>
      <w:r w:rsidRPr="00961E25">
        <w:t xml:space="preserve"> learners</w:t>
      </w:r>
      <w:r w:rsidR="00741751" w:rsidRPr="00961E25">
        <w:t>.</w:t>
      </w:r>
      <w:r w:rsidRPr="00961E25">
        <w:t xml:space="preserve"> </w:t>
      </w:r>
      <w:r w:rsidR="004269A2">
        <w:t xml:space="preserve">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w:t>
      </w:r>
      <w:r w:rsidR="0077433F">
        <w:t xml:space="preserve">students experience engagement and its conditions </w:t>
      </w:r>
      <w:r w:rsidR="00071B47">
        <w:t>in a more holistic way.</w:t>
      </w:r>
      <w:r w:rsidR="004269A2">
        <w:t xml:space="preserve"> The</w:t>
      </w:r>
      <w:r w:rsidRPr="00961E25">
        <w:t xml:space="preserve"> </w:t>
      </w:r>
      <w:r w:rsidR="004269A2">
        <w:t xml:space="preserve">person-oriented </w:t>
      </w:r>
      <w:r w:rsidRPr="00961E25">
        <w:t>view, developed within developmental science</w:t>
      </w:r>
      <w:r w:rsidR="00AC6038">
        <w:t xml:space="preserve">, </w:t>
      </w:r>
      <w:r w:rsidRPr="00961E25">
        <w:t>emphasizes these groups</w:t>
      </w:r>
      <w:r w:rsidR="00AC6038">
        <w:t xml:space="preserve"> of constructs</w:t>
      </w:r>
      <w:r w:rsidR="00120125">
        <w:t xml:space="preserve"> </w:t>
      </w:r>
      <w:r w:rsidRPr="00961E25">
        <w:t xml:space="preserve">in light of the dynamic nature of </w:t>
      </w:r>
      <w:r w:rsidR="00AC6038">
        <w:t xml:space="preserve">learning and </w:t>
      </w:r>
      <w:r w:rsidRPr="00961E25">
        <w:t xml:space="preserve">development, and the importance of </w:t>
      </w:r>
      <w:r w:rsidR="00AC6038">
        <w:t xml:space="preserve">both person-level and contextual </w:t>
      </w:r>
      <w:r w:rsidRPr="00961E25">
        <w:t>factors upon these dynamics (</w:t>
      </w:r>
      <w:r w:rsidRPr="00B75F6A">
        <w:t xml:space="preserve">Bergman &amp; </w:t>
      </w:r>
      <w:r w:rsidR="004900C2" w:rsidRPr="00B75F6A">
        <w:t>El-</w:t>
      </w:r>
      <w:proofErr w:type="spellStart"/>
      <w:r w:rsidR="004900C2" w:rsidRPr="00B75F6A">
        <w:t>Khouri</w:t>
      </w:r>
      <w:proofErr w:type="spellEnd"/>
      <w:r w:rsidR="004900C2" w:rsidRPr="00B75F6A">
        <w:t>, 1997</w:t>
      </w:r>
      <w:r w:rsidR="00191067" w:rsidRPr="00B75F6A">
        <w:t xml:space="preserve">; </w:t>
      </w:r>
      <w:r w:rsidR="00191067" w:rsidRPr="00B75F6A">
        <w:lastRenderedPageBreak/>
        <w:t>Magnusson &amp; Cairns, 1996</w:t>
      </w:r>
      <w:r w:rsidR="003B28C3">
        <w:t xml:space="preserve">), though recent conceptions of </w:t>
      </w:r>
      <w:r w:rsidR="002F2286">
        <w:t>the developmental science approach sometimes differ in the extent to which they acknowledge these contextual factors (Witherington, 2015).</w:t>
      </w:r>
      <w:r w:rsidRPr="00961E25">
        <w:t xml:space="preserve"> </w:t>
      </w:r>
      <w:r w:rsidR="00F53742">
        <w:t xml:space="preserve">Though </w:t>
      </w:r>
      <w:r w:rsidRPr="00961E25">
        <w:t>studies examining learning from</w:t>
      </w:r>
      <w:r w:rsidR="00F53742">
        <w:t xml:space="preserve"> a</w:t>
      </w:r>
      <w:r w:rsidRPr="00961E25">
        <w:t xml:space="preserve"> person-oriented perspective are </w:t>
      </w:r>
      <w:r w:rsidR="00F53742">
        <w:t>not very common,</w:t>
      </w:r>
      <w:r w:rsidRPr="00961E25">
        <w:t xml:space="preserve"> </w:t>
      </w:r>
      <w:r w:rsidR="00F53742">
        <w:t>some</w:t>
      </w:r>
      <w:r w:rsidRPr="00961E25">
        <w:t xml:space="preserve"> examples </w:t>
      </w:r>
      <w:r w:rsidR="00F53742">
        <w:t>include studies of</w:t>
      </w:r>
      <w:r w:rsidRPr="00961E25">
        <w:t xml:space="preserve"> intrinsic and extrinsic motivation (Corpus &amp; </w:t>
      </w:r>
      <w:proofErr w:type="spellStart"/>
      <w:r w:rsidRPr="00961E25">
        <w:t>Wormington</w:t>
      </w:r>
      <w:proofErr w:type="spellEnd"/>
      <w:r w:rsidRPr="00961E25">
        <w:t xml:space="preserve">, 2014; </w:t>
      </w:r>
      <w:proofErr w:type="spellStart"/>
      <w:r w:rsidRPr="00961E25">
        <w:t>Hayenga</w:t>
      </w:r>
      <w:proofErr w:type="spellEnd"/>
      <w:r w:rsidRPr="00961E25">
        <w:t xml:space="preserve"> &amp; Corpus, 2010), profiles of achievement goals (see </w:t>
      </w:r>
      <w:proofErr w:type="spellStart"/>
      <w:r w:rsidRPr="00961E25">
        <w:t>Wormington</w:t>
      </w:r>
      <w:proofErr w:type="spellEnd"/>
      <w:r w:rsidRPr="00961E25">
        <w:t xml:space="preserve"> &amp; </w:t>
      </w:r>
      <w:proofErr w:type="spellStart"/>
      <w:r w:rsidRPr="00961E25">
        <w:t>Linnenbrink</w:t>
      </w:r>
      <w:proofErr w:type="spellEnd"/>
      <w:r w:rsidRPr="00961E25">
        <w:t>-Garcia, advance online publication</w:t>
      </w:r>
      <w:r w:rsidR="00C6458F">
        <w:t>,</w:t>
      </w:r>
      <w:r w:rsidRPr="00961E25">
        <w:t xml:space="preserve"> for a review)</w:t>
      </w:r>
      <w:r w:rsidR="00F53742">
        <w:t xml:space="preserve">, and </w:t>
      </w:r>
      <w:r w:rsidR="00F53742" w:rsidRPr="00961E25">
        <w:t xml:space="preserve">epistemic </w:t>
      </w:r>
      <w:r w:rsidR="00F53742">
        <w:t>cognition</w:t>
      </w:r>
      <w:r w:rsidR="00F53742" w:rsidRPr="00961E25">
        <w:t xml:space="preserve"> (</w:t>
      </w:r>
      <w:proofErr w:type="spellStart"/>
      <w:r w:rsidR="00F53742" w:rsidRPr="00961E25">
        <w:t>Trevors</w:t>
      </w:r>
      <w:proofErr w:type="spellEnd"/>
      <w:r w:rsidR="00F53742" w:rsidRPr="00961E25">
        <w:t xml:space="preserve">, </w:t>
      </w:r>
      <w:proofErr w:type="spellStart"/>
      <w:r w:rsidR="00F53742" w:rsidRPr="00961E25">
        <w:t>Kendeo</w:t>
      </w:r>
      <w:r w:rsidR="00F53742">
        <w:t>u</w:t>
      </w:r>
      <w:proofErr w:type="spellEnd"/>
      <w:r w:rsidR="00F53742">
        <w:t xml:space="preserve">, </w:t>
      </w:r>
      <w:proofErr w:type="spellStart"/>
      <w:r w:rsidR="00F53742">
        <w:t>Braten</w:t>
      </w:r>
      <w:proofErr w:type="spellEnd"/>
      <w:r w:rsidR="00F53742">
        <w:t xml:space="preserve">, &amp; </w:t>
      </w:r>
      <w:proofErr w:type="spellStart"/>
      <w:r w:rsidR="00F53742">
        <w:t>Braasch</w:t>
      </w:r>
      <w:proofErr w:type="spellEnd"/>
      <w:r w:rsidR="00F53742">
        <w:t xml:space="preserve">, 2017). </w:t>
      </w:r>
    </w:p>
    <w:p w14:paraId="0D952C80" w14:textId="4117977D" w:rsidR="005A3A8B" w:rsidRDefault="0055211C" w:rsidP="00305D2D">
      <w:r w:rsidRPr="00961E25">
        <w:t xml:space="preserve">There are some recent studies taking a person-oriented approach to the study of engagement (i.e., </w:t>
      </w:r>
      <w:proofErr w:type="spellStart"/>
      <w:r w:rsidR="00881979" w:rsidRPr="00961E25">
        <w:t>Salmela-Aro</w:t>
      </w:r>
      <w:proofErr w:type="spellEnd"/>
      <w:r w:rsidR="00881979" w:rsidRPr="00961E25">
        <w:t xml:space="preserve">, Moeller, Schneider, Spicer, &amp; </w:t>
      </w:r>
      <w:proofErr w:type="spellStart"/>
      <w:r w:rsidR="00881979" w:rsidRPr="00961E25">
        <w:t>Lavonen</w:t>
      </w:r>
      <w:proofErr w:type="spellEnd"/>
      <w:r w:rsidR="00881979" w:rsidRPr="00961E25">
        <w:t>, 2016a</w:t>
      </w:r>
      <w:r w:rsidR="00881979">
        <w:t xml:space="preserve">; </w:t>
      </w:r>
      <w:proofErr w:type="spellStart"/>
      <w:r w:rsidRPr="00961E25">
        <w:t>Salmela-Aro</w:t>
      </w:r>
      <w:proofErr w:type="spellEnd"/>
      <w:r w:rsidRPr="00961E25">
        <w:t xml:space="preserve">, </w:t>
      </w:r>
      <w:proofErr w:type="spellStart"/>
      <w:r w:rsidRPr="00961E25">
        <w:t>Muotka</w:t>
      </w:r>
      <w:proofErr w:type="spellEnd"/>
      <w:r w:rsidRPr="00961E25">
        <w:t xml:space="preserve">, </w:t>
      </w:r>
      <w:proofErr w:type="spellStart"/>
      <w:r w:rsidRPr="00961E25">
        <w:t>A</w:t>
      </w:r>
      <w:r w:rsidR="007F7F89" w:rsidRPr="00961E25">
        <w:t>lho</w:t>
      </w:r>
      <w:proofErr w:type="spellEnd"/>
      <w:r w:rsidR="007F7F89" w:rsidRPr="00961E25">
        <w:t xml:space="preserve">, </w:t>
      </w:r>
      <w:proofErr w:type="spellStart"/>
      <w:r w:rsidR="007F7F89" w:rsidRPr="00961E25">
        <w:t>Hakkarainen</w:t>
      </w:r>
      <w:proofErr w:type="spellEnd"/>
      <w:r w:rsidR="007F7F89" w:rsidRPr="00961E25">
        <w:t xml:space="preserve">, &amp; </w:t>
      </w:r>
      <w:proofErr w:type="spellStart"/>
      <w:r w:rsidR="007F7F89" w:rsidRPr="00961E25">
        <w:t>Lonka</w:t>
      </w:r>
      <w:proofErr w:type="spellEnd"/>
      <w:r w:rsidR="007F7F89" w:rsidRPr="00961E25">
        <w:t>, 2016b</w:t>
      </w:r>
      <w:r w:rsidRPr="00961E25">
        <w:t xml:space="preserve">; Van </w:t>
      </w:r>
      <w:proofErr w:type="spellStart"/>
      <w:r w:rsidRPr="00961E25">
        <w:t>Rooi</w:t>
      </w:r>
      <w:r w:rsidR="00CD4350">
        <w:t>j</w:t>
      </w:r>
      <w:proofErr w:type="spellEnd"/>
      <w:r w:rsidR="00CD4350">
        <w:t>, Jansen, &amp; van de Grift, 2017</w:t>
      </w:r>
      <w:r w:rsidR="00971C42" w:rsidRPr="00961E25">
        <w:t xml:space="preserve">; Schmidt, Rosenberg, &amp; </w:t>
      </w:r>
      <w:proofErr w:type="spellStart"/>
      <w:r w:rsidR="00971C42" w:rsidRPr="00961E25">
        <w:t>Beymer</w:t>
      </w:r>
      <w:proofErr w:type="spellEnd"/>
      <w:r w:rsidR="00971C42" w:rsidRPr="00961E25">
        <w:t xml:space="preserve">, </w:t>
      </w:r>
      <w:r w:rsidR="009A6ACF">
        <w:t>advance online publication</w:t>
      </w:r>
      <w:r w:rsidR="0070163F" w:rsidRPr="00961E25">
        <w:t>).</w:t>
      </w:r>
      <w:r w:rsidRPr="00961E25">
        <w:t xml:space="preserve"> Van </w:t>
      </w:r>
      <w:proofErr w:type="spellStart"/>
      <w:r w:rsidRPr="00961E25">
        <w:t>Rooij</w:t>
      </w:r>
      <w:proofErr w:type="spellEnd"/>
      <w:r w:rsidRPr="00961E25">
        <w:t xml:space="preserve"> et al. (2017) identified five secondary school student profiles, derived from three dimensions of student engagement: behavioral engagement, cognitive engagement, and intellectual engag</w:t>
      </w:r>
      <w:r w:rsidR="007F7F89" w:rsidRPr="00961E25">
        <w:t xml:space="preserve">ement. </w:t>
      </w:r>
      <w:proofErr w:type="spellStart"/>
      <w:r w:rsidR="007F7F89" w:rsidRPr="00961E25">
        <w:t>Salmela-Aro</w:t>
      </w:r>
      <w:proofErr w:type="spellEnd"/>
      <w:r w:rsidR="007F7F89" w:rsidRPr="00961E25">
        <w:t xml:space="preserve"> et al. (2016b</w:t>
      </w:r>
      <w:r w:rsidRPr="00961E25">
        <w:t xml:space="preserve">) examined </w:t>
      </w:r>
      <w:r w:rsidR="00202C2D" w:rsidRPr="00961E25">
        <w:t>burnout</w:t>
      </w:r>
      <w:r w:rsidRPr="00961E25">
        <w:t xml:space="preserve">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w:t>
      </w:r>
      <w:proofErr w:type="spellStart"/>
      <w:r w:rsidRPr="00961E25">
        <w:t>Salmela-Aro</w:t>
      </w:r>
      <w:proofErr w:type="spellEnd"/>
      <w:r w:rsidRPr="00961E25">
        <w:t xml:space="preserve"> et al. (2016b) demonstrated substantial differences in student momentary resources, demands, and engagement across the four profiles and contributes to a rich understanding of engagement in situ yet does not conduct profiles of engagement at the momentary level.</w:t>
      </w:r>
      <w:r w:rsidR="005A3A8B">
        <w:t xml:space="preserve"> </w:t>
      </w:r>
    </w:p>
    <w:p w14:paraId="2DE868B1" w14:textId="060501B2" w:rsidR="00B11E1C" w:rsidRDefault="00B11E1C" w:rsidP="00CC66DE">
      <w:pPr>
        <w:ind w:firstLine="0"/>
      </w:pPr>
      <w:r>
        <w:tab/>
      </w:r>
      <w:r w:rsidRPr="0049704C">
        <w:rPr>
          <w:b/>
        </w:rPr>
        <w:t xml:space="preserve">Using profiles to account for </w:t>
      </w:r>
      <w:r w:rsidR="0043472B">
        <w:rPr>
          <w:b/>
        </w:rPr>
        <w:t>the dynamics of a multidimensional construct</w:t>
      </w:r>
      <w:r>
        <w:rPr>
          <w:i/>
        </w:rPr>
        <w:t xml:space="preserve">. </w:t>
      </w:r>
      <w:r w:rsidR="0055211C" w:rsidRPr="00961E25">
        <w:t xml:space="preserve">The person-oriented approach has an important implication for how we consider engagement, </w:t>
      </w:r>
      <w:r w:rsidR="00C67B44">
        <w:t>in particular when we consider how to understand engagement as a meta-construct (</w:t>
      </w:r>
      <w:r w:rsidR="00C67B44" w:rsidRPr="00961E25">
        <w:t xml:space="preserve">Skinner, </w:t>
      </w:r>
      <w:proofErr w:type="spellStart"/>
      <w:r w:rsidR="00C67B44" w:rsidRPr="00961E25">
        <w:lastRenderedPageBreak/>
        <w:t>Kindermann</w:t>
      </w:r>
      <w:proofErr w:type="spellEnd"/>
      <w:r w:rsidR="00C67B44" w:rsidRPr="00961E25">
        <w:t xml:space="preserve">, &amp; </w:t>
      </w:r>
      <w:proofErr w:type="spellStart"/>
      <w:r w:rsidR="00C67B44" w:rsidRPr="00961E25">
        <w:t>Furrer</w:t>
      </w:r>
      <w:proofErr w:type="spellEnd"/>
      <w:r w:rsidR="00C67B44" w:rsidRPr="00961E25">
        <w:t>, 2009)</w:t>
      </w:r>
      <w:r w:rsidR="00C67B44">
        <w:t xml:space="preserve"> and how to account for its dynamic n</w:t>
      </w:r>
      <w:r w:rsidR="009C15C8">
        <w:t>ature (</w:t>
      </w:r>
      <w:proofErr w:type="spellStart"/>
      <w:r w:rsidR="009C15C8">
        <w:t>Csikszentmihalyi</w:t>
      </w:r>
      <w:proofErr w:type="spellEnd"/>
      <w:r w:rsidR="009C15C8">
        <w:t xml:space="preserve">, 1990). </w:t>
      </w:r>
      <w:r w:rsidR="00760C76">
        <w:t>Regarding</w:t>
      </w:r>
      <w:r w:rsidR="0090432D">
        <w:t xml:space="preserve"> engagement as a meta-construct, </w:t>
      </w:r>
      <w:r w:rsidR="00DE2B40">
        <w:t>w</w:t>
      </w:r>
      <w:r w:rsidR="00DE2B40" w:rsidRPr="001C0F7A">
        <w:t>e know from both engagement and person-oriented research that engagem</w:t>
      </w:r>
      <w:r w:rsidR="005979D6">
        <w:t>ent can</w:t>
      </w:r>
      <w:r w:rsidR="00A71446">
        <w:t xml:space="preserve"> be </w:t>
      </w:r>
      <w:r w:rsidR="00DE2B40" w:rsidRPr="001C0F7A">
        <w:t xml:space="preserve">explained in terms of different patterns among </w:t>
      </w:r>
      <w:r w:rsidR="00A71446">
        <w:t xml:space="preserve">its </w:t>
      </w:r>
      <w:r w:rsidR="00DE2B40" w:rsidRPr="001C0F7A">
        <w:t>individual compone</w:t>
      </w:r>
      <w:r w:rsidR="00A71446">
        <w:t>nts (Bergman &amp; Magnusson, 1997), in the present case its cognitive, behavioral, and affective components.</w:t>
      </w:r>
      <w:r w:rsidR="00DE2B40" w:rsidRPr="001C0F7A">
        <w:t xml:space="preserve"> Because learners’ engagement includes cognitive, behavioral, and affective aspects experienced together at the same time, it can be experienced as a combined effect that is categorically distinct from the effects of the individual dimensions of engagement. This combined effect </w:t>
      </w:r>
      <w:r w:rsidR="00DE2B40">
        <w:t xml:space="preserve">can be considered </w:t>
      </w:r>
      <w:r w:rsidR="001E14AF">
        <w:t>as</w:t>
      </w:r>
      <w:r w:rsidR="00DE2B40">
        <w:t xml:space="preserve"> profiles of engagement.</w:t>
      </w:r>
      <w:r w:rsidR="00DE2B40" w:rsidRPr="001C0F7A">
        <w:t xml:space="preserve"> </w:t>
      </w:r>
      <w:r>
        <w:t>Past studies have considered profiles of cognitive, behavioral, and affective aspects of engagement</w:t>
      </w:r>
      <w:r w:rsidR="001F2205">
        <w:t>. For example, Schmidt et al. (advance online publication</w:t>
      </w:r>
      <w:r>
        <w:t xml:space="preserve">) </w:t>
      </w:r>
      <w:r w:rsidRPr="00961E25">
        <w:t xml:space="preserve">demonstrated how ESM and the person-oriented approach can be combined to learn about engagement in terms of how cognitive, behavioral, and affective engagement are experienced at once, and how they exhibit differences across </w:t>
      </w:r>
      <w:r w:rsidR="00121E7E">
        <w:t>activities</w:t>
      </w:r>
      <w:r>
        <w:t xml:space="preserve"> and learners’ reports of the choices related to the activity that they were able to make.</w:t>
      </w:r>
      <w:r w:rsidR="009C15C8">
        <w:t xml:space="preserve"> </w:t>
      </w:r>
      <w:r w:rsidR="00B12710">
        <w:t xml:space="preserve">Note that while the person-oriented approach </w:t>
      </w:r>
      <w:r w:rsidR="00AF460A">
        <w:t>considers</w:t>
      </w:r>
      <w:r w:rsidR="00B12710">
        <w:t xml:space="preserve"> the relations among variables together and at once in the experience of learners, they </w:t>
      </w:r>
      <w:r w:rsidR="00AF460A">
        <w:t>can also be used as part of variable-oriented analyses, and in particular analyses that account for how responses are nested within students, as in repeated measures and longitudinal sources of data.</w:t>
      </w:r>
    </w:p>
    <w:p w14:paraId="7048DC7A" w14:textId="2B771769" w:rsidR="00335B47" w:rsidRDefault="005A1CF2" w:rsidP="00CC66DE">
      <w:pPr>
        <w:ind w:firstLine="0"/>
      </w:pPr>
      <w:r>
        <w:tab/>
      </w:r>
      <w:r w:rsidR="00F71C74">
        <w:t>To account for the dynamic nature of engagement</w:t>
      </w:r>
      <w:r w:rsidR="00391486">
        <w:t xml:space="preserve">, some past studies </w:t>
      </w:r>
      <w:r w:rsidR="00F71C74">
        <w:t xml:space="preserve">have used </w:t>
      </w:r>
      <w:r w:rsidR="0055211C" w:rsidRPr="00961E25">
        <w:t>other measures</w:t>
      </w:r>
      <w:r w:rsidR="00F71C74">
        <w:t xml:space="preserve"> to predict engagement</w:t>
      </w:r>
      <w:r w:rsidR="0055211C" w:rsidRPr="00961E25">
        <w:t xml:space="preserve">, such as </w:t>
      </w:r>
      <w:r w:rsidR="00F71C74">
        <w:t>use of</w:t>
      </w:r>
      <w:r w:rsidR="0055211C" w:rsidRPr="00961E25">
        <w:t xml:space="preserve"> </w:t>
      </w:r>
      <w:r w:rsidR="007067A7">
        <w:t>in-the-moment</w:t>
      </w:r>
      <w:r w:rsidR="007067A7" w:rsidRPr="00961E25">
        <w:t xml:space="preserve"> </w:t>
      </w:r>
      <w:r w:rsidR="0055211C" w:rsidRPr="00961E25">
        <w:t>resources and demands (</w:t>
      </w:r>
      <w:proofErr w:type="spellStart"/>
      <w:r w:rsidR="0055211C" w:rsidRPr="00961E25">
        <w:t>Salmela-Aro</w:t>
      </w:r>
      <w:proofErr w:type="spellEnd"/>
      <w:r w:rsidR="0055211C" w:rsidRPr="00961E25">
        <w:t xml:space="preserve"> et al., 2016b)</w:t>
      </w:r>
      <w:r w:rsidR="005D453F">
        <w:t xml:space="preserve"> or, in the case of the study reviewed in the previous section, </w:t>
      </w:r>
      <w:r w:rsidR="00F71C74">
        <w:t xml:space="preserve">use of </w:t>
      </w:r>
      <w:r w:rsidR="00056F2B">
        <w:t xml:space="preserve">instructional activities </w:t>
      </w:r>
      <w:r w:rsidR="00356488">
        <w:t>and choice (Schmidt et al., advance online publication</w:t>
      </w:r>
      <w:r w:rsidR="00056F2B">
        <w:t>)</w:t>
      </w:r>
      <w:r w:rsidR="00F71C74">
        <w:t>.</w:t>
      </w:r>
      <w:r w:rsidR="0055211C" w:rsidRPr="00961E25">
        <w:t xml:space="preserve"> </w:t>
      </w:r>
      <w:r w:rsidR="005D453F">
        <w:t xml:space="preserve">For example, </w:t>
      </w:r>
      <w:r w:rsidR="00056F2B">
        <w:t>Schmidt et al. explored how</w:t>
      </w:r>
      <w:r w:rsidR="003B491E">
        <w:t xml:space="preserve"> </w:t>
      </w:r>
      <w:r w:rsidR="00B47E06">
        <w:t>in</w:t>
      </w:r>
      <w:r w:rsidR="003B491E">
        <w:t xml:space="preserve"> the case of laboratory-related activities—</w:t>
      </w:r>
      <w:r w:rsidR="00056F2B" w:rsidRPr="00961E25">
        <w:t>especially those that learners perceived as offering them greater choice in the goals of the activit</w:t>
      </w:r>
      <w:r w:rsidR="003B491E">
        <w:t>y—w</w:t>
      </w:r>
      <w:r w:rsidR="00056F2B" w:rsidRPr="00961E25">
        <w:t xml:space="preserve">ere associated </w:t>
      </w:r>
      <w:r w:rsidR="00056F2B" w:rsidRPr="00961E25">
        <w:lastRenderedPageBreak/>
        <w:t xml:space="preserve">with more optimal profiles of momentary engagement. Using a person-oriented approach and the use of profiles of cognitive, behavioral, and affective engagement, this study suggests that laboratory related activities akin to those characterized by </w:t>
      </w:r>
      <w:r w:rsidR="00D854E0">
        <w:t>data practices</w:t>
      </w:r>
      <w:r w:rsidR="00056F2B" w:rsidRPr="00961E25">
        <w:t xml:space="preserve"> in which learners have to make choices about how to carry out the analy</w:t>
      </w:r>
      <w:r w:rsidR="00EF3F5E">
        <w:t>sis</w:t>
      </w:r>
      <w:r w:rsidR="00056F2B" w:rsidRPr="00961E25">
        <w:t xml:space="preserve"> may be important predictors of engagement.</w:t>
      </w:r>
      <w:r w:rsidR="00056F2B">
        <w:t xml:space="preserve"> </w:t>
      </w:r>
      <w:r w:rsidR="00B21955">
        <w:t xml:space="preserve">Another </w:t>
      </w:r>
      <w:r w:rsidR="00056F2B">
        <w:t xml:space="preserve">potential </w:t>
      </w:r>
      <w:r w:rsidR="00B21955">
        <w:t>way to account for the dynamics of engagement is</w:t>
      </w:r>
      <w:r w:rsidR="00056F2B">
        <w:t xml:space="preserve"> to consider both engagement and its conditions at once. </w:t>
      </w:r>
      <w:r w:rsidR="0055211C" w:rsidRPr="00961E25">
        <w:t>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14:paraId="08BFECC0" w14:textId="77777777" w:rsidR="001C2740" w:rsidRDefault="001C2740" w:rsidP="00CD05B0">
      <w:pPr>
        <w:pStyle w:val="Heading1"/>
      </w:pPr>
      <w:bookmarkStart w:id="18" w:name="_GoBack"/>
      <w:bookmarkEnd w:id="18"/>
    </w:p>
    <w:sectPr w:rsidR="001C2740" w:rsidSect="00224E9A">
      <w:headerReference w:type="default" r:id="rId9"/>
      <w:head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0C816" w14:textId="77777777" w:rsidR="006A578E" w:rsidRDefault="006A578E" w:rsidP="000C6655">
      <w:r>
        <w:separator/>
      </w:r>
    </w:p>
    <w:p w14:paraId="4DA8E98E" w14:textId="77777777" w:rsidR="006A578E" w:rsidRDefault="006A578E" w:rsidP="000C6655"/>
  </w:endnote>
  <w:endnote w:type="continuationSeparator" w:id="0">
    <w:p w14:paraId="0C0475A9" w14:textId="77777777" w:rsidR="006A578E" w:rsidRDefault="006A578E" w:rsidP="000C6655">
      <w:r>
        <w:continuationSeparator/>
      </w:r>
    </w:p>
    <w:p w14:paraId="222293C9" w14:textId="77777777" w:rsidR="006A578E" w:rsidRDefault="006A578E" w:rsidP="000C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264D7" w14:textId="77777777" w:rsidR="006A578E" w:rsidRDefault="006A578E" w:rsidP="000C6655">
      <w:r>
        <w:separator/>
      </w:r>
    </w:p>
    <w:p w14:paraId="7E23627F" w14:textId="77777777" w:rsidR="006A578E" w:rsidRDefault="006A578E" w:rsidP="000C6655"/>
  </w:footnote>
  <w:footnote w:type="continuationSeparator" w:id="0">
    <w:p w14:paraId="7ACA3AE8" w14:textId="77777777" w:rsidR="006A578E" w:rsidRDefault="006A578E" w:rsidP="000C6655">
      <w:r>
        <w:continuationSeparator/>
      </w:r>
    </w:p>
    <w:p w14:paraId="3B42E000" w14:textId="77777777" w:rsidR="006A578E" w:rsidRDefault="006A578E" w:rsidP="000C6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76B1" w14:textId="655F2ECA" w:rsidR="00CB26BA" w:rsidRDefault="00CB26BA" w:rsidP="00283D77">
    <w:pPr>
      <w:tabs>
        <w:tab w:val="left" w:pos="3360"/>
      </w:tabs>
    </w:pPr>
    <w:r>
      <w:t xml:space="preserve"> ` </w:t>
    </w:r>
  </w:p>
  <w:p w14:paraId="3FA599D6" w14:textId="658C8961" w:rsidR="00CB26BA" w:rsidRPr="00CB26BA" w:rsidRDefault="00227889" w:rsidP="00CB26BA">
    <w:pPr>
      <w:ind w:firstLine="0"/>
      <w:rPr>
        <w:rFonts w:eastAsia="Times New Roman" w:cs="Times New Roman"/>
      </w:rPr>
    </w:pPr>
    <w:r>
      <w:t>ENGAGEMENT IN DATA PRACTICES</w:t>
    </w:r>
    <w:r w:rsidR="00541827">
      <w:tab/>
    </w:r>
    <w:r w:rsidR="00541827">
      <w:tab/>
    </w:r>
    <w:r w:rsidR="00541827">
      <w:tab/>
    </w:r>
    <w:r w:rsidR="00541827">
      <w:tab/>
    </w:r>
    <w:r w:rsidR="00541827">
      <w:tab/>
    </w:r>
    <w:r w:rsidR="00541827">
      <w:tab/>
    </w:r>
    <w:r w:rsidR="00541827">
      <w:tab/>
    </w:r>
    <w:r w:rsidR="00CB26BA" w:rsidRPr="00920BFC">
      <w:fldChar w:fldCharType="begin"/>
    </w:r>
    <w:r w:rsidR="00CB26BA" w:rsidRPr="00920BFC">
      <w:instrText>PAGE</w:instrText>
    </w:r>
    <w:r w:rsidR="00CB26BA" w:rsidRPr="00920BFC">
      <w:fldChar w:fldCharType="separate"/>
    </w:r>
    <w:r w:rsidR="00DB48DA">
      <w:rPr>
        <w:noProof/>
      </w:rPr>
      <w:t>2</w:t>
    </w:r>
    <w:r w:rsidR="00CB26BA" w:rsidRPr="00920BF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2C7D" w14:textId="77777777" w:rsidR="00CB26BA" w:rsidRDefault="00CB26BA" w:rsidP="00B157D3">
    <w:pPr>
      <w:pStyle w:val="Header"/>
      <w:ind w:firstLine="0"/>
    </w:pPr>
  </w:p>
  <w:p w14:paraId="1E6C7DF7" w14:textId="77777777" w:rsidR="00CB26BA" w:rsidRDefault="00CB26BA" w:rsidP="00B157D3">
    <w:pPr>
      <w:pStyle w:val="Header"/>
      <w:ind w:firstLine="0"/>
    </w:pPr>
  </w:p>
  <w:p w14:paraId="79875DE5" w14:textId="2BAC55F2" w:rsidR="00CB26BA" w:rsidRDefault="00CB26BA" w:rsidP="00B157D3">
    <w:pPr>
      <w:pStyle w:val="Header"/>
      <w:ind w:firstLine="0"/>
    </w:pPr>
    <w:r>
      <w:t xml:space="preserve">Running head: ENGAGEMENT IN </w:t>
    </w:r>
    <w:r w:rsidR="007D5626">
      <w:t>DATA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06"/>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0E19DE"/>
    <w:multiLevelType w:val="hybridMultilevel"/>
    <w:tmpl w:val="B9BA96B2"/>
    <w:lvl w:ilvl="0" w:tplc="0330A328">
      <w:start w:val="1"/>
      <w:numFmt w:val="lowerLetter"/>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230BF1"/>
    <w:multiLevelType w:val="hybridMultilevel"/>
    <w:tmpl w:val="7D0477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14B4A"/>
    <w:multiLevelType w:val="hybridMultilevel"/>
    <w:tmpl w:val="496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1EE"/>
    <w:multiLevelType w:val="multilevel"/>
    <w:tmpl w:val="DC0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F41"/>
    <w:multiLevelType w:val="hybridMultilevel"/>
    <w:tmpl w:val="27D6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E97EE3"/>
    <w:multiLevelType w:val="hybridMultilevel"/>
    <w:tmpl w:val="492C7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2E14721"/>
    <w:multiLevelType w:val="hybridMultilevel"/>
    <w:tmpl w:val="DFE86594"/>
    <w:lvl w:ilvl="0" w:tplc="6DCEEAE2">
      <w:start w:val="3"/>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8288F"/>
    <w:multiLevelType w:val="hybridMultilevel"/>
    <w:tmpl w:val="A134D554"/>
    <w:lvl w:ilvl="0" w:tplc="F71C8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25649"/>
    <w:multiLevelType w:val="hybridMultilevel"/>
    <w:tmpl w:val="F4E6C05E"/>
    <w:lvl w:ilvl="0" w:tplc="6DCEEA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0DD22BF"/>
    <w:multiLevelType w:val="multilevel"/>
    <w:tmpl w:val="D86891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308F0"/>
    <w:multiLevelType w:val="hybridMultilevel"/>
    <w:tmpl w:val="87A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63DF"/>
    <w:multiLevelType w:val="hybridMultilevel"/>
    <w:tmpl w:val="FF761D6C"/>
    <w:lvl w:ilvl="0" w:tplc="61CC6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C6E71"/>
    <w:multiLevelType w:val="hybridMultilevel"/>
    <w:tmpl w:val="4DC8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D1DB8"/>
    <w:multiLevelType w:val="hybridMultilevel"/>
    <w:tmpl w:val="81947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71EF3"/>
    <w:multiLevelType w:val="hybridMultilevel"/>
    <w:tmpl w:val="1CFC5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077724"/>
    <w:multiLevelType w:val="hybridMultilevel"/>
    <w:tmpl w:val="5CEC58D6"/>
    <w:lvl w:ilvl="0" w:tplc="C3B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003EB6"/>
    <w:multiLevelType w:val="hybridMultilevel"/>
    <w:tmpl w:val="310E5E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DF3926"/>
    <w:multiLevelType w:val="multilevel"/>
    <w:tmpl w:val="2D766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115719"/>
    <w:multiLevelType w:val="hybridMultilevel"/>
    <w:tmpl w:val="2D76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E723FB"/>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1"/>
  </w:num>
  <w:num w:numId="3">
    <w:abstractNumId w:val="41"/>
  </w:num>
  <w:num w:numId="4">
    <w:abstractNumId w:val="3"/>
  </w:num>
  <w:num w:numId="5">
    <w:abstractNumId w:val="23"/>
  </w:num>
  <w:num w:numId="6">
    <w:abstractNumId w:val="19"/>
  </w:num>
  <w:num w:numId="7">
    <w:abstractNumId w:val="22"/>
  </w:num>
  <w:num w:numId="8">
    <w:abstractNumId w:val="12"/>
  </w:num>
  <w:num w:numId="9">
    <w:abstractNumId w:val="10"/>
  </w:num>
  <w:num w:numId="10">
    <w:abstractNumId w:val="2"/>
  </w:num>
  <w:num w:numId="11">
    <w:abstractNumId w:val="18"/>
  </w:num>
  <w:num w:numId="12">
    <w:abstractNumId w:val="30"/>
  </w:num>
  <w:num w:numId="13">
    <w:abstractNumId w:val="26"/>
  </w:num>
  <w:num w:numId="14">
    <w:abstractNumId w:val="29"/>
  </w:num>
  <w:num w:numId="15">
    <w:abstractNumId w:val="24"/>
  </w:num>
  <w:num w:numId="16">
    <w:abstractNumId w:val="32"/>
  </w:num>
  <w:num w:numId="17">
    <w:abstractNumId w:val="7"/>
  </w:num>
  <w:num w:numId="18">
    <w:abstractNumId w:val="8"/>
  </w:num>
  <w:num w:numId="19">
    <w:abstractNumId w:val="38"/>
  </w:num>
  <w:num w:numId="20">
    <w:abstractNumId w:val="14"/>
  </w:num>
  <w:num w:numId="21">
    <w:abstractNumId w:val="45"/>
  </w:num>
  <w:num w:numId="22">
    <w:abstractNumId w:val="44"/>
  </w:num>
  <w:num w:numId="23">
    <w:abstractNumId w:val="33"/>
  </w:num>
  <w:num w:numId="24">
    <w:abstractNumId w:val="17"/>
  </w:num>
  <w:num w:numId="25">
    <w:abstractNumId w:val="43"/>
  </w:num>
  <w:num w:numId="26">
    <w:abstractNumId w:val="6"/>
  </w:num>
  <w:num w:numId="27">
    <w:abstractNumId w:val="15"/>
  </w:num>
  <w:num w:numId="28">
    <w:abstractNumId w:val="25"/>
  </w:num>
  <w:num w:numId="29">
    <w:abstractNumId w:val="9"/>
  </w:num>
  <w:num w:numId="30">
    <w:abstractNumId w:val="20"/>
  </w:num>
  <w:num w:numId="31">
    <w:abstractNumId w:val="13"/>
  </w:num>
  <w:num w:numId="32">
    <w:abstractNumId w:val="37"/>
  </w:num>
  <w:num w:numId="33">
    <w:abstractNumId w:val="16"/>
  </w:num>
  <w:num w:numId="34">
    <w:abstractNumId w:val="4"/>
  </w:num>
  <w:num w:numId="35">
    <w:abstractNumId w:val="34"/>
  </w:num>
  <w:num w:numId="36">
    <w:abstractNumId w:val="31"/>
  </w:num>
  <w:num w:numId="37">
    <w:abstractNumId w:val="5"/>
  </w:num>
  <w:num w:numId="38">
    <w:abstractNumId w:val="11"/>
  </w:num>
  <w:num w:numId="39">
    <w:abstractNumId w:val="1"/>
  </w:num>
  <w:num w:numId="40">
    <w:abstractNumId w:val="27"/>
  </w:num>
  <w:num w:numId="41">
    <w:abstractNumId w:val="36"/>
  </w:num>
  <w:num w:numId="42">
    <w:abstractNumId w:val="28"/>
  </w:num>
  <w:num w:numId="43">
    <w:abstractNumId w:val="42"/>
  </w:num>
  <w:num w:numId="44">
    <w:abstractNumId w:val="0"/>
  </w:num>
  <w:num w:numId="45">
    <w:abstractNumId w:val="4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27"/>
    <w:rsid w:val="000005B4"/>
    <w:rsid w:val="000011B4"/>
    <w:rsid w:val="0000176B"/>
    <w:rsid w:val="00002379"/>
    <w:rsid w:val="000035C0"/>
    <w:rsid w:val="000043FC"/>
    <w:rsid w:val="000057EF"/>
    <w:rsid w:val="00005D09"/>
    <w:rsid w:val="00006087"/>
    <w:rsid w:val="00006E9E"/>
    <w:rsid w:val="000070C2"/>
    <w:rsid w:val="00007578"/>
    <w:rsid w:val="00007CF5"/>
    <w:rsid w:val="00010181"/>
    <w:rsid w:val="00011130"/>
    <w:rsid w:val="0001259C"/>
    <w:rsid w:val="00013BE1"/>
    <w:rsid w:val="00013DEA"/>
    <w:rsid w:val="000151E9"/>
    <w:rsid w:val="0001786A"/>
    <w:rsid w:val="0002024C"/>
    <w:rsid w:val="00020686"/>
    <w:rsid w:val="00020F39"/>
    <w:rsid w:val="0002145C"/>
    <w:rsid w:val="00021764"/>
    <w:rsid w:val="00022B38"/>
    <w:rsid w:val="00022C12"/>
    <w:rsid w:val="00022CD1"/>
    <w:rsid w:val="000236A2"/>
    <w:rsid w:val="00025153"/>
    <w:rsid w:val="00026724"/>
    <w:rsid w:val="000275AA"/>
    <w:rsid w:val="00027783"/>
    <w:rsid w:val="00027AD5"/>
    <w:rsid w:val="00027B05"/>
    <w:rsid w:val="000302E6"/>
    <w:rsid w:val="0003117E"/>
    <w:rsid w:val="00031188"/>
    <w:rsid w:val="0003242D"/>
    <w:rsid w:val="000326A1"/>
    <w:rsid w:val="00033FEE"/>
    <w:rsid w:val="00034A7A"/>
    <w:rsid w:val="000354F2"/>
    <w:rsid w:val="00035B33"/>
    <w:rsid w:val="00036196"/>
    <w:rsid w:val="00037BAE"/>
    <w:rsid w:val="00040F97"/>
    <w:rsid w:val="00041B10"/>
    <w:rsid w:val="000433AE"/>
    <w:rsid w:val="000434CF"/>
    <w:rsid w:val="000434F6"/>
    <w:rsid w:val="00043EBE"/>
    <w:rsid w:val="0004569F"/>
    <w:rsid w:val="000459A9"/>
    <w:rsid w:val="000459EE"/>
    <w:rsid w:val="00045DAC"/>
    <w:rsid w:val="000461CE"/>
    <w:rsid w:val="0004665A"/>
    <w:rsid w:val="00047970"/>
    <w:rsid w:val="00047C27"/>
    <w:rsid w:val="00050000"/>
    <w:rsid w:val="0005001F"/>
    <w:rsid w:val="00050CBE"/>
    <w:rsid w:val="000518E5"/>
    <w:rsid w:val="000521D8"/>
    <w:rsid w:val="00053EC2"/>
    <w:rsid w:val="00054450"/>
    <w:rsid w:val="0005494A"/>
    <w:rsid w:val="00056F2B"/>
    <w:rsid w:val="00061055"/>
    <w:rsid w:val="00061BE7"/>
    <w:rsid w:val="00062332"/>
    <w:rsid w:val="00063D36"/>
    <w:rsid w:val="0006602A"/>
    <w:rsid w:val="00066E9A"/>
    <w:rsid w:val="00070DA5"/>
    <w:rsid w:val="000719A0"/>
    <w:rsid w:val="000719E8"/>
    <w:rsid w:val="00071B47"/>
    <w:rsid w:val="00072A64"/>
    <w:rsid w:val="000731C0"/>
    <w:rsid w:val="00074216"/>
    <w:rsid w:val="0007530B"/>
    <w:rsid w:val="00075E72"/>
    <w:rsid w:val="000772C5"/>
    <w:rsid w:val="00077F81"/>
    <w:rsid w:val="00081498"/>
    <w:rsid w:val="00081C11"/>
    <w:rsid w:val="00082C68"/>
    <w:rsid w:val="00083D25"/>
    <w:rsid w:val="000856DE"/>
    <w:rsid w:val="00085F30"/>
    <w:rsid w:val="000860D3"/>
    <w:rsid w:val="00086953"/>
    <w:rsid w:val="00086AE6"/>
    <w:rsid w:val="00087272"/>
    <w:rsid w:val="00092DC4"/>
    <w:rsid w:val="00094AB1"/>
    <w:rsid w:val="00095B51"/>
    <w:rsid w:val="00095C65"/>
    <w:rsid w:val="00096331"/>
    <w:rsid w:val="0009756A"/>
    <w:rsid w:val="000A07C6"/>
    <w:rsid w:val="000A08DC"/>
    <w:rsid w:val="000A0B5C"/>
    <w:rsid w:val="000A0EC8"/>
    <w:rsid w:val="000A1374"/>
    <w:rsid w:val="000A1D42"/>
    <w:rsid w:val="000A237F"/>
    <w:rsid w:val="000A2FB0"/>
    <w:rsid w:val="000A3036"/>
    <w:rsid w:val="000A4388"/>
    <w:rsid w:val="000A538B"/>
    <w:rsid w:val="000A6187"/>
    <w:rsid w:val="000A7496"/>
    <w:rsid w:val="000B01D9"/>
    <w:rsid w:val="000B04B7"/>
    <w:rsid w:val="000B0DB9"/>
    <w:rsid w:val="000B1A6B"/>
    <w:rsid w:val="000B1E8E"/>
    <w:rsid w:val="000B24BA"/>
    <w:rsid w:val="000B2CDA"/>
    <w:rsid w:val="000B584F"/>
    <w:rsid w:val="000B6694"/>
    <w:rsid w:val="000B69C5"/>
    <w:rsid w:val="000B6B0A"/>
    <w:rsid w:val="000B6FAC"/>
    <w:rsid w:val="000B711D"/>
    <w:rsid w:val="000B7E8C"/>
    <w:rsid w:val="000C00D6"/>
    <w:rsid w:val="000C0CD4"/>
    <w:rsid w:val="000C1CA8"/>
    <w:rsid w:val="000C242E"/>
    <w:rsid w:val="000C27FB"/>
    <w:rsid w:val="000C288B"/>
    <w:rsid w:val="000C2A3B"/>
    <w:rsid w:val="000C3DBC"/>
    <w:rsid w:val="000C4938"/>
    <w:rsid w:val="000C495B"/>
    <w:rsid w:val="000C5F4D"/>
    <w:rsid w:val="000C6655"/>
    <w:rsid w:val="000C7761"/>
    <w:rsid w:val="000D0642"/>
    <w:rsid w:val="000D3DE4"/>
    <w:rsid w:val="000D5902"/>
    <w:rsid w:val="000D5DBE"/>
    <w:rsid w:val="000D6272"/>
    <w:rsid w:val="000D6279"/>
    <w:rsid w:val="000D7973"/>
    <w:rsid w:val="000E23E2"/>
    <w:rsid w:val="000E2976"/>
    <w:rsid w:val="000E358D"/>
    <w:rsid w:val="000E368B"/>
    <w:rsid w:val="000E3F38"/>
    <w:rsid w:val="000E5834"/>
    <w:rsid w:val="000E6D7A"/>
    <w:rsid w:val="000E72B4"/>
    <w:rsid w:val="000F188C"/>
    <w:rsid w:val="000F1B37"/>
    <w:rsid w:val="000F1C70"/>
    <w:rsid w:val="000F38A8"/>
    <w:rsid w:val="000F5182"/>
    <w:rsid w:val="000F6C14"/>
    <w:rsid w:val="000F7E2C"/>
    <w:rsid w:val="001001CE"/>
    <w:rsid w:val="0010102A"/>
    <w:rsid w:val="00101499"/>
    <w:rsid w:val="0010158F"/>
    <w:rsid w:val="00102556"/>
    <w:rsid w:val="001033E6"/>
    <w:rsid w:val="001049FD"/>
    <w:rsid w:val="00105728"/>
    <w:rsid w:val="001078ED"/>
    <w:rsid w:val="001079F3"/>
    <w:rsid w:val="001104AD"/>
    <w:rsid w:val="00110531"/>
    <w:rsid w:val="0011065B"/>
    <w:rsid w:val="001130E4"/>
    <w:rsid w:val="00115C06"/>
    <w:rsid w:val="001163EB"/>
    <w:rsid w:val="001164C0"/>
    <w:rsid w:val="001174C4"/>
    <w:rsid w:val="00117D76"/>
    <w:rsid w:val="00120125"/>
    <w:rsid w:val="001203C1"/>
    <w:rsid w:val="0012191E"/>
    <w:rsid w:val="00121E7E"/>
    <w:rsid w:val="001226CF"/>
    <w:rsid w:val="00122B94"/>
    <w:rsid w:val="001242B4"/>
    <w:rsid w:val="0012649A"/>
    <w:rsid w:val="00126542"/>
    <w:rsid w:val="00126ACE"/>
    <w:rsid w:val="00126CA0"/>
    <w:rsid w:val="00130E2D"/>
    <w:rsid w:val="00130F67"/>
    <w:rsid w:val="00131EB3"/>
    <w:rsid w:val="00132081"/>
    <w:rsid w:val="001338A2"/>
    <w:rsid w:val="001340AB"/>
    <w:rsid w:val="001342A3"/>
    <w:rsid w:val="001342E8"/>
    <w:rsid w:val="00134687"/>
    <w:rsid w:val="0013529C"/>
    <w:rsid w:val="0013550E"/>
    <w:rsid w:val="00135B7F"/>
    <w:rsid w:val="00135BDA"/>
    <w:rsid w:val="00135C66"/>
    <w:rsid w:val="00136059"/>
    <w:rsid w:val="00136E5E"/>
    <w:rsid w:val="001372CC"/>
    <w:rsid w:val="00140A7A"/>
    <w:rsid w:val="00141D12"/>
    <w:rsid w:val="001444F0"/>
    <w:rsid w:val="001458D4"/>
    <w:rsid w:val="00146420"/>
    <w:rsid w:val="00146694"/>
    <w:rsid w:val="00146C2C"/>
    <w:rsid w:val="001479E7"/>
    <w:rsid w:val="00151CAB"/>
    <w:rsid w:val="00151CC0"/>
    <w:rsid w:val="00152B4F"/>
    <w:rsid w:val="00154228"/>
    <w:rsid w:val="001549D6"/>
    <w:rsid w:val="00154BE6"/>
    <w:rsid w:val="00155807"/>
    <w:rsid w:val="00155F1D"/>
    <w:rsid w:val="00156323"/>
    <w:rsid w:val="00156675"/>
    <w:rsid w:val="00157C0D"/>
    <w:rsid w:val="001602FC"/>
    <w:rsid w:val="00160C65"/>
    <w:rsid w:val="00162C6D"/>
    <w:rsid w:val="00162CBC"/>
    <w:rsid w:val="00162F86"/>
    <w:rsid w:val="0016411E"/>
    <w:rsid w:val="00164406"/>
    <w:rsid w:val="0016605F"/>
    <w:rsid w:val="001662BB"/>
    <w:rsid w:val="00166C0D"/>
    <w:rsid w:val="00166EA2"/>
    <w:rsid w:val="00167124"/>
    <w:rsid w:val="00167625"/>
    <w:rsid w:val="00167EE4"/>
    <w:rsid w:val="00172074"/>
    <w:rsid w:val="00172C68"/>
    <w:rsid w:val="001732D2"/>
    <w:rsid w:val="001745C5"/>
    <w:rsid w:val="00174CAA"/>
    <w:rsid w:val="00175059"/>
    <w:rsid w:val="00175427"/>
    <w:rsid w:val="00175B16"/>
    <w:rsid w:val="00175C87"/>
    <w:rsid w:val="00175E22"/>
    <w:rsid w:val="001760ED"/>
    <w:rsid w:val="001761E3"/>
    <w:rsid w:val="001761F1"/>
    <w:rsid w:val="001765AA"/>
    <w:rsid w:val="00176933"/>
    <w:rsid w:val="00180133"/>
    <w:rsid w:val="001802E3"/>
    <w:rsid w:val="001807B5"/>
    <w:rsid w:val="00181388"/>
    <w:rsid w:val="00182214"/>
    <w:rsid w:val="001822E6"/>
    <w:rsid w:val="00184601"/>
    <w:rsid w:val="0018488D"/>
    <w:rsid w:val="00184EBB"/>
    <w:rsid w:val="00185030"/>
    <w:rsid w:val="00185CF6"/>
    <w:rsid w:val="00190782"/>
    <w:rsid w:val="00191067"/>
    <w:rsid w:val="00191A43"/>
    <w:rsid w:val="00192E59"/>
    <w:rsid w:val="00193DCB"/>
    <w:rsid w:val="001947E3"/>
    <w:rsid w:val="00195353"/>
    <w:rsid w:val="00195ADB"/>
    <w:rsid w:val="00195EF4"/>
    <w:rsid w:val="001A020E"/>
    <w:rsid w:val="001A16BC"/>
    <w:rsid w:val="001A2055"/>
    <w:rsid w:val="001A27A9"/>
    <w:rsid w:val="001A2DD0"/>
    <w:rsid w:val="001A4406"/>
    <w:rsid w:val="001A44E8"/>
    <w:rsid w:val="001A4D86"/>
    <w:rsid w:val="001A4DC1"/>
    <w:rsid w:val="001A540A"/>
    <w:rsid w:val="001A56DF"/>
    <w:rsid w:val="001A7B91"/>
    <w:rsid w:val="001B03E3"/>
    <w:rsid w:val="001B0498"/>
    <w:rsid w:val="001B0B18"/>
    <w:rsid w:val="001B0C4F"/>
    <w:rsid w:val="001B1D38"/>
    <w:rsid w:val="001B20F0"/>
    <w:rsid w:val="001B2DDD"/>
    <w:rsid w:val="001B3953"/>
    <w:rsid w:val="001B3FAB"/>
    <w:rsid w:val="001B3FE8"/>
    <w:rsid w:val="001B47FE"/>
    <w:rsid w:val="001B6965"/>
    <w:rsid w:val="001B76F7"/>
    <w:rsid w:val="001B7BC3"/>
    <w:rsid w:val="001B7FEC"/>
    <w:rsid w:val="001C012A"/>
    <w:rsid w:val="001C059F"/>
    <w:rsid w:val="001C0E89"/>
    <w:rsid w:val="001C0F7A"/>
    <w:rsid w:val="001C1441"/>
    <w:rsid w:val="001C1CA4"/>
    <w:rsid w:val="001C2740"/>
    <w:rsid w:val="001C2BB9"/>
    <w:rsid w:val="001C408E"/>
    <w:rsid w:val="001C4D14"/>
    <w:rsid w:val="001C5213"/>
    <w:rsid w:val="001C666B"/>
    <w:rsid w:val="001C707E"/>
    <w:rsid w:val="001D1936"/>
    <w:rsid w:val="001D1CD7"/>
    <w:rsid w:val="001D1DA3"/>
    <w:rsid w:val="001D284D"/>
    <w:rsid w:val="001D3546"/>
    <w:rsid w:val="001D4035"/>
    <w:rsid w:val="001D54CC"/>
    <w:rsid w:val="001D5C52"/>
    <w:rsid w:val="001D607F"/>
    <w:rsid w:val="001D6920"/>
    <w:rsid w:val="001D7F7C"/>
    <w:rsid w:val="001E10ED"/>
    <w:rsid w:val="001E14AF"/>
    <w:rsid w:val="001E17B3"/>
    <w:rsid w:val="001E22DE"/>
    <w:rsid w:val="001E2BC4"/>
    <w:rsid w:val="001E2DCF"/>
    <w:rsid w:val="001E3C2B"/>
    <w:rsid w:val="001E5226"/>
    <w:rsid w:val="001E55BF"/>
    <w:rsid w:val="001E6E73"/>
    <w:rsid w:val="001E6F9E"/>
    <w:rsid w:val="001E780C"/>
    <w:rsid w:val="001F06C1"/>
    <w:rsid w:val="001F2205"/>
    <w:rsid w:val="001F3A57"/>
    <w:rsid w:val="001F432C"/>
    <w:rsid w:val="001F4999"/>
    <w:rsid w:val="001F577A"/>
    <w:rsid w:val="001F5CD6"/>
    <w:rsid w:val="001F63A0"/>
    <w:rsid w:val="001F6EF6"/>
    <w:rsid w:val="001F7004"/>
    <w:rsid w:val="001F7605"/>
    <w:rsid w:val="001F7A52"/>
    <w:rsid w:val="001F7E9C"/>
    <w:rsid w:val="002009B0"/>
    <w:rsid w:val="00200CD2"/>
    <w:rsid w:val="00200CE3"/>
    <w:rsid w:val="002017E2"/>
    <w:rsid w:val="00201E68"/>
    <w:rsid w:val="002024D3"/>
    <w:rsid w:val="002027A5"/>
    <w:rsid w:val="00202C2D"/>
    <w:rsid w:val="002036C2"/>
    <w:rsid w:val="00203B57"/>
    <w:rsid w:val="00203B8D"/>
    <w:rsid w:val="00203D2D"/>
    <w:rsid w:val="0020436D"/>
    <w:rsid w:val="00204B7C"/>
    <w:rsid w:val="00204C57"/>
    <w:rsid w:val="002069E4"/>
    <w:rsid w:val="00206E65"/>
    <w:rsid w:val="00206F74"/>
    <w:rsid w:val="00207256"/>
    <w:rsid w:val="0020789F"/>
    <w:rsid w:val="00210120"/>
    <w:rsid w:val="002112F5"/>
    <w:rsid w:val="00211AFA"/>
    <w:rsid w:val="00211E4B"/>
    <w:rsid w:val="002125D6"/>
    <w:rsid w:val="00213074"/>
    <w:rsid w:val="00214101"/>
    <w:rsid w:val="00214384"/>
    <w:rsid w:val="0021457D"/>
    <w:rsid w:val="00214A2D"/>
    <w:rsid w:val="0021524A"/>
    <w:rsid w:val="0021606F"/>
    <w:rsid w:val="00217217"/>
    <w:rsid w:val="00217248"/>
    <w:rsid w:val="00217FCF"/>
    <w:rsid w:val="00220299"/>
    <w:rsid w:val="002206BA"/>
    <w:rsid w:val="002208DE"/>
    <w:rsid w:val="00220B18"/>
    <w:rsid w:val="00221230"/>
    <w:rsid w:val="002216B2"/>
    <w:rsid w:val="00222008"/>
    <w:rsid w:val="00222692"/>
    <w:rsid w:val="0022384F"/>
    <w:rsid w:val="002242E1"/>
    <w:rsid w:val="00224442"/>
    <w:rsid w:val="00224BEE"/>
    <w:rsid w:val="00224D6D"/>
    <w:rsid w:val="00224E9A"/>
    <w:rsid w:val="002256AB"/>
    <w:rsid w:val="00225975"/>
    <w:rsid w:val="00225E0A"/>
    <w:rsid w:val="00226201"/>
    <w:rsid w:val="002267B0"/>
    <w:rsid w:val="002269F9"/>
    <w:rsid w:val="00226D00"/>
    <w:rsid w:val="00226DFA"/>
    <w:rsid w:val="0022724D"/>
    <w:rsid w:val="0022732C"/>
    <w:rsid w:val="00227889"/>
    <w:rsid w:val="00227898"/>
    <w:rsid w:val="00230200"/>
    <w:rsid w:val="00230E97"/>
    <w:rsid w:val="00231800"/>
    <w:rsid w:val="002321EE"/>
    <w:rsid w:val="00233CE6"/>
    <w:rsid w:val="00234723"/>
    <w:rsid w:val="00234F11"/>
    <w:rsid w:val="0023507F"/>
    <w:rsid w:val="002357C8"/>
    <w:rsid w:val="00235966"/>
    <w:rsid w:val="00237826"/>
    <w:rsid w:val="00237D03"/>
    <w:rsid w:val="00237EA7"/>
    <w:rsid w:val="002408B6"/>
    <w:rsid w:val="0024123F"/>
    <w:rsid w:val="002416AB"/>
    <w:rsid w:val="00241D9C"/>
    <w:rsid w:val="00242EB2"/>
    <w:rsid w:val="0024364B"/>
    <w:rsid w:val="002461C7"/>
    <w:rsid w:val="0024624B"/>
    <w:rsid w:val="002464F4"/>
    <w:rsid w:val="002465E1"/>
    <w:rsid w:val="00247F27"/>
    <w:rsid w:val="0025244C"/>
    <w:rsid w:val="00252754"/>
    <w:rsid w:val="0025523F"/>
    <w:rsid w:val="00255240"/>
    <w:rsid w:val="002559CF"/>
    <w:rsid w:val="00255EF9"/>
    <w:rsid w:val="0025654D"/>
    <w:rsid w:val="00257FAC"/>
    <w:rsid w:val="002605D2"/>
    <w:rsid w:val="002644E0"/>
    <w:rsid w:val="00264C5B"/>
    <w:rsid w:val="00265F46"/>
    <w:rsid w:val="00266197"/>
    <w:rsid w:val="00267AC1"/>
    <w:rsid w:val="00271261"/>
    <w:rsid w:val="00271313"/>
    <w:rsid w:val="00271A5D"/>
    <w:rsid w:val="00271B1F"/>
    <w:rsid w:val="002722A0"/>
    <w:rsid w:val="0027233D"/>
    <w:rsid w:val="0027233E"/>
    <w:rsid w:val="00272438"/>
    <w:rsid w:val="00273349"/>
    <w:rsid w:val="002736FC"/>
    <w:rsid w:val="002737EA"/>
    <w:rsid w:val="002739C8"/>
    <w:rsid w:val="00273FDC"/>
    <w:rsid w:val="00274495"/>
    <w:rsid w:val="002750C2"/>
    <w:rsid w:val="0027648B"/>
    <w:rsid w:val="0027659C"/>
    <w:rsid w:val="002769C0"/>
    <w:rsid w:val="00276FAB"/>
    <w:rsid w:val="00277352"/>
    <w:rsid w:val="002801E3"/>
    <w:rsid w:val="00280701"/>
    <w:rsid w:val="00281632"/>
    <w:rsid w:val="00282715"/>
    <w:rsid w:val="002835E5"/>
    <w:rsid w:val="00283B66"/>
    <w:rsid w:val="00283D77"/>
    <w:rsid w:val="00285139"/>
    <w:rsid w:val="0028553D"/>
    <w:rsid w:val="002855AA"/>
    <w:rsid w:val="00286279"/>
    <w:rsid w:val="00286991"/>
    <w:rsid w:val="00287449"/>
    <w:rsid w:val="002874EC"/>
    <w:rsid w:val="00290414"/>
    <w:rsid w:val="00290AA1"/>
    <w:rsid w:val="00290F2A"/>
    <w:rsid w:val="00291103"/>
    <w:rsid w:val="002911D8"/>
    <w:rsid w:val="00291A59"/>
    <w:rsid w:val="00292DB2"/>
    <w:rsid w:val="00293699"/>
    <w:rsid w:val="002937CE"/>
    <w:rsid w:val="002955CB"/>
    <w:rsid w:val="00295F3B"/>
    <w:rsid w:val="00296096"/>
    <w:rsid w:val="00297B63"/>
    <w:rsid w:val="002A1566"/>
    <w:rsid w:val="002A15BD"/>
    <w:rsid w:val="002A1FE7"/>
    <w:rsid w:val="002A2809"/>
    <w:rsid w:val="002A2AE8"/>
    <w:rsid w:val="002A40D1"/>
    <w:rsid w:val="002A5432"/>
    <w:rsid w:val="002A6C86"/>
    <w:rsid w:val="002A706D"/>
    <w:rsid w:val="002A79C3"/>
    <w:rsid w:val="002A7C09"/>
    <w:rsid w:val="002B04CC"/>
    <w:rsid w:val="002B1B27"/>
    <w:rsid w:val="002B2E37"/>
    <w:rsid w:val="002B392F"/>
    <w:rsid w:val="002B42E8"/>
    <w:rsid w:val="002B430D"/>
    <w:rsid w:val="002B4EBE"/>
    <w:rsid w:val="002B5354"/>
    <w:rsid w:val="002B655D"/>
    <w:rsid w:val="002B7157"/>
    <w:rsid w:val="002C0643"/>
    <w:rsid w:val="002C14B9"/>
    <w:rsid w:val="002C1792"/>
    <w:rsid w:val="002C23FD"/>
    <w:rsid w:val="002C2F38"/>
    <w:rsid w:val="002C2FFD"/>
    <w:rsid w:val="002C34F4"/>
    <w:rsid w:val="002C3A2D"/>
    <w:rsid w:val="002C4FB0"/>
    <w:rsid w:val="002C55EA"/>
    <w:rsid w:val="002C5CD9"/>
    <w:rsid w:val="002D13BA"/>
    <w:rsid w:val="002D3F25"/>
    <w:rsid w:val="002D4209"/>
    <w:rsid w:val="002D5DCB"/>
    <w:rsid w:val="002D6263"/>
    <w:rsid w:val="002E0EC4"/>
    <w:rsid w:val="002E0EF7"/>
    <w:rsid w:val="002E1582"/>
    <w:rsid w:val="002E1B50"/>
    <w:rsid w:val="002E1CDF"/>
    <w:rsid w:val="002E3C76"/>
    <w:rsid w:val="002E477A"/>
    <w:rsid w:val="002E4B5D"/>
    <w:rsid w:val="002E6086"/>
    <w:rsid w:val="002F08EB"/>
    <w:rsid w:val="002F1187"/>
    <w:rsid w:val="002F123A"/>
    <w:rsid w:val="002F162D"/>
    <w:rsid w:val="002F17C2"/>
    <w:rsid w:val="002F2286"/>
    <w:rsid w:val="002F236B"/>
    <w:rsid w:val="002F51D2"/>
    <w:rsid w:val="002F5259"/>
    <w:rsid w:val="002F5811"/>
    <w:rsid w:val="002F5C78"/>
    <w:rsid w:val="002F5DCD"/>
    <w:rsid w:val="002F5E7B"/>
    <w:rsid w:val="002F6AB7"/>
    <w:rsid w:val="002F6C86"/>
    <w:rsid w:val="002F74B1"/>
    <w:rsid w:val="002F7A01"/>
    <w:rsid w:val="00302E20"/>
    <w:rsid w:val="00303A35"/>
    <w:rsid w:val="00304795"/>
    <w:rsid w:val="00304B21"/>
    <w:rsid w:val="00304F55"/>
    <w:rsid w:val="00305D2D"/>
    <w:rsid w:val="00306F0A"/>
    <w:rsid w:val="00307FC2"/>
    <w:rsid w:val="00310159"/>
    <w:rsid w:val="0031033D"/>
    <w:rsid w:val="0031048E"/>
    <w:rsid w:val="00312941"/>
    <w:rsid w:val="00312AEA"/>
    <w:rsid w:val="0031333F"/>
    <w:rsid w:val="00313DF0"/>
    <w:rsid w:val="00314A59"/>
    <w:rsid w:val="0031523F"/>
    <w:rsid w:val="00315DBA"/>
    <w:rsid w:val="003163C9"/>
    <w:rsid w:val="00316BAA"/>
    <w:rsid w:val="00316F7F"/>
    <w:rsid w:val="00320874"/>
    <w:rsid w:val="00320C83"/>
    <w:rsid w:val="003216E3"/>
    <w:rsid w:val="00322292"/>
    <w:rsid w:val="00322A48"/>
    <w:rsid w:val="003237BA"/>
    <w:rsid w:val="00324915"/>
    <w:rsid w:val="003254E7"/>
    <w:rsid w:val="00325F67"/>
    <w:rsid w:val="003265BC"/>
    <w:rsid w:val="0033030D"/>
    <w:rsid w:val="00330B75"/>
    <w:rsid w:val="00330F95"/>
    <w:rsid w:val="003316E7"/>
    <w:rsid w:val="0033218F"/>
    <w:rsid w:val="00332E59"/>
    <w:rsid w:val="00334439"/>
    <w:rsid w:val="00334566"/>
    <w:rsid w:val="00334748"/>
    <w:rsid w:val="00334BE9"/>
    <w:rsid w:val="00334C55"/>
    <w:rsid w:val="00335B47"/>
    <w:rsid w:val="00335CCB"/>
    <w:rsid w:val="00341EFB"/>
    <w:rsid w:val="00342042"/>
    <w:rsid w:val="003422CF"/>
    <w:rsid w:val="00342FEF"/>
    <w:rsid w:val="003430A2"/>
    <w:rsid w:val="003438EF"/>
    <w:rsid w:val="00344B62"/>
    <w:rsid w:val="0034529F"/>
    <w:rsid w:val="003455D0"/>
    <w:rsid w:val="00345D12"/>
    <w:rsid w:val="0034603D"/>
    <w:rsid w:val="00346380"/>
    <w:rsid w:val="00347019"/>
    <w:rsid w:val="00347CAF"/>
    <w:rsid w:val="003524FD"/>
    <w:rsid w:val="00352951"/>
    <w:rsid w:val="00352D0E"/>
    <w:rsid w:val="00354C89"/>
    <w:rsid w:val="00354E5C"/>
    <w:rsid w:val="003555B5"/>
    <w:rsid w:val="003556F4"/>
    <w:rsid w:val="00355B34"/>
    <w:rsid w:val="003561FE"/>
    <w:rsid w:val="00356488"/>
    <w:rsid w:val="00356B35"/>
    <w:rsid w:val="00360902"/>
    <w:rsid w:val="00361228"/>
    <w:rsid w:val="00361370"/>
    <w:rsid w:val="00361B31"/>
    <w:rsid w:val="00361EF4"/>
    <w:rsid w:val="00364D1D"/>
    <w:rsid w:val="003653A1"/>
    <w:rsid w:val="00365ACF"/>
    <w:rsid w:val="00366A05"/>
    <w:rsid w:val="00367A4B"/>
    <w:rsid w:val="00367A75"/>
    <w:rsid w:val="00371517"/>
    <w:rsid w:val="00371AFE"/>
    <w:rsid w:val="00372A60"/>
    <w:rsid w:val="003736BA"/>
    <w:rsid w:val="00375956"/>
    <w:rsid w:val="00376D0D"/>
    <w:rsid w:val="00377EFD"/>
    <w:rsid w:val="00380205"/>
    <w:rsid w:val="00380A3F"/>
    <w:rsid w:val="003821EB"/>
    <w:rsid w:val="003825F0"/>
    <w:rsid w:val="003827E7"/>
    <w:rsid w:val="0038409F"/>
    <w:rsid w:val="0038423E"/>
    <w:rsid w:val="0038491D"/>
    <w:rsid w:val="003877A1"/>
    <w:rsid w:val="00390A7F"/>
    <w:rsid w:val="00391486"/>
    <w:rsid w:val="00391600"/>
    <w:rsid w:val="0039194E"/>
    <w:rsid w:val="00393364"/>
    <w:rsid w:val="003951D8"/>
    <w:rsid w:val="00397355"/>
    <w:rsid w:val="00397727"/>
    <w:rsid w:val="003A0A8B"/>
    <w:rsid w:val="003A0B0B"/>
    <w:rsid w:val="003A10BB"/>
    <w:rsid w:val="003A1DB3"/>
    <w:rsid w:val="003A1E07"/>
    <w:rsid w:val="003A4362"/>
    <w:rsid w:val="003A44E6"/>
    <w:rsid w:val="003A52D7"/>
    <w:rsid w:val="003A66D8"/>
    <w:rsid w:val="003A6C57"/>
    <w:rsid w:val="003A7156"/>
    <w:rsid w:val="003B02FA"/>
    <w:rsid w:val="003B03C3"/>
    <w:rsid w:val="003B05F1"/>
    <w:rsid w:val="003B0832"/>
    <w:rsid w:val="003B15AC"/>
    <w:rsid w:val="003B1A6D"/>
    <w:rsid w:val="003B1F51"/>
    <w:rsid w:val="003B28C3"/>
    <w:rsid w:val="003B2CAF"/>
    <w:rsid w:val="003B2E9A"/>
    <w:rsid w:val="003B3994"/>
    <w:rsid w:val="003B3A77"/>
    <w:rsid w:val="003B3FA2"/>
    <w:rsid w:val="003B4529"/>
    <w:rsid w:val="003B491E"/>
    <w:rsid w:val="003B703B"/>
    <w:rsid w:val="003B709D"/>
    <w:rsid w:val="003B74DF"/>
    <w:rsid w:val="003B7C0F"/>
    <w:rsid w:val="003C18FB"/>
    <w:rsid w:val="003C1D38"/>
    <w:rsid w:val="003C2F7F"/>
    <w:rsid w:val="003C451B"/>
    <w:rsid w:val="003C6043"/>
    <w:rsid w:val="003C6CB8"/>
    <w:rsid w:val="003C7441"/>
    <w:rsid w:val="003C79D0"/>
    <w:rsid w:val="003C7E08"/>
    <w:rsid w:val="003D0B57"/>
    <w:rsid w:val="003D26C9"/>
    <w:rsid w:val="003D2942"/>
    <w:rsid w:val="003D3BFC"/>
    <w:rsid w:val="003D5C4C"/>
    <w:rsid w:val="003D628E"/>
    <w:rsid w:val="003D686F"/>
    <w:rsid w:val="003D6A8A"/>
    <w:rsid w:val="003D6B7A"/>
    <w:rsid w:val="003E133C"/>
    <w:rsid w:val="003E15C8"/>
    <w:rsid w:val="003E17DB"/>
    <w:rsid w:val="003E18E8"/>
    <w:rsid w:val="003E2F25"/>
    <w:rsid w:val="003E30EA"/>
    <w:rsid w:val="003E4E61"/>
    <w:rsid w:val="003E5273"/>
    <w:rsid w:val="003E5872"/>
    <w:rsid w:val="003E7C06"/>
    <w:rsid w:val="003E7C1F"/>
    <w:rsid w:val="003F0049"/>
    <w:rsid w:val="003F0430"/>
    <w:rsid w:val="003F0E1F"/>
    <w:rsid w:val="003F0FBC"/>
    <w:rsid w:val="003F142C"/>
    <w:rsid w:val="003F1C2F"/>
    <w:rsid w:val="003F30FE"/>
    <w:rsid w:val="003F35F0"/>
    <w:rsid w:val="003F479C"/>
    <w:rsid w:val="003F4AA1"/>
    <w:rsid w:val="003F5BB5"/>
    <w:rsid w:val="003F5C23"/>
    <w:rsid w:val="003F6F0E"/>
    <w:rsid w:val="003F7C0D"/>
    <w:rsid w:val="00400C4B"/>
    <w:rsid w:val="004011E5"/>
    <w:rsid w:val="00402715"/>
    <w:rsid w:val="00402794"/>
    <w:rsid w:val="00402B94"/>
    <w:rsid w:val="00403AEF"/>
    <w:rsid w:val="0040436A"/>
    <w:rsid w:val="00405E0C"/>
    <w:rsid w:val="00406220"/>
    <w:rsid w:val="00406F44"/>
    <w:rsid w:val="004077E2"/>
    <w:rsid w:val="00407A05"/>
    <w:rsid w:val="00411DF3"/>
    <w:rsid w:val="00413B5F"/>
    <w:rsid w:val="00414F43"/>
    <w:rsid w:val="0041521D"/>
    <w:rsid w:val="00415445"/>
    <w:rsid w:val="00415A19"/>
    <w:rsid w:val="00415EC3"/>
    <w:rsid w:val="0041674E"/>
    <w:rsid w:val="00417BBF"/>
    <w:rsid w:val="00421024"/>
    <w:rsid w:val="00421386"/>
    <w:rsid w:val="0042189C"/>
    <w:rsid w:val="00421CDA"/>
    <w:rsid w:val="00422B73"/>
    <w:rsid w:val="0042405D"/>
    <w:rsid w:val="00425D23"/>
    <w:rsid w:val="00425FB4"/>
    <w:rsid w:val="0042645C"/>
    <w:rsid w:val="004269A2"/>
    <w:rsid w:val="00427020"/>
    <w:rsid w:val="0042792A"/>
    <w:rsid w:val="0043070C"/>
    <w:rsid w:val="004313B5"/>
    <w:rsid w:val="00431DC5"/>
    <w:rsid w:val="0043254B"/>
    <w:rsid w:val="00432FA8"/>
    <w:rsid w:val="004344DC"/>
    <w:rsid w:val="0043472B"/>
    <w:rsid w:val="00437A9A"/>
    <w:rsid w:val="00437CB8"/>
    <w:rsid w:val="004401B6"/>
    <w:rsid w:val="00442AE6"/>
    <w:rsid w:val="00443286"/>
    <w:rsid w:val="0044377E"/>
    <w:rsid w:val="004448AC"/>
    <w:rsid w:val="00445634"/>
    <w:rsid w:val="00445F68"/>
    <w:rsid w:val="00445FDB"/>
    <w:rsid w:val="004464D1"/>
    <w:rsid w:val="00446BB3"/>
    <w:rsid w:val="00446DC9"/>
    <w:rsid w:val="00451ABD"/>
    <w:rsid w:val="004567A2"/>
    <w:rsid w:val="00457552"/>
    <w:rsid w:val="00457EC8"/>
    <w:rsid w:val="00460B9F"/>
    <w:rsid w:val="004614F0"/>
    <w:rsid w:val="00461CBA"/>
    <w:rsid w:val="00463891"/>
    <w:rsid w:val="0046409D"/>
    <w:rsid w:val="0046418D"/>
    <w:rsid w:val="00464D32"/>
    <w:rsid w:val="004651CB"/>
    <w:rsid w:val="00465A27"/>
    <w:rsid w:val="00466E68"/>
    <w:rsid w:val="004676E1"/>
    <w:rsid w:val="004705C2"/>
    <w:rsid w:val="004705D1"/>
    <w:rsid w:val="00470DEE"/>
    <w:rsid w:val="00470E35"/>
    <w:rsid w:val="00470F64"/>
    <w:rsid w:val="00470FA0"/>
    <w:rsid w:val="00471DB5"/>
    <w:rsid w:val="004724EB"/>
    <w:rsid w:val="00472FB4"/>
    <w:rsid w:val="00473E79"/>
    <w:rsid w:val="00473F71"/>
    <w:rsid w:val="004752DB"/>
    <w:rsid w:val="00476AEC"/>
    <w:rsid w:val="00476B03"/>
    <w:rsid w:val="00476D25"/>
    <w:rsid w:val="00477991"/>
    <w:rsid w:val="004812AB"/>
    <w:rsid w:val="00481326"/>
    <w:rsid w:val="00482A0A"/>
    <w:rsid w:val="00482C54"/>
    <w:rsid w:val="00482CDF"/>
    <w:rsid w:val="00482E2E"/>
    <w:rsid w:val="004835CA"/>
    <w:rsid w:val="00483640"/>
    <w:rsid w:val="00483D87"/>
    <w:rsid w:val="00484B5D"/>
    <w:rsid w:val="00484DBB"/>
    <w:rsid w:val="00486190"/>
    <w:rsid w:val="00486529"/>
    <w:rsid w:val="0048652F"/>
    <w:rsid w:val="00486FCD"/>
    <w:rsid w:val="0048790B"/>
    <w:rsid w:val="004900C2"/>
    <w:rsid w:val="0049023B"/>
    <w:rsid w:val="00490810"/>
    <w:rsid w:val="00490A7C"/>
    <w:rsid w:val="00490AFA"/>
    <w:rsid w:val="00490E5E"/>
    <w:rsid w:val="00491647"/>
    <w:rsid w:val="00492898"/>
    <w:rsid w:val="004944C6"/>
    <w:rsid w:val="0049509B"/>
    <w:rsid w:val="00495B50"/>
    <w:rsid w:val="0049600E"/>
    <w:rsid w:val="0049623F"/>
    <w:rsid w:val="004962A1"/>
    <w:rsid w:val="0049704C"/>
    <w:rsid w:val="00497B50"/>
    <w:rsid w:val="004A01B2"/>
    <w:rsid w:val="004A0ADB"/>
    <w:rsid w:val="004A204A"/>
    <w:rsid w:val="004A27C9"/>
    <w:rsid w:val="004A3B42"/>
    <w:rsid w:val="004A4183"/>
    <w:rsid w:val="004A4725"/>
    <w:rsid w:val="004A5333"/>
    <w:rsid w:val="004A6459"/>
    <w:rsid w:val="004A7010"/>
    <w:rsid w:val="004A7531"/>
    <w:rsid w:val="004A7E45"/>
    <w:rsid w:val="004B0408"/>
    <w:rsid w:val="004B0B24"/>
    <w:rsid w:val="004B1B60"/>
    <w:rsid w:val="004B384D"/>
    <w:rsid w:val="004B573E"/>
    <w:rsid w:val="004B5A51"/>
    <w:rsid w:val="004B697F"/>
    <w:rsid w:val="004C0694"/>
    <w:rsid w:val="004C0C56"/>
    <w:rsid w:val="004C1BA4"/>
    <w:rsid w:val="004C2057"/>
    <w:rsid w:val="004C2C71"/>
    <w:rsid w:val="004C42B6"/>
    <w:rsid w:val="004C6257"/>
    <w:rsid w:val="004C6884"/>
    <w:rsid w:val="004C68E9"/>
    <w:rsid w:val="004D0BF1"/>
    <w:rsid w:val="004D0D4A"/>
    <w:rsid w:val="004D0EEC"/>
    <w:rsid w:val="004D1A19"/>
    <w:rsid w:val="004D1AD1"/>
    <w:rsid w:val="004D34F3"/>
    <w:rsid w:val="004D3AE9"/>
    <w:rsid w:val="004D4A97"/>
    <w:rsid w:val="004D5017"/>
    <w:rsid w:val="004D5AF1"/>
    <w:rsid w:val="004D7333"/>
    <w:rsid w:val="004E0A99"/>
    <w:rsid w:val="004E180B"/>
    <w:rsid w:val="004E1A5D"/>
    <w:rsid w:val="004E2233"/>
    <w:rsid w:val="004E254A"/>
    <w:rsid w:val="004E2977"/>
    <w:rsid w:val="004E2ED4"/>
    <w:rsid w:val="004E4920"/>
    <w:rsid w:val="004E4D4C"/>
    <w:rsid w:val="004E5126"/>
    <w:rsid w:val="004E72A3"/>
    <w:rsid w:val="004E741B"/>
    <w:rsid w:val="004E796E"/>
    <w:rsid w:val="004F1583"/>
    <w:rsid w:val="004F1BD5"/>
    <w:rsid w:val="004F3244"/>
    <w:rsid w:val="004F4216"/>
    <w:rsid w:val="004F43F1"/>
    <w:rsid w:val="004F522A"/>
    <w:rsid w:val="004F6BD4"/>
    <w:rsid w:val="004F6CE2"/>
    <w:rsid w:val="004F752A"/>
    <w:rsid w:val="00501366"/>
    <w:rsid w:val="005013DB"/>
    <w:rsid w:val="00501B21"/>
    <w:rsid w:val="005055F9"/>
    <w:rsid w:val="0050659B"/>
    <w:rsid w:val="0050673F"/>
    <w:rsid w:val="005067DA"/>
    <w:rsid w:val="00507E08"/>
    <w:rsid w:val="0051049C"/>
    <w:rsid w:val="00510B5D"/>
    <w:rsid w:val="00510D0E"/>
    <w:rsid w:val="005113D1"/>
    <w:rsid w:val="0051161B"/>
    <w:rsid w:val="00513216"/>
    <w:rsid w:val="0051427F"/>
    <w:rsid w:val="00515557"/>
    <w:rsid w:val="00515BDB"/>
    <w:rsid w:val="00515F90"/>
    <w:rsid w:val="00517EDD"/>
    <w:rsid w:val="0052059E"/>
    <w:rsid w:val="0052067C"/>
    <w:rsid w:val="005211B1"/>
    <w:rsid w:val="00523B02"/>
    <w:rsid w:val="0052465F"/>
    <w:rsid w:val="005249A6"/>
    <w:rsid w:val="00524A6E"/>
    <w:rsid w:val="00524B78"/>
    <w:rsid w:val="00524B80"/>
    <w:rsid w:val="00527CCC"/>
    <w:rsid w:val="00530BC5"/>
    <w:rsid w:val="00531DA8"/>
    <w:rsid w:val="005321D7"/>
    <w:rsid w:val="005325FD"/>
    <w:rsid w:val="005327FE"/>
    <w:rsid w:val="0053384E"/>
    <w:rsid w:val="005339ED"/>
    <w:rsid w:val="00534414"/>
    <w:rsid w:val="0053486F"/>
    <w:rsid w:val="00534B52"/>
    <w:rsid w:val="00534F80"/>
    <w:rsid w:val="00536D71"/>
    <w:rsid w:val="005370B2"/>
    <w:rsid w:val="00537492"/>
    <w:rsid w:val="00537C55"/>
    <w:rsid w:val="00537F23"/>
    <w:rsid w:val="00540478"/>
    <w:rsid w:val="00541174"/>
    <w:rsid w:val="00541827"/>
    <w:rsid w:val="00542F60"/>
    <w:rsid w:val="00543ACD"/>
    <w:rsid w:val="00544DFF"/>
    <w:rsid w:val="00545471"/>
    <w:rsid w:val="00545AF3"/>
    <w:rsid w:val="00546A49"/>
    <w:rsid w:val="00546B77"/>
    <w:rsid w:val="005473F6"/>
    <w:rsid w:val="00547EE8"/>
    <w:rsid w:val="0055000B"/>
    <w:rsid w:val="00550766"/>
    <w:rsid w:val="005510DC"/>
    <w:rsid w:val="0055211C"/>
    <w:rsid w:val="005521C5"/>
    <w:rsid w:val="00552689"/>
    <w:rsid w:val="00552ADD"/>
    <w:rsid w:val="005535DC"/>
    <w:rsid w:val="00553737"/>
    <w:rsid w:val="00554EFA"/>
    <w:rsid w:val="0055565F"/>
    <w:rsid w:val="00556BF0"/>
    <w:rsid w:val="00557020"/>
    <w:rsid w:val="0055727D"/>
    <w:rsid w:val="00557F9A"/>
    <w:rsid w:val="005616F0"/>
    <w:rsid w:val="005638FE"/>
    <w:rsid w:val="00564BFD"/>
    <w:rsid w:val="00564F9B"/>
    <w:rsid w:val="00565434"/>
    <w:rsid w:val="00566C5F"/>
    <w:rsid w:val="00566DFE"/>
    <w:rsid w:val="00567C31"/>
    <w:rsid w:val="00570E4A"/>
    <w:rsid w:val="00570E77"/>
    <w:rsid w:val="00570F63"/>
    <w:rsid w:val="00571112"/>
    <w:rsid w:val="00571D17"/>
    <w:rsid w:val="005736E8"/>
    <w:rsid w:val="00573742"/>
    <w:rsid w:val="005748D6"/>
    <w:rsid w:val="00574959"/>
    <w:rsid w:val="00575022"/>
    <w:rsid w:val="005754A1"/>
    <w:rsid w:val="00576961"/>
    <w:rsid w:val="00576D5F"/>
    <w:rsid w:val="0057725F"/>
    <w:rsid w:val="00581B60"/>
    <w:rsid w:val="00581CF7"/>
    <w:rsid w:val="00582278"/>
    <w:rsid w:val="0058282D"/>
    <w:rsid w:val="00582AF5"/>
    <w:rsid w:val="00582EE6"/>
    <w:rsid w:val="0058300F"/>
    <w:rsid w:val="005834BF"/>
    <w:rsid w:val="00583946"/>
    <w:rsid w:val="00583DBB"/>
    <w:rsid w:val="005843B1"/>
    <w:rsid w:val="0058440F"/>
    <w:rsid w:val="005864D2"/>
    <w:rsid w:val="00586E1C"/>
    <w:rsid w:val="00587737"/>
    <w:rsid w:val="00591697"/>
    <w:rsid w:val="00594423"/>
    <w:rsid w:val="005953E0"/>
    <w:rsid w:val="00595946"/>
    <w:rsid w:val="00596059"/>
    <w:rsid w:val="00596476"/>
    <w:rsid w:val="005964B3"/>
    <w:rsid w:val="005979D6"/>
    <w:rsid w:val="00597A01"/>
    <w:rsid w:val="005A03A7"/>
    <w:rsid w:val="005A0913"/>
    <w:rsid w:val="005A102F"/>
    <w:rsid w:val="005A1692"/>
    <w:rsid w:val="005A1CF2"/>
    <w:rsid w:val="005A202C"/>
    <w:rsid w:val="005A3A8B"/>
    <w:rsid w:val="005A3C4D"/>
    <w:rsid w:val="005A40A1"/>
    <w:rsid w:val="005A4FCE"/>
    <w:rsid w:val="005A6D98"/>
    <w:rsid w:val="005A7078"/>
    <w:rsid w:val="005B072C"/>
    <w:rsid w:val="005B1A98"/>
    <w:rsid w:val="005B1C9D"/>
    <w:rsid w:val="005B4EB7"/>
    <w:rsid w:val="005B6064"/>
    <w:rsid w:val="005B60F2"/>
    <w:rsid w:val="005B7F6D"/>
    <w:rsid w:val="005C1860"/>
    <w:rsid w:val="005C250A"/>
    <w:rsid w:val="005C2973"/>
    <w:rsid w:val="005C2FD5"/>
    <w:rsid w:val="005C3106"/>
    <w:rsid w:val="005C3619"/>
    <w:rsid w:val="005C36E9"/>
    <w:rsid w:val="005C3976"/>
    <w:rsid w:val="005C3BFF"/>
    <w:rsid w:val="005C3F90"/>
    <w:rsid w:val="005C4347"/>
    <w:rsid w:val="005C4EDE"/>
    <w:rsid w:val="005C595F"/>
    <w:rsid w:val="005C5F0E"/>
    <w:rsid w:val="005C63BC"/>
    <w:rsid w:val="005C7567"/>
    <w:rsid w:val="005D3BC2"/>
    <w:rsid w:val="005D3D57"/>
    <w:rsid w:val="005D403C"/>
    <w:rsid w:val="005D453F"/>
    <w:rsid w:val="005D49DB"/>
    <w:rsid w:val="005D6698"/>
    <w:rsid w:val="005D6908"/>
    <w:rsid w:val="005D6A0B"/>
    <w:rsid w:val="005D6A55"/>
    <w:rsid w:val="005D706E"/>
    <w:rsid w:val="005D79A6"/>
    <w:rsid w:val="005E0534"/>
    <w:rsid w:val="005E073B"/>
    <w:rsid w:val="005E07E3"/>
    <w:rsid w:val="005E086E"/>
    <w:rsid w:val="005E1A40"/>
    <w:rsid w:val="005E2D99"/>
    <w:rsid w:val="005E2E8B"/>
    <w:rsid w:val="005E4824"/>
    <w:rsid w:val="005E4C5F"/>
    <w:rsid w:val="005E4F92"/>
    <w:rsid w:val="005E5370"/>
    <w:rsid w:val="005E5BB4"/>
    <w:rsid w:val="005E65E5"/>
    <w:rsid w:val="005E67BB"/>
    <w:rsid w:val="005E6F74"/>
    <w:rsid w:val="005E72E9"/>
    <w:rsid w:val="005E7E1C"/>
    <w:rsid w:val="005F04D0"/>
    <w:rsid w:val="005F0BD7"/>
    <w:rsid w:val="005F144C"/>
    <w:rsid w:val="005F44A7"/>
    <w:rsid w:val="005F454F"/>
    <w:rsid w:val="005F4DAC"/>
    <w:rsid w:val="005F527C"/>
    <w:rsid w:val="005F60D8"/>
    <w:rsid w:val="005F6F4C"/>
    <w:rsid w:val="00600516"/>
    <w:rsid w:val="0060139B"/>
    <w:rsid w:val="00602288"/>
    <w:rsid w:val="0060474C"/>
    <w:rsid w:val="006051F1"/>
    <w:rsid w:val="00605281"/>
    <w:rsid w:val="00605A4A"/>
    <w:rsid w:val="00605B2C"/>
    <w:rsid w:val="006061AA"/>
    <w:rsid w:val="0060676E"/>
    <w:rsid w:val="00606A66"/>
    <w:rsid w:val="00606AE6"/>
    <w:rsid w:val="0061014C"/>
    <w:rsid w:val="006108EE"/>
    <w:rsid w:val="00610CB2"/>
    <w:rsid w:val="00610E27"/>
    <w:rsid w:val="006131AC"/>
    <w:rsid w:val="00613C83"/>
    <w:rsid w:val="00614209"/>
    <w:rsid w:val="00615026"/>
    <w:rsid w:val="0061595C"/>
    <w:rsid w:val="00615C9F"/>
    <w:rsid w:val="00615CE8"/>
    <w:rsid w:val="00616D19"/>
    <w:rsid w:val="00616EBF"/>
    <w:rsid w:val="00616EE3"/>
    <w:rsid w:val="006170D0"/>
    <w:rsid w:val="00617436"/>
    <w:rsid w:val="00620C41"/>
    <w:rsid w:val="0062125B"/>
    <w:rsid w:val="00621639"/>
    <w:rsid w:val="00622098"/>
    <w:rsid w:val="00622EB5"/>
    <w:rsid w:val="0062585F"/>
    <w:rsid w:val="006270FC"/>
    <w:rsid w:val="006276AB"/>
    <w:rsid w:val="00630B59"/>
    <w:rsid w:val="006329A7"/>
    <w:rsid w:val="00632B6B"/>
    <w:rsid w:val="00633ABD"/>
    <w:rsid w:val="00633F74"/>
    <w:rsid w:val="00634D78"/>
    <w:rsid w:val="00635953"/>
    <w:rsid w:val="0063751D"/>
    <w:rsid w:val="006404A7"/>
    <w:rsid w:val="00640728"/>
    <w:rsid w:val="006407E1"/>
    <w:rsid w:val="00642619"/>
    <w:rsid w:val="006459BA"/>
    <w:rsid w:val="00647461"/>
    <w:rsid w:val="0065273E"/>
    <w:rsid w:val="00652CE9"/>
    <w:rsid w:val="0065351A"/>
    <w:rsid w:val="00653564"/>
    <w:rsid w:val="0065372D"/>
    <w:rsid w:val="00654397"/>
    <w:rsid w:val="0065453A"/>
    <w:rsid w:val="0065484A"/>
    <w:rsid w:val="00655787"/>
    <w:rsid w:val="00655E8B"/>
    <w:rsid w:val="00655E8C"/>
    <w:rsid w:val="00656AAE"/>
    <w:rsid w:val="00657454"/>
    <w:rsid w:val="006603F1"/>
    <w:rsid w:val="006608AC"/>
    <w:rsid w:val="006629D8"/>
    <w:rsid w:val="00662DD8"/>
    <w:rsid w:val="00663CEE"/>
    <w:rsid w:val="006640CC"/>
    <w:rsid w:val="006640F3"/>
    <w:rsid w:val="00664B57"/>
    <w:rsid w:val="00665318"/>
    <w:rsid w:val="00666838"/>
    <w:rsid w:val="006674D6"/>
    <w:rsid w:val="00670A6E"/>
    <w:rsid w:val="006720B6"/>
    <w:rsid w:val="0067239A"/>
    <w:rsid w:val="00673E5D"/>
    <w:rsid w:val="0067761A"/>
    <w:rsid w:val="006779B5"/>
    <w:rsid w:val="0068123E"/>
    <w:rsid w:val="006819AB"/>
    <w:rsid w:val="00681DB6"/>
    <w:rsid w:val="00684B29"/>
    <w:rsid w:val="00685000"/>
    <w:rsid w:val="00685859"/>
    <w:rsid w:val="00685CDD"/>
    <w:rsid w:val="006860AB"/>
    <w:rsid w:val="00686BB4"/>
    <w:rsid w:val="00687158"/>
    <w:rsid w:val="0068739B"/>
    <w:rsid w:val="0068795D"/>
    <w:rsid w:val="00687C12"/>
    <w:rsid w:val="00687E1B"/>
    <w:rsid w:val="00687F70"/>
    <w:rsid w:val="006905A7"/>
    <w:rsid w:val="006918C1"/>
    <w:rsid w:val="00691E3F"/>
    <w:rsid w:val="00691E79"/>
    <w:rsid w:val="00692F99"/>
    <w:rsid w:val="00693560"/>
    <w:rsid w:val="00693AF9"/>
    <w:rsid w:val="00693FCC"/>
    <w:rsid w:val="00694C32"/>
    <w:rsid w:val="006954CE"/>
    <w:rsid w:val="00696310"/>
    <w:rsid w:val="0069733C"/>
    <w:rsid w:val="006A0D16"/>
    <w:rsid w:val="006A0E5C"/>
    <w:rsid w:val="006A1C5B"/>
    <w:rsid w:val="006A2CCE"/>
    <w:rsid w:val="006A32DE"/>
    <w:rsid w:val="006A3513"/>
    <w:rsid w:val="006A3B93"/>
    <w:rsid w:val="006A3F6A"/>
    <w:rsid w:val="006A49FC"/>
    <w:rsid w:val="006A578E"/>
    <w:rsid w:val="006A6301"/>
    <w:rsid w:val="006A76A9"/>
    <w:rsid w:val="006A77A7"/>
    <w:rsid w:val="006A7D4F"/>
    <w:rsid w:val="006B0600"/>
    <w:rsid w:val="006B21D8"/>
    <w:rsid w:val="006B3244"/>
    <w:rsid w:val="006B3A22"/>
    <w:rsid w:val="006B4189"/>
    <w:rsid w:val="006B5C54"/>
    <w:rsid w:val="006B634C"/>
    <w:rsid w:val="006B6934"/>
    <w:rsid w:val="006B6BB6"/>
    <w:rsid w:val="006B6CE3"/>
    <w:rsid w:val="006B6D93"/>
    <w:rsid w:val="006B6F7E"/>
    <w:rsid w:val="006C0093"/>
    <w:rsid w:val="006C0CBE"/>
    <w:rsid w:val="006C0F1D"/>
    <w:rsid w:val="006C121E"/>
    <w:rsid w:val="006C13E2"/>
    <w:rsid w:val="006C16DB"/>
    <w:rsid w:val="006C17DC"/>
    <w:rsid w:val="006C1BA1"/>
    <w:rsid w:val="006C1CD9"/>
    <w:rsid w:val="006C281B"/>
    <w:rsid w:val="006C3F52"/>
    <w:rsid w:val="006C40CD"/>
    <w:rsid w:val="006C4CF0"/>
    <w:rsid w:val="006C5F95"/>
    <w:rsid w:val="006C633E"/>
    <w:rsid w:val="006C7764"/>
    <w:rsid w:val="006C7A92"/>
    <w:rsid w:val="006C7C37"/>
    <w:rsid w:val="006C7D31"/>
    <w:rsid w:val="006D0668"/>
    <w:rsid w:val="006D0D96"/>
    <w:rsid w:val="006D1436"/>
    <w:rsid w:val="006D1F57"/>
    <w:rsid w:val="006D28FD"/>
    <w:rsid w:val="006D2F98"/>
    <w:rsid w:val="006D4334"/>
    <w:rsid w:val="006D477F"/>
    <w:rsid w:val="006D59F6"/>
    <w:rsid w:val="006D5A3C"/>
    <w:rsid w:val="006D6416"/>
    <w:rsid w:val="006D69A3"/>
    <w:rsid w:val="006D6BEB"/>
    <w:rsid w:val="006D73F0"/>
    <w:rsid w:val="006E13D2"/>
    <w:rsid w:val="006E1A97"/>
    <w:rsid w:val="006E4BF8"/>
    <w:rsid w:val="006E5B8B"/>
    <w:rsid w:val="006E7257"/>
    <w:rsid w:val="006E760B"/>
    <w:rsid w:val="006F0EDF"/>
    <w:rsid w:val="006F13B1"/>
    <w:rsid w:val="006F2099"/>
    <w:rsid w:val="006F267A"/>
    <w:rsid w:val="006F3EB0"/>
    <w:rsid w:val="006F493F"/>
    <w:rsid w:val="006F695D"/>
    <w:rsid w:val="006F7795"/>
    <w:rsid w:val="006F7D95"/>
    <w:rsid w:val="006F7E00"/>
    <w:rsid w:val="006F7E58"/>
    <w:rsid w:val="007001EE"/>
    <w:rsid w:val="00700507"/>
    <w:rsid w:val="0070052F"/>
    <w:rsid w:val="007009FB"/>
    <w:rsid w:val="007013B6"/>
    <w:rsid w:val="0070163F"/>
    <w:rsid w:val="00703286"/>
    <w:rsid w:val="007037FD"/>
    <w:rsid w:val="0070416D"/>
    <w:rsid w:val="00704728"/>
    <w:rsid w:val="007049AC"/>
    <w:rsid w:val="00705A27"/>
    <w:rsid w:val="007067A7"/>
    <w:rsid w:val="007076CB"/>
    <w:rsid w:val="0071000B"/>
    <w:rsid w:val="007104CD"/>
    <w:rsid w:val="007112F9"/>
    <w:rsid w:val="007135DA"/>
    <w:rsid w:val="007137B4"/>
    <w:rsid w:val="007138ED"/>
    <w:rsid w:val="00713A13"/>
    <w:rsid w:val="00713E83"/>
    <w:rsid w:val="007146F1"/>
    <w:rsid w:val="0071583B"/>
    <w:rsid w:val="00715BD1"/>
    <w:rsid w:val="00715D9A"/>
    <w:rsid w:val="00716700"/>
    <w:rsid w:val="00716768"/>
    <w:rsid w:val="0071763C"/>
    <w:rsid w:val="00717FD5"/>
    <w:rsid w:val="007227B7"/>
    <w:rsid w:val="007227BF"/>
    <w:rsid w:val="00723BB5"/>
    <w:rsid w:val="00723ECB"/>
    <w:rsid w:val="00724C5C"/>
    <w:rsid w:val="00725092"/>
    <w:rsid w:val="00725F01"/>
    <w:rsid w:val="00726596"/>
    <w:rsid w:val="00726F52"/>
    <w:rsid w:val="0072706D"/>
    <w:rsid w:val="007276B9"/>
    <w:rsid w:val="00727ABB"/>
    <w:rsid w:val="00730822"/>
    <w:rsid w:val="00731BDB"/>
    <w:rsid w:val="007328EE"/>
    <w:rsid w:val="00732C80"/>
    <w:rsid w:val="007332DF"/>
    <w:rsid w:val="00733393"/>
    <w:rsid w:val="00733D8A"/>
    <w:rsid w:val="0073494E"/>
    <w:rsid w:val="0073500A"/>
    <w:rsid w:val="007373E5"/>
    <w:rsid w:val="0073766F"/>
    <w:rsid w:val="007405F2"/>
    <w:rsid w:val="007410D2"/>
    <w:rsid w:val="00741751"/>
    <w:rsid w:val="00741A73"/>
    <w:rsid w:val="00741AB9"/>
    <w:rsid w:val="007429BC"/>
    <w:rsid w:val="0074332C"/>
    <w:rsid w:val="007439E6"/>
    <w:rsid w:val="0074485F"/>
    <w:rsid w:val="0074488B"/>
    <w:rsid w:val="00744D20"/>
    <w:rsid w:val="00745C53"/>
    <w:rsid w:val="00750F70"/>
    <w:rsid w:val="00751514"/>
    <w:rsid w:val="00751B1F"/>
    <w:rsid w:val="00751C8A"/>
    <w:rsid w:val="00753882"/>
    <w:rsid w:val="00753C01"/>
    <w:rsid w:val="0075429F"/>
    <w:rsid w:val="0075487D"/>
    <w:rsid w:val="00755411"/>
    <w:rsid w:val="007557D0"/>
    <w:rsid w:val="0075771E"/>
    <w:rsid w:val="007608C6"/>
    <w:rsid w:val="00760C76"/>
    <w:rsid w:val="00762C86"/>
    <w:rsid w:val="007648ED"/>
    <w:rsid w:val="00764BFE"/>
    <w:rsid w:val="00764CED"/>
    <w:rsid w:val="00765ACF"/>
    <w:rsid w:val="007667AB"/>
    <w:rsid w:val="007667C3"/>
    <w:rsid w:val="007679CC"/>
    <w:rsid w:val="00772119"/>
    <w:rsid w:val="007721DF"/>
    <w:rsid w:val="00772FCF"/>
    <w:rsid w:val="00773F64"/>
    <w:rsid w:val="007740DB"/>
    <w:rsid w:val="0077433F"/>
    <w:rsid w:val="007744D5"/>
    <w:rsid w:val="00775390"/>
    <w:rsid w:val="00777B48"/>
    <w:rsid w:val="00780196"/>
    <w:rsid w:val="00781F54"/>
    <w:rsid w:val="00782807"/>
    <w:rsid w:val="007828FD"/>
    <w:rsid w:val="00782FE0"/>
    <w:rsid w:val="007839E3"/>
    <w:rsid w:val="00783D9D"/>
    <w:rsid w:val="00784339"/>
    <w:rsid w:val="00784419"/>
    <w:rsid w:val="00784949"/>
    <w:rsid w:val="0078522F"/>
    <w:rsid w:val="00786249"/>
    <w:rsid w:val="007868B2"/>
    <w:rsid w:val="00786BB2"/>
    <w:rsid w:val="00787D9B"/>
    <w:rsid w:val="00790A34"/>
    <w:rsid w:val="00790B7F"/>
    <w:rsid w:val="007920C8"/>
    <w:rsid w:val="007934FF"/>
    <w:rsid w:val="00793A02"/>
    <w:rsid w:val="00794D66"/>
    <w:rsid w:val="00796877"/>
    <w:rsid w:val="0079693A"/>
    <w:rsid w:val="00796E73"/>
    <w:rsid w:val="007973CE"/>
    <w:rsid w:val="007A002F"/>
    <w:rsid w:val="007A0E48"/>
    <w:rsid w:val="007A1312"/>
    <w:rsid w:val="007A2669"/>
    <w:rsid w:val="007A2EA1"/>
    <w:rsid w:val="007A36D6"/>
    <w:rsid w:val="007A371B"/>
    <w:rsid w:val="007A389A"/>
    <w:rsid w:val="007A4621"/>
    <w:rsid w:val="007A4D7B"/>
    <w:rsid w:val="007B038A"/>
    <w:rsid w:val="007B13F9"/>
    <w:rsid w:val="007B16C9"/>
    <w:rsid w:val="007B1BA2"/>
    <w:rsid w:val="007B2E5A"/>
    <w:rsid w:val="007B3164"/>
    <w:rsid w:val="007B45F0"/>
    <w:rsid w:val="007B4968"/>
    <w:rsid w:val="007B5656"/>
    <w:rsid w:val="007B59AD"/>
    <w:rsid w:val="007B59D4"/>
    <w:rsid w:val="007B5BA2"/>
    <w:rsid w:val="007B5E0D"/>
    <w:rsid w:val="007B667A"/>
    <w:rsid w:val="007B6AF8"/>
    <w:rsid w:val="007B6B1D"/>
    <w:rsid w:val="007B748B"/>
    <w:rsid w:val="007C06E5"/>
    <w:rsid w:val="007C08B2"/>
    <w:rsid w:val="007C08CF"/>
    <w:rsid w:val="007C100C"/>
    <w:rsid w:val="007C1534"/>
    <w:rsid w:val="007C210A"/>
    <w:rsid w:val="007C3439"/>
    <w:rsid w:val="007C3882"/>
    <w:rsid w:val="007C3D2D"/>
    <w:rsid w:val="007C41D9"/>
    <w:rsid w:val="007C4520"/>
    <w:rsid w:val="007C4F72"/>
    <w:rsid w:val="007C69FF"/>
    <w:rsid w:val="007C79D9"/>
    <w:rsid w:val="007C7C82"/>
    <w:rsid w:val="007D0145"/>
    <w:rsid w:val="007D061B"/>
    <w:rsid w:val="007D06D1"/>
    <w:rsid w:val="007D0E83"/>
    <w:rsid w:val="007D0F10"/>
    <w:rsid w:val="007D138D"/>
    <w:rsid w:val="007D16F2"/>
    <w:rsid w:val="007D1B69"/>
    <w:rsid w:val="007D27FA"/>
    <w:rsid w:val="007D289B"/>
    <w:rsid w:val="007D2B14"/>
    <w:rsid w:val="007D39A3"/>
    <w:rsid w:val="007D4211"/>
    <w:rsid w:val="007D5626"/>
    <w:rsid w:val="007D5DC7"/>
    <w:rsid w:val="007D6C67"/>
    <w:rsid w:val="007D7644"/>
    <w:rsid w:val="007E0143"/>
    <w:rsid w:val="007E16AE"/>
    <w:rsid w:val="007E16BD"/>
    <w:rsid w:val="007E2142"/>
    <w:rsid w:val="007E2CFF"/>
    <w:rsid w:val="007E395F"/>
    <w:rsid w:val="007E42FB"/>
    <w:rsid w:val="007E4AE6"/>
    <w:rsid w:val="007E4EDC"/>
    <w:rsid w:val="007E51A8"/>
    <w:rsid w:val="007E5C0D"/>
    <w:rsid w:val="007E62A0"/>
    <w:rsid w:val="007E7A15"/>
    <w:rsid w:val="007F0F44"/>
    <w:rsid w:val="007F21AA"/>
    <w:rsid w:val="007F26C5"/>
    <w:rsid w:val="007F3E61"/>
    <w:rsid w:val="007F572C"/>
    <w:rsid w:val="007F608D"/>
    <w:rsid w:val="007F6229"/>
    <w:rsid w:val="007F64D5"/>
    <w:rsid w:val="007F7316"/>
    <w:rsid w:val="007F74D6"/>
    <w:rsid w:val="007F7712"/>
    <w:rsid w:val="007F77B1"/>
    <w:rsid w:val="007F7F89"/>
    <w:rsid w:val="007F7FC8"/>
    <w:rsid w:val="008005BA"/>
    <w:rsid w:val="00801C74"/>
    <w:rsid w:val="00802122"/>
    <w:rsid w:val="00802214"/>
    <w:rsid w:val="00802A91"/>
    <w:rsid w:val="00802BD4"/>
    <w:rsid w:val="00803812"/>
    <w:rsid w:val="00805919"/>
    <w:rsid w:val="00805DF8"/>
    <w:rsid w:val="008075E3"/>
    <w:rsid w:val="00807B49"/>
    <w:rsid w:val="00807D48"/>
    <w:rsid w:val="00812A00"/>
    <w:rsid w:val="00813157"/>
    <w:rsid w:val="00813BC7"/>
    <w:rsid w:val="00814094"/>
    <w:rsid w:val="00814442"/>
    <w:rsid w:val="00814AC2"/>
    <w:rsid w:val="00815294"/>
    <w:rsid w:val="00815302"/>
    <w:rsid w:val="0081598F"/>
    <w:rsid w:val="00816B1E"/>
    <w:rsid w:val="0081761A"/>
    <w:rsid w:val="008179C9"/>
    <w:rsid w:val="008204FE"/>
    <w:rsid w:val="00821496"/>
    <w:rsid w:val="00821643"/>
    <w:rsid w:val="00821768"/>
    <w:rsid w:val="00822240"/>
    <w:rsid w:val="00822892"/>
    <w:rsid w:val="0082469D"/>
    <w:rsid w:val="008256A1"/>
    <w:rsid w:val="0082747C"/>
    <w:rsid w:val="008274FE"/>
    <w:rsid w:val="00827910"/>
    <w:rsid w:val="00827BB1"/>
    <w:rsid w:val="00827FEE"/>
    <w:rsid w:val="00831D49"/>
    <w:rsid w:val="008322A7"/>
    <w:rsid w:val="008326A7"/>
    <w:rsid w:val="008326DD"/>
    <w:rsid w:val="0083595C"/>
    <w:rsid w:val="008359BE"/>
    <w:rsid w:val="008363BB"/>
    <w:rsid w:val="0083696F"/>
    <w:rsid w:val="00836B0E"/>
    <w:rsid w:val="00836CC8"/>
    <w:rsid w:val="0083756D"/>
    <w:rsid w:val="00837BE3"/>
    <w:rsid w:val="00837E08"/>
    <w:rsid w:val="00840A92"/>
    <w:rsid w:val="0084192D"/>
    <w:rsid w:val="00841EBC"/>
    <w:rsid w:val="00842008"/>
    <w:rsid w:val="008422E7"/>
    <w:rsid w:val="0084352E"/>
    <w:rsid w:val="008438FC"/>
    <w:rsid w:val="0084484B"/>
    <w:rsid w:val="00844BA0"/>
    <w:rsid w:val="00847A16"/>
    <w:rsid w:val="008500D9"/>
    <w:rsid w:val="00850E8A"/>
    <w:rsid w:val="00851066"/>
    <w:rsid w:val="00852340"/>
    <w:rsid w:val="008528AB"/>
    <w:rsid w:val="00854219"/>
    <w:rsid w:val="00855604"/>
    <w:rsid w:val="00857263"/>
    <w:rsid w:val="008578CF"/>
    <w:rsid w:val="008603AC"/>
    <w:rsid w:val="00860C4F"/>
    <w:rsid w:val="008610E3"/>
    <w:rsid w:val="0086466F"/>
    <w:rsid w:val="008649A5"/>
    <w:rsid w:val="008650F9"/>
    <w:rsid w:val="008653DD"/>
    <w:rsid w:val="008664A2"/>
    <w:rsid w:val="00866E7C"/>
    <w:rsid w:val="00867079"/>
    <w:rsid w:val="00867B5C"/>
    <w:rsid w:val="0087164D"/>
    <w:rsid w:val="00871BA3"/>
    <w:rsid w:val="00871CF6"/>
    <w:rsid w:val="00871DA5"/>
    <w:rsid w:val="008729BB"/>
    <w:rsid w:val="00873024"/>
    <w:rsid w:val="008732D4"/>
    <w:rsid w:val="008734B4"/>
    <w:rsid w:val="00873F15"/>
    <w:rsid w:val="008744A5"/>
    <w:rsid w:val="00876917"/>
    <w:rsid w:val="00880BBF"/>
    <w:rsid w:val="00880F87"/>
    <w:rsid w:val="00881979"/>
    <w:rsid w:val="00881EBA"/>
    <w:rsid w:val="00881F8C"/>
    <w:rsid w:val="00883AD8"/>
    <w:rsid w:val="0088496D"/>
    <w:rsid w:val="0088532F"/>
    <w:rsid w:val="00885CF1"/>
    <w:rsid w:val="00886A15"/>
    <w:rsid w:val="00886F16"/>
    <w:rsid w:val="008872ED"/>
    <w:rsid w:val="00890953"/>
    <w:rsid w:val="00891157"/>
    <w:rsid w:val="008913A6"/>
    <w:rsid w:val="00891B5D"/>
    <w:rsid w:val="0089368C"/>
    <w:rsid w:val="00893BE1"/>
    <w:rsid w:val="00893F12"/>
    <w:rsid w:val="0089453C"/>
    <w:rsid w:val="00894F97"/>
    <w:rsid w:val="00895862"/>
    <w:rsid w:val="00895A9A"/>
    <w:rsid w:val="00895FEF"/>
    <w:rsid w:val="0089613F"/>
    <w:rsid w:val="00896273"/>
    <w:rsid w:val="00896C4C"/>
    <w:rsid w:val="008A059F"/>
    <w:rsid w:val="008A30AF"/>
    <w:rsid w:val="008A402D"/>
    <w:rsid w:val="008A4A5C"/>
    <w:rsid w:val="008A5274"/>
    <w:rsid w:val="008A644B"/>
    <w:rsid w:val="008A70B0"/>
    <w:rsid w:val="008A7F57"/>
    <w:rsid w:val="008B00B5"/>
    <w:rsid w:val="008B071E"/>
    <w:rsid w:val="008B1122"/>
    <w:rsid w:val="008B1321"/>
    <w:rsid w:val="008B2F12"/>
    <w:rsid w:val="008B30AB"/>
    <w:rsid w:val="008B321A"/>
    <w:rsid w:val="008B3FF4"/>
    <w:rsid w:val="008B44AA"/>
    <w:rsid w:val="008B4A99"/>
    <w:rsid w:val="008C0486"/>
    <w:rsid w:val="008C10E7"/>
    <w:rsid w:val="008C12A2"/>
    <w:rsid w:val="008C1509"/>
    <w:rsid w:val="008C205C"/>
    <w:rsid w:val="008C23F3"/>
    <w:rsid w:val="008C36B9"/>
    <w:rsid w:val="008C3D35"/>
    <w:rsid w:val="008C4C75"/>
    <w:rsid w:val="008C5992"/>
    <w:rsid w:val="008C7D19"/>
    <w:rsid w:val="008D06D6"/>
    <w:rsid w:val="008D11AE"/>
    <w:rsid w:val="008D12C4"/>
    <w:rsid w:val="008D2190"/>
    <w:rsid w:val="008D221B"/>
    <w:rsid w:val="008D23EE"/>
    <w:rsid w:val="008D2A0E"/>
    <w:rsid w:val="008D2CBD"/>
    <w:rsid w:val="008D33AD"/>
    <w:rsid w:val="008D3479"/>
    <w:rsid w:val="008D3628"/>
    <w:rsid w:val="008D5055"/>
    <w:rsid w:val="008D541F"/>
    <w:rsid w:val="008D5F8B"/>
    <w:rsid w:val="008D6727"/>
    <w:rsid w:val="008D78B5"/>
    <w:rsid w:val="008D7D31"/>
    <w:rsid w:val="008E1F80"/>
    <w:rsid w:val="008E337C"/>
    <w:rsid w:val="008E3680"/>
    <w:rsid w:val="008E3CF6"/>
    <w:rsid w:val="008E438A"/>
    <w:rsid w:val="008E4432"/>
    <w:rsid w:val="008E44A4"/>
    <w:rsid w:val="008E526A"/>
    <w:rsid w:val="008E55CC"/>
    <w:rsid w:val="008E6953"/>
    <w:rsid w:val="008E6FE5"/>
    <w:rsid w:val="008E7347"/>
    <w:rsid w:val="008E7662"/>
    <w:rsid w:val="008E77F5"/>
    <w:rsid w:val="008E7857"/>
    <w:rsid w:val="008F0290"/>
    <w:rsid w:val="008F052F"/>
    <w:rsid w:val="008F1B01"/>
    <w:rsid w:val="008F20E7"/>
    <w:rsid w:val="008F2709"/>
    <w:rsid w:val="008F273D"/>
    <w:rsid w:val="008F2F3B"/>
    <w:rsid w:val="008F36DB"/>
    <w:rsid w:val="008F385A"/>
    <w:rsid w:val="008F4D5A"/>
    <w:rsid w:val="008F541E"/>
    <w:rsid w:val="008F630A"/>
    <w:rsid w:val="008F6E30"/>
    <w:rsid w:val="008F6EF3"/>
    <w:rsid w:val="008F6FDB"/>
    <w:rsid w:val="008F720E"/>
    <w:rsid w:val="008F7F43"/>
    <w:rsid w:val="0090074E"/>
    <w:rsid w:val="00900B11"/>
    <w:rsid w:val="009019AB"/>
    <w:rsid w:val="00902660"/>
    <w:rsid w:val="00903759"/>
    <w:rsid w:val="00904052"/>
    <w:rsid w:val="0090432D"/>
    <w:rsid w:val="009051B9"/>
    <w:rsid w:val="00905BE0"/>
    <w:rsid w:val="00906587"/>
    <w:rsid w:val="00906E62"/>
    <w:rsid w:val="00907C12"/>
    <w:rsid w:val="00910B5E"/>
    <w:rsid w:val="00911880"/>
    <w:rsid w:val="009119E2"/>
    <w:rsid w:val="00912319"/>
    <w:rsid w:val="00913156"/>
    <w:rsid w:val="009135C8"/>
    <w:rsid w:val="00913630"/>
    <w:rsid w:val="00913857"/>
    <w:rsid w:val="00913BCA"/>
    <w:rsid w:val="00915347"/>
    <w:rsid w:val="00917E2C"/>
    <w:rsid w:val="0092023E"/>
    <w:rsid w:val="00920BFC"/>
    <w:rsid w:val="00921426"/>
    <w:rsid w:val="00921FB6"/>
    <w:rsid w:val="00923574"/>
    <w:rsid w:val="009235F0"/>
    <w:rsid w:val="00924203"/>
    <w:rsid w:val="009244BD"/>
    <w:rsid w:val="00924CE9"/>
    <w:rsid w:val="00924DD7"/>
    <w:rsid w:val="009254FB"/>
    <w:rsid w:val="00926163"/>
    <w:rsid w:val="009270D3"/>
    <w:rsid w:val="00927CE5"/>
    <w:rsid w:val="00927D90"/>
    <w:rsid w:val="00927E89"/>
    <w:rsid w:val="00930801"/>
    <w:rsid w:val="00930DF0"/>
    <w:rsid w:val="0093156D"/>
    <w:rsid w:val="009316B1"/>
    <w:rsid w:val="00932CCC"/>
    <w:rsid w:val="009339D4"/>
    <w:rsid w:val="00934C60"/>
    <w:rsid w:val="00934DBE"/>
    <w:rsid w:val="00934E6E"/>
    <w:rsid w:val="009356E0"/>
    <w:rsid w:val="00935B81"/>
    <w:rsid w:val="00936B75"/>
    <w:rsid w:val="00936E5E"/>
    <w:rsid w:val="00936E68"/>
    <w:rsid w:val="009373C7"/>
    <w:rsid w:val="009375D3"/>
    <w:rsid w:val="00937772"/>
    <w:rsid w:val="00937B49"/>
    <w:rsid w:val="00937D09"/>
    <w:rsid w:val="009408C6"/>
    <w:rsid w:val="00941D33"/>
    <w:rsid w:val="00943148"/>
    <w:rsid w:val="009439FC"/>
    <w:rsid w:val="009442D3"/>
    <w:rsid w:val="00945303"/>
    <w:rsid w:val="00946A04"/>
    <w:rsid w:val="00946A91"/>
    <w:rsid w:val="00946FBC"/>
    <w:rsid w:val="00951B5F"/>
    <w:rsid w:val="00953160"/>
    <w:rsid w:val="009533E2"/>
    <w:rsid w:val="00953766"/>
    <w:rsid w:val="00953A2D"/>
    <w:rsid w:val="00953C29"/>
    <w:rsid w:val="00954047"/>
    <w:rsid w:val="00955157"/>
    <w:rsid w:val="00955DD4"/>
    <w:rsid w:val="0095635F"/>
    <w:rsid w:val="009563F6"/>
    <w:rsid w:val="00957C2E"/>
    <w:rsid w:val="00957FED"/>
    <w:rsid w:val="0096174B"/>
    <w:rsid w:val="00961BB8"/>
    <w:rsid w:val="00961E25"/>
    <w:rsid w:val="0096214C"/>
    <w:rsid w:val="009660F5"/>
    <w:rsid w:val="00966DCA"/>
    <w:rsid w:val="00967AF7"/>
    <w:rsid w:val="009707D8"/>
    <w:rsid w:val="00971222"/>
    <w:rsid w:val="00971975"/>
    <w:rsid w:val="00971C42"/>
    <w:rsid w:val="00972845"/>
    <w:rsid w:val="009745B1"/>
    <w:rsid w:val="00974A7A"/>
    <w:rsid w:val="00975858"/>
    <w:rsid w:val="00975BA1"/>
    <w:rsid w:val="00976AB7"/>
    <w:rsid w:val="009771E5"/>
    <w:rsid w:val="00977AE4"/>
    <w:rsid w:val="00981159"/>
    <w:rsid w:val="00981555"/>
    <w:rsid w:val="0098275B"/>
    <w:rsid w:val="00982840"/>
    <w:rsid w:val="009828C1"/>
    <w:rsid w:val="00982EF8"/>
    <w:rsid w:val="009831DB"/>
    <w:rsid w:val="009837E4"/>
    <w:rsid w:val="00983CEB"/>
    <w:rsid w:val="00984F9B"/>
    <w:rsid w:val="009850DD"/>
    <w:rsid w:val="00986DFD"/>
    <w:rsid w:val="00987BDE"/>
    <w:rsid w:val="00987BEA"/>
    <w:rsid w:val="00987EF0"/>
    <w:rsid w:val="00987F7F"/>
    <w:rsid w:val="00990376"/>
    <w:rsid w:val="009913F5"/>
    <w:rsid w:val="00991866"/>
    <w:rsid w:val="009918CC"/>
    <w:rsid w:val="00991FF1"/>
    <w:rsid w:val="00992489"/>
    <w:rsid w:val="0099277E"/>
    <w:rsid w:val="009933EE"/>
    <w:rsid w:val="0099377C"/>
    <w:rsid w:val="00994501"/>
    <w:rsid w:val="009958F1"/>
    <w:rsid w:val="009959A8"/>
    <w:rsid w:val="0099657F"/>
    <w:rsid w:val="00996618"/>
    <w:rsid w:val="009967EA"/>
    <w:rsid w:val="00997007"/>
    <w:rsid w:val="00997357"/>
    <w:rsid w:val="00997575"/>
    <w:rsid w:val="00997C6A"/>
    <w:rsid w:val="009A1577"/>
    <w:rsid w:val="009A18FC"/>
    <w:rsid w:val="009A19E7"/>
    <w:rsid w:val="009A293D"/>
    <w:rsid w:val="009A35EE"/>
    <w:rsid w:val="009A3ED4"/>
    <w:rsid w:val="009A3EE2"/>
    <w:rsid w:val="009A55B3"/>
    <w:rsid w:val="009A5ED9"/>
    <w:rsid w:val="009A6ACF"/>
    <w:rsid w:val="009A6EF7"/>
    <w:rsid w:val="009A718A"/>
    <w:rsid w:val="009A72EA"/>
    <w:rsid w:val="009B044D"/>
    <w:rsid w:val="009B0D73"/>
    <w:rsid w:val="009B1C1F"/>
    <w:rsid w:val="009B1CA2"/>
    <w:rsid w:val="009B23F8"/>
    <w:rsid w:val="009B35A8"/>
    <w:rsid w:val="009B35B3"/>
    <w:rsid w:val="009B3FAB"/>
    <w:rsid w:val="009B3FDE"/>
    <w:rsid w:val="009B547D"/>
    <w:rsid w:val="009B5F4D"/>
    <w:rsid w:val="009B67A6"/>
    <w:rsid w:val="009B7022"/>
    <w:rsid w:val="009B79EC"/>
    <w:rsid w:val="009C13A1"/>
    <w:rsid w:val="009C15C8"/>
    <w:rsid w:val="009C2B88"/>
    <w:rsid w:val="009C37EA"/>
    <w:rsid w:val="009C3F91"/>
    <w:rsid w:val="009C4931"/>
    <w:rsid w:val="009C4BC0"/>
    <w:rsid w:val="009C4E1A"/>
    <w:rsid w:val="009C51D8"/>
    <w:rsid w:val="009C52F9"/>
    <w:rsid w:val="009C65A1"/>
    <w:rsid w:val="009C6F7C"/>
    <w:rsid w:val="009D3913"/>
    <w:rsid w:val="009D3AA3"/>
    <w:rsid w:val="009D3B7C"/>
    <w:rsid w:val="009D4BAE"/>
    <w:rsid w:val="009D67D0"/>
    <w:rsid w:val="009D6954"/>
    <w:rsid w:val="009D74C7"/>
    <w:rsid w:val="009D76E1"/>
    <w:rsid w:val="009E0801"/>
    <w:rsid w:val="009E0C15"/>
    <w:rsid w:val="009E15BF"/>
    <w:rsid w:val="009E1D13"/>
    <w:rsid w:val="009E2B43"/>
    <w:rsid w:val="009E3519"/>
    <w:rsid w:val="009E3C54"/>
    <w:rsid w:val="009E3EB4"/>
    <w:rsid w:val="009E47FC"/>
    <w:rsid w:val="009E5528"/>
    <w:rsid w:val="009E55E0"/>
    <w:rsid w:val="009E5F98"/>
    <w:rsid w:val="009E6F13"/>
    <w:rsid w:val="009E7364"/>
    <w:rsid w:val="009E7DDF"/>
    <w:rsid w:val="009F1EB3"/>
    <w:rsid w:val="009F2934"/>
    <w:rsid w:val="009F2DB0"/>
    <w:rsid w:val="009F3EE1"/>
    <w:rsid w:val="009F4CB4"/>
    <w:rsid w:val="009F5108"/>
    <w:rsid w:val="009F6855"/>
    <w:rsid w:val="009F706B"/>
    <w:rsid w:val="009F7212"/>
    <w:rsid w:val="009F7364"/>
    <w:rsid w:val="009F7874"/>
    <w:rsid w:val="00A006FE"/>
    <w:rsid w:val="00A00778"/>
    <w:rsid w:val="00A01567"/>
    <w:rsid w:val="00A01F49"/>
    <w:rsid w:val="00A02482"/>
    <w:rsid w:val="00A025D4"/>
    <w:rsid w:val="00A03758"/>
    <w:rsid w:val="00A069EE"/>
    <w:rsid w:val="00A06A8A"/>
    <w:rsid w:val="00A10112"/>
    <w:rsid w:val="00A10512"/>
    <w:rsid w:val="00A106FA"/>
    <w:rsid w:val="00A10B67"/>
    <w:rsid w:val="00A1199E"/>
    <w:rsid w:val="00A11C83"/>
    <w:rsid w:val="00A11CA4"/>
    <w:rsid w:val="00A11D08"/>
    <w:rsid w:val="00A11F7D"/>
    <w:rsid w:val="00A1291D"/>
    <w:rsid w:val="00A12C55"/>
    <w:rsid w:val="00A12DAD"/>
    <w:rsid w:val="00A13D5A"/>
    <w:rsid w:val="00A144EF"/>
    <w:rsid w:val="00A15035"/>
    <w:rsid w:val="00A15661"/>
    <w:rsid w:val="00A177B0"/>
    <w:rsid w:val="00A20E1E"/>
    <w:rsid w:val="00A20E7D"/>
    <w:rsid w:val="00A2171F"/>
    <w:rsid w:val="00A22650"/>
    <w:rsid w:val="00A23C34"/>
    <w:rsid w:val="00A24339"/>
    <w:rsid w:val="00A24C49"/>
    <w:rsid w:val="00A24F7B"/>
    <w:rsid w:val="00A25230"/>
    <w:rsid w:val="00A26420"/>
    <w:rsid w:val="00A26446"/>
    <w:rsid w:val="00A26487"/>
    <w:rsid w:val="00A27A8C"/>
    <w:rsid w:val="00A27E47"/>
    <w:rsid w:val="00A32A03"/>
    <w:rsid w:val="00A32CF8"/>
    <w:rsid w:val="00A32FAF"/>
    <w:rsid w:val="00A33884"/>
    <w:rsid w:val="00A33BC6"/>
    <w:rsid w:val="00A346EF"/>
    <w:rsid w:val="00A34E06"/>
    <w:rsid w:val="00A35903"/>
    <w:rsid w:val="00A36724"/>
    <w:rsid w:val="00A37ACF"/>
    <w:rsid w:val="00A37D74"/>
    <w:rsid w:val="00A425EF"/>
    <w:rsid w:val="00A44FF7"/>
    <w:rsid w:val="00A452AB"/>
    <w:rsid w:val="00A45310"/>
    <w:rsid w:val="00A45324"/>
    <w:rsid w:val="00A457CC"/>
    <w:rsid w:val="00A46174"/>
    <w:rsid w:val="00A468A7"/>
    <w:rsid w:val="00A51E82"/>
    <w:rsid w:val="00A527D4"/>
    <w:rsid w:val="00A53472"/>
    <w:rsid w:val="00A53F83"/>
    <w:rsid w:val="00A550E0"/>
    <w:rsid w:val="00A555F4"/>
    <w:rsid w:val="00A5628A"/>
    <w:rsid w:val="00A56D37"/>
    <w:rsid w:val="00A57586"/>
    <w:rsid w:val="00A57AE9"/>
    <w:rsid w:val="00A6075D"/>
    <w:rsid w:val="00A60A08"/>
    <w:rsid w:val="00A612FA"/>
    <w:rsid w:val="00A6314B"/>
    <w:rsid w:val="00A64E0F"/>
    <w:rsid w:val="00A64E2B"/>
    <w:rsid w:val="00A64FC6"/>
    <w:rsid w:val="00A65722"/>
    <w:rsid w:val="00A6577F"/>
    <w:rsid w:val="00A65883"/>
    <w:rsid w:val="00A658EE"/>
    <w:rsid w:val="00A66325"/>
    <w:rsid w:val="00A6750C"/>
    <w:rsid w:val="00A67D85"/>
    <w:rsid w:val="00A700D8"/>
    <w:rsid w:val="00A7062C"/>
    <w:rsid w:val="00A70BAC"/>
    <w:rsid w:val="00A71446"/>
    <w:rsid w:val="00A71AE9"/>
    <w:rsid w:val="00A7223F"/>
    <w:rsid w:val="00A72384"/>
    <w:rsid w:val="00A738E9"/>
    <w:rsid w:val="00A73BEB"/>
    <w:rsid w:val="00A74B1C"/>
    <w:rsid w:val="00A74EAB"/>
    <w:rsid w:val="00A751F8"/>
    <w:rsid w:val="00A765EF"/>
    <w:rsid w:val="00A7737E"/>
    <w:rsid w:val="00A77607"/>
    <w:rsid w:val="00A80447"/>
    <w:rsid w:val="00A80679"/>
    <w:rsid w:val="00A811D7"/>
    <w:rsid w:val="00A836D9"/>
    <w:rsid w:val="00A84BAB"/>
    <w:rsid w:val="00A84D43"/>
    <w:rsid w:val="00A854A3"/>
    <w:rsid w:val="00A8570E"/>
    <w:rsid w:val="00A86386"/>
    <w:rsid w:val="00A87777"/>
    <w:rsid w:val="00A9179B"/>
    <w:rsid w:val="00A92436"/>
    <w:rsid w:val="00A929B9"/>
    <w:rsid w:val="00A92A5C"/>
    <w:rsid w:val="00A92BAB"/>
    <w:rsid w:val="00A9306B"/>
    <w:rsid w:val="00A94A11"/>
    <w:rsid w:val="00A94FB9"/>
    <w:rsid w:val="00A950B3"/>
    <w:rsid w:val="00A95131"/>
    <w:rsid w:val="00A95F6A"/>
    <w:rsid w:val="00A95FC8"/>
    <w:rsid w:val="00A97AAE"/>
    <w:rsid w:val="00AA0873"/>
    <w:rsid w:val="00AA1054"/>
    <w:rsid w:val="00AA22B7"/>
    <w:rsid w:val="00AA2386"/>
    <w:rsid w:val="00AA2C2E"/>
    <w:rsid w:val="00AA2E0C"/>
    <w:rsid w:val="00AA41DF"/>
    <w:rsid w:val="00AA7835"/>
    <w:rsid w:val="00AA7CFF"/>
    <w:rsid w:val="00AA7DF3"/>
    <w:rsid w:val="00AA7FEE"/>
    <w:rsid w:val="00AB03A7"/>
    <w:rsid w:val="00AB093E"/>
    <w:rsid w:val="00AB0A3F"/>
    <w:rsid w:val="00AB1576"/>
    <w:rsid w:val="00AB2530"/>
    <w:rsid w:val="00AB2C07"/>
    <w:rsid w:val="00AB2E1A"/>
    <w:rsid w:val="00AB32EC"/>
    <w:rsid w:val="00AB39F2"/>
    <w:rsid w:val="00AB402F"/>
    <w:rsid w:val="00AB6C23"/>
    <w:rsid w:val="00AB6CE3"/>
    <w:rsid w:val="00AB7F04"/>
    <w:rsid w:val="00AC0466"/>
    <w:rsid w:val="00AC0542"/>
    <w:rsid w:val="00AC26C8"/>
    <w:rsid w:val="00AC305F"/>
    <w:rsid w:val="00AC388C"/>
    <w:rsid w:val="00AC3E30"/>
    <w:rsid w:val="00AC4E8B"/>
    <w:rsid w:val="00AC5021"/>
    <w:rsid w:val="00AC5051"/>
    <w:rsid w:val="00AC6038"/>
    <w:rsid w:val="00AC61D4"/>
    <w:rsid w:val="00AC7EA3"/>
    <w:rsid w:val="00AD0112"/>
    <w:rsid w:val="00AD02DB"/>
    <w:rsid w:val="00AD0333"/>
    <w:rsid w:val="00AD0437"/>
    <w:rsid w:val="00AD0EF1"/>
    <w:rsid w:val="00AD1861"/>
    <w:rsid w:val="00AD1A2A"/>
    <w:rsid w:val="00AD2EEE"/>
    <w:rsid w:val="00AD4150"/>
    <w:rsid w:val="00AD61B7"/>
    <w:rsid w:val="00AD6489"/>
    <w:rsid w:val="00AD6C2F"/>
    <w:rsid w:val="00AD6CEE"/>
    <w:rsid w:val="00AD7586"/>
    <w:rsid w:val="00AD7AEB"/>
    <w:rsid w:val="00AD7E09"/>
    <w:rsid w:val="00AE0447"/>
    <w:rsid w:val="00AE26D3"/>
    <w:rsid w:val="00AE2739"/>
    <w:rsid w:val="00AE2834"/>
    <w:rsid w:val="00AE2E7B"/>
    <w:rsid w:val="00AE39B0"/>
    <w:rsid w:val="00AE3F5A"/>
    <w:rsid w:val="00AE4313"/>
    <w:rsid w:val="00AE4704"/>
    <w:rsid w:val="00AE4DAC"/>
    <w:rsid w:val="00AE522C"/>
    <w:rsid w:val="00AE5A56"/>
    <w:rsid w:val="00AE6145"/>
    <w:rsid w:val="00AE62F1"/>
    <w:rsid w:val="00AE6AA2"/>
    <w:rsid w:val="00AE75BB"/>
    <w:rsid w:val="00AE79FD"/>
    <w:rsid w:val="00AF0922"/>
    <w:rsid w:val="00AF0C65"/>
    <w:rsid w:val="00AF0EC5"/>
    <w:rsid w:val="00AF1D09"/>
    <w:rsid w:val="00AF24BA"/>
    <w:rsid w:val="00AF261F"/>
    <w:rsid w:val="00AF27F5"/>
    <w:rsid w:val="00AF339D"/>
    <w:rsid w:val="00AF3808"/>
    <w:rsid w:val="00AF3D61"/>
    <w:rsid w:val="00AF460A"/>
    <w:rsid w:val="00AF4F8D"/>
    <w:rsid w:val="00AF55A2"/>
    <w:rsid w:val="00AF564C"/>
    <w:rsid w:val="00AF5C19"/>
    <w:rsid w:val="00AF5F26"/>
    <w:rsid w:val="00AF72B1"/>
    <w:rsid w:val="00AF76CE"/>
    <w:rsid w:val="00AF7C41"/>
    <w:rsid w:val="00AF7D3D"/>
    <w:rsid w:val="00B00622"/>
    <w:rsid w:val="00B006F8"/>
    <w:rsid w:val="00B0080B"/>
    <w:rsid w:val="00B0166B"/>
    <w:rsid w:val="00B02155"/>
    <w:rsid w:val="00B029B8"/>
    <w:rsid w:val="00B035A6"/>
    <w:rsid w:val="00B04823"/>
    <w:rsid w:val="00B04B53"/>
    <w:rsid w:val="00B04EAC"/>
    <w:rsid w:val="00B059AD"/>
    <w:rsid w:val="00B05C67"/>
    <w:rsid w:val="00B06073"/>
    <w:rsid w:val="00B066CD"/>
    <w:rsid w:val="00B076D4"/>
    <w:rsid w:val="00B07A59"/>
    <w:rsid w:val="00B109FA"/>
    <w:rsid w:val="00B10AF9"/>
    <w:rsid w:val="00B11E1C"/>
    <w:rsid w:val="00B12710"/>
    <w:rsid w:val="00B12DDF"/>
    <w:rsid w:val="00B13A60"/>
    <w:rsid w:val="00B1466C"/>
    <w:rsid w:val="00B14876"/>
    <w:rsid w:val="00B14F49"/>
    <w:rsid w:val="00B15420"/>
    <w:rsid w:val="00B157D3"/>
    <w:rsid w:val="00B15BCD"/>
    <w:rsid w:val="00B16066"/>
    <w:rsid w:val="00B167CF"/>
    <w:rsid w:val="00B21955"/>
    <w:rsid w:val="00B220DC"/>
    <w:rsid w:val="00B22694"/>
    <w:rsid w:val="00B23224"/>
    <w:rsid w:val="00B2387D"/>
    <w:rsid w:val="00B26522"/>
    <w:rsid w:val="00B27283"/>
    <w:rsid w:val="00B309A5"/>
    <w:rsid w:val="00B30C57"/>
    <w:rsid w:val="00B310FD"/>
    <w:rsid w:val="00B31ABF"/>
    <w:rsid w:val="00B31B1B"/>
    <w:rsid w:val="00B3290A"/>
    <w:rsid w:val="00B32FA2"/>
    <w:rsid w:val="00B3360F"/>
    <w:rsid w:val="00B343BE"/>
    <w:rsid w:val="00B34798"/>
    <w:rsid w:val="00B34D3E"/>
    <w:rsid w:val="00B34E41"/>
    <w:rsid w:val="00B34ED8"/>
    <w:rsid w:val="00B35252"/>
    <w:rsid w:val="00B355B0"/>
    <w:rsid w:val="00B359E6"/>
    <w:rsid w:val="00B35AF0"/>
    <w:rsid w:val="00B35FCC"/>
    <w:rsid w:val="00B370CD"/>
    <w:rsid w:val="00B37D90"/>
    <w:rsid w:val="00B40228"/>
    <w:rsid w:val="00B415EE"/>
    <w:rsid w:val="00B4194B"/>
    <w:rsid w:val="00B4237C"/>
    <w:rsid w:val="00B42BE4"/>
    <w:rsid w:val="00B435F5"/>
    <w:rsid w:val="00B43A0A"/>
    <w:rsid w:val="00B44EBD"/>
    <w:rsid w:val="00B45397"/>
    <w:rsid w:val="00B456BA"/>
    <w:rsid w:val="00B458C5"/>
    <w:rsid w:val="00B4729C"/>
    <w:rsid w:val="00B47364"/>
    <w:rsid w:val="00B47E06"/>
    <w:rsid w:val="00B5011C"/>
    <w:rsid w:val="00B50518"/>
    <w:rsid w:val="00B50758"/>
    <w:rsid w:val="00B520E1"/>
    <w:rsid w:val="00B5271C"/>
    <w:rsid w:val="00B53198"/>
    <w:rsid w:val="00B54FE8"/>
    <w:rsid w:val="00B55E03"/>
    <w:rsid w:val="00B56CA6"/>
    <w:rsid w:val="00B6280C"/>
    <w:rsid w:val="00B6313C"/>
    <w:rsid w:val="00B641E4"/>
    <w:rsid w:val="00B64A24"/>
    <w:rsid w:val="00B677FA"/>
    <w:rsid w:val="00B70D12"/>
    <w:rsid w:val="00B7159F"/>
    <w:rsid w:val="00B7295D"/>
    <w:rsid w:val="00B731E5"/>
    <w:rsid w:val="00B742F0"/>
    <w:rsid w:val="00B7478C"/>
    <w:rsid w:val="00B755B0"/>
    <w:rsid w:val="00B75AEB"/>
    <w:rsid w:val="00B75B7E"/>
    <w:rsid w:val="00B75F6A"/>
    <w:rsid w:val="00B764EE"/>
    <w:rsid w:val="00B76775"/>
    <w:rsid w:val="00B774B0"/>
    <w:rsid w:val="00B77557"/>
    <w:rsid w:val="00B7772F"/>
    <w:rsid w:val="00B77779"/>
    <w:rsid w:val="00B80064"/>
    <w:rsid w:val="00B80671"/>
    <w:rsid w:val="00B80A51"/>
    <w:rsid w:val="00B812CD"/>
    <w:rsid w:val="00B81A36"/>
    <w:rsid w:val="00B81C4E"/>
    <w:rsid w:val="00B825D8"/>
    <w:rsid w:val="00B83045"/>
    <w:rsid w:val="00B838B4"/>
    <w:rsid w:val="00B838E2"/>
    <w:rsid w:val="00B83C19"/>
    <w:rsid w:val="00B8412C"/>
    <w:rsid w:val="00B846A2"/>
    <w:rsid w:val="00B8475D"/>
    <w:rsid w:val="00B84BE5"/>
    <w:rsid w:val="00B84F6B"/>
    <w:rsid w:val="00B87116"/>
    <w:rsid w:val="00B871A8"/>
    <w:rsid w:val="00B87301"/>
    <w:rsid w:val="00B90B38"/>
    <w:rsid w:val="00B91AA8"/>
    <w:rsid w:val="00B91D0C"/>
    <w:rsid w:val="00B921C2"/>
    <w:rsid w:val="00B93BB1"/>
    <w:rsid w:val="00B94322"/>
    <w:rsid w:val="00B94B23"/>
    <w:rsid w:val="00B9579D"/>
    <w:rsid w:val="00B960CE"/>
    <w:rsid w:val="00B96C67"/>
    <w:rsid w:val="00B9732C"/>
    <w:rsid w:val="00BA0139"/>
    <w:rsid w:val="00BA076F"/>
    <w:rsid w:val="00BA0EDD"/>
    <w:rsid w:val="00BA3541"/>
    <w:rsid w:val="00BA4773"/>
    <w:rsid w:val="00BA5B5E"/>
    <w:rsid w:val="00BA5F1D"/>
    <w:rsid w:val="00BA61BC"/>
    <w:rsid w:val="00BA636E"/>
    <w:rsid w:val="00BA7076"/>
    <w:rsid w:val="00BB07F0"/>
    <w:rsid w:val="00BB0AB2"/>
    <w:rsid w:val="00BB12A7"/>
    <w:rsid w:val="00BB1BAE"/>
    <w:rsid w:val="00BB3D2D"/>
    <w:rsid w:val="00BB3DDD"/>
    <w:rsid w:val="00BB43D2"/>
    <w:rsid w:val="00BB4C0A"/>
    <w:rsid w:val="00BB6D78"/>
    <w:rsid w:val="00BB78FF"/>
    <w:rsid w:val="00BC1898"/>
    <w:rsid w:val="00BC22AB"/>
    <w:rsid w:val="00BC2D7A"/>
    <w:rsid w:val="00BC3F97"/>
    <w:rsid w:val="00BC4601"/>
    <w:rsid w:val="00BC507E"/>
    <w:rsid w:val="00BC605F"/>
    <w:rsid w:val="00BC7D0C"/>
    <w:rsid w:val="00BD0596"/>
    <w:rsid w:val="00BD20B8"/>
    <w:rsid w:val="00BD278D"/>
    <w:rsid w:val="00BD30B9"/>
    <w:rsid w:val="00BD373E"/>
    <w:rsid w:val="00BD46F3"/>
    <w:rsid w:val="00BD4808"/>
    <w:rsid w:val="00BD4C35"/>
    <w:rsid w:val="00BD53E1"/>
    <w:rsid w:val="00BD5E12"/>
    <w:rsid w:val="00BD605C"/>
    <w:rsid w:val="00BD6648"/>
    <w:rsid w:val="00BD6892"/>
    <w:rsid w:val="00BD7295"/>
    <w:rsid w:val="00BE0285"/>
    <w:rsid w:val="00BE22B7"/>
    <w:rsid w:val="00BE26DC"/>
    <w:rsid w:val="00BE36B0"/>
    <w:rsid w:val="00BE440B"/>
    <w:rsid w:val="00BE48D1"/>
    <w:rsid w:val="00BE5687"/>
    <w:rsid w:val="00BE7462"/>
    <w:rsid w:val="00BE7F6D"/>
    <w:rsid w:val="00BF0509"/>
    <w:rsid w:val="00BF0737"/>
    <w:rsid w:val="00BF07E8"/>
    <w:rsid w:val="00BF2F76"/>
    <w:rsid w:val="00BF3B8E"/>
    <w:rsid w:val="00BF5867"/>
    <w:rsid w:val="00BF5E3F"/>
    <w:rsid w:val="00C006B7"/>
    <w:rsid w:val="00C026EF"/>
    <w:rsid w:val="00C03181"/>
    <w:rsid w:val="00C03A39"/>
    <w:rsid w:val="00C04788"/>
    <w:rsid w:val="00C05A92"/>
    <w:rsid w:val="00C061E2"/>
    <w:rsid w:val="00C06377"/>
    <w:rsid w:val="00C06443"/>
    <w:rsid w:val="00C06444"/>
    <w:rsid w:val="00C106AD"/>
    <w:rsid w:val="00C11E1C"/>
    <w:rsid w:val="00C12F60"/>
    <w:rsid w:val="00C12FF4"/>
    <w:rsid w:val="00C12FFA"/>
    <w:rsid w:val="00C1336A"/>
    <w:rsid w:val="00C136B3"/>
    <w:rsid w:val="00C144A5"/>
    <w:rsid w:val="00C15E79"/>
    <w:rsid w:val="00C1691E"/>
    <w:rsid w:val="00C16BCC"/>
    <w:rsid w:val="00C16C34"/>
    <w:rsid w:val="00C202C2"/>
    <w:rsid w:val="00C21541"/>
    <w:rsid w:val="00C2191D"/>
    <w:rsid w:val="00C21A53"/>
    <w:rsid w:val="00C21B7A"/>
    <w:rsid w:val="00C22110"/>
    <w:rsid w:val="00C23335"/>
    <w:rsid w:val="00C24E08"/>
    <w:rsid w:val="00C26B7A"/>
    <w:rsid w:val="00C27901"/>
    <w:rsid w:val="00C30AB1"/>
    <w:rsid w:val="00C30CD3"/>
    <w:rsid w:val="00C30D32"/>
    <w:rsid w:val="00C31114"/>
    <w:rsid w:val="00C3112E"/>
    <w:rsid w:val="00C31908"/>
    <w:rsid w:val="00C32B64"/>
    <w:rsid w:val="00C3405D"/>
    <w:rsid w:val="00C34347"/>
    <w:rsid w:val="00C344AF"/>
    <w:rsid w:val="00C34A03"/>
    <w:rsid w:val="00C3568E"/>
    <w:rsid w:val="00C35C5C"/>
    <w:rsid w:val="00C3665A"/>
    <w:rsid w:val="00C36996"/>
    <w:rsid w:val="00C36C9D"/>
    <w:rsid w:val="00C376AB"/>
    <w:rsid w:val="00C4092F"/>
    <w:rsid w:val="00C41C95"/>
    <w:rsid w:val="00C41DD7"/>
    <w:rsid w:val="00C420EA"/>
    <w:rsid w:val="00C426FD"/>
    <w:rsid w:val="00C42D81"/>
    <w:rsid w:val="00C439E3"/>
    <w:rsid w:val="00C451AF"/>
    <w:rsid w:val="00C463B3"/>
    <w:rsid w:val="00C4794D"/>
    <w:rsid w:val="00C47E45"/>
    <w:rsid w:val="00C505CD"/>
    <w:rsid w:val="00C509E9"/>
    <w:rsid w:val="00C5137F"/>
    <w:rsid w:val="00C52C46"/>
    <w:rsid w:val="00C540C2"/>
    <w:rsid w:val="00C54CE1"/>
    <w:rsid w:val="00C54E18"/>
    <w:rsid w:val="00C555FE"/>
    <w:rsid w:val="00C55B65"/>
    <w:rsid w:val="00C562C1"/>
    <w:rsid w:val="00C5645F"/>
    <w:rsid w:val="00C6080A"/>
    <w:rsid w:val="00C60E3B"/>
    <w:rsid w:val="00C62077"/>
    <w:rsid w:val="00C62E1D"/>
    <w:rsid w:val="00C63473"/>
    <w:rsid w:val="00C6458F"/>
    <w:rsid w:val="00C653BD"/>
    <w:rsid w:val="00C65F47"/>
    <w:rsid w:val="00C665CD"/>
    <w:rsid w:val="00C66A54"/>
    <w:rsid w:val="00C66C0F"/>
    <w:rsid w:val="00C66D5E"/>
    <w:rsid w:val="00C67B44"/>
    <w:rsid w:val="00C67DA8"/>
    <w:rsid w:val="00C70517"/>
    <w:rsid w:val="00C70DD8"/>
    <w:rsid w:val="00C71D21"/>
    <w:rsid w:val="00C72AFD"/>
    <w:rsid w:val="00C73099"/>
    <w:rsid w:val="00C73C52"/>
    <w:rsid w:val="00C759F5"/>
    <w:rsid w:val="00C760D2"/>
    <w:rsid w:val="00C76D20"/>
    <w:rsid w:val="00C771FD"/>
    <w:rsid w:val="00C77D66"/>
    <w:rsid w:val="00C77E5C"/>
    <w:rsid w:val="00C8134D"/>
    <w:rsid w:val="00C8136C"/>
    <w:rsid w:val="00C81A58"/>
    <w:rsid w:val="00C8216B"/>
    <w:rsid w:val="00C83488"/>
    <w:rsid w:val="00C83876"/>
    <w:rsid w:val="00C86652"/>
    <w:rsid w:val="00C86E51"/>
    <w:rsid w:val="00C871DF"/>
    <w:rsid w:val="00C879D4"/>
    <w:rsid w:val="00C9021E"/>
    <w:rsid w:val="00C916A4"/>
    <w:rsid w:val="00C9218A"/>
    <w:rsid w:val="00C93AD7"/>
    <w:rsid w:val="00C93C30"/>
    <w:rsid w:val="00C93D49"/>
    <w:rsid w:val="00C94383"/>
    <w:rsid w:val="00C94754"/>
    <w:rsid w:val="00C94E0D"/>
    <w:rsid w:val="00C9579C"/>
    <w:rsid w:val="00C95D3C"/>
    <w:rsid w:val="00C966F4"/>
    <w:rsid w:val="00C97E10"/>
    <w:rsid w:val="00CA0E9F"/>
    <w:rsid w:val="00CA1846"/>
    <w:rsid w:val="00CA1AE3"/>
    <w:rsid w:val="00CA2AE2"/>
    <w:rsid w:val="00CA4181"/>
    <w:rsid w:val="00CA5FCD"/>
    <w:rsid w:val="00CA69B0"/>
    <w:rsid w:val="00CA703D"/>
    <w:rsid w:val="00CA7BC8"/>
    <w:rsid w:val="00CB01EB"/>
    <w:rsid w:val="00CB111E"/>
    <w:rsid w:val="00CB1466"/>
    <w:rsid w:val="00CB26BA"/>
    <w:rsid w:val="00CB2E95"/>
    <w:rsid w:val="00CB306A"/>
    <w:rsid w:val="00CB4659"/>
    <w:rsid w:val="00CB4CFF"/>
    <w:rsid w:val="00CB5531"/>
    <w:rsid w:val="00CB5BD2"/>
    <w:rsid w:val="00CB5FB8"/>
    <w:rsid w:val="00CB64EC"/>
    <w:rsid w:val="00CB6DE1"/>
    <w:rsid w:val="00CB7303"/>
    <w:rsid w:val="00CB7CFB"/>
    <w:rsid w:val="00CB7F5E"/>
    <w:rsid w:val="00CB7FA2"/>
    <w:rsid w:val="00CC0C03"/>
    <w:rsid w:val="00CC25F5"/>
    <w:rsid w:val="00CC2BA3"/>
    <w:rsid w:val="00CC2C27"/>
    <w:rsid w:val="00CC36A6"/>
    <w:rsid w:val="00CC3A44"/>
    <w:rsid w:val="00CC3FD9"/>
    <w:rsid w:val="00CC56BD"/>
    <w:rsid w:val="00CC66DE"/>
    <w:rsid w:val="00CC74DE"/>
    <w:rsid w:val="00CC75C7"/>
    <w:rsid w:val="00CD05B0"/>
    <w:rsid w:val="00CD0D35"/>
    <w:rsid w:val="00CD2B58"/>
    <w:rsid w:val="00CD2D6B"/>
    <w:rsid w:val="00CD32B5"/>
    <w:rsid w:val="00CD3BDF"/>
    <w:rsid w:val="00CD4350"/>
    <w:rsid w:val="00CD4490"/>
    <w:rsid w:val="00CD4A15"/>
    <w:rsid w:val="00CD4AFE"/>
    <w:rsid w:val="00CD4DB9"/>
    <w:rsid w:val="00CD5D48"/>
    <w:rsid w:val="00CD6B00"/>
    <w:rsid w:val="00CD6CD2"/>
    <w:rsid w:val="00CD6F19"/>
    <w:rsid w:val="00CD72B8"/>
    <w:rsid w:val="00CD79ED"/>
    <w:rsid w:val="00CD7B3D"/>
    <w:rsid w:val="00CD7D41"/>
    <w:rsid w:val="00CE006F"/>
    <w:rsid w:val="00CE0E85"/>
    <w:rsid w:val="00CE2706"/>
    <w:rsid w:val="00CE31F5"/>
    <w:rsid w:val="00CE32BE"/>
    <w:rsid w:val="00CE3370"/>
    <w:rsid w:val="00CE3689"/>
    <w:rsid w:val="00CE3694"/>
    <w:rsid w:val="00CE39BF"/>
    <w:rsid w:val="00CE486C"/>
    <w:rsid w:val="00CE60AC"/>
    <w:rsid w:val="00CE69DD"/>
    <w:rsid w:val="00CE6A63"/>
    <w:rsid w:val="00CE6D2D"/>
    <w:rsid w:val="00CE70E7"/>
    <w:rsid w:val="00CE734F"/>
    <w:rsid w:val="00CF0551"/>
    <w:rsid w:val="00CF18BE"/>
    <w:rsid w:val="00CF226A"/>
    <w:rsid w:val="00CF2324"/>
    <w:rsid w:val="00CF2DB5"/>
    <w:rsid w:val="00CF35B7"/>
    <w:rsid w:val="00CF3B3A"/>
    <w:rsid w:val="00CF4026"/>
    <w:rsid w:val="00CF40F2"/>
    <w:rsid w:val="00CF4946"/>
    <w:rsid w:val="00CF50E3"/>
    <w:rsid w:val="00CF640B"/>
    <w:rsid w:val="00CF6744"/>
    <w:rsid w:val="00CF707E"/>
    <w:rsid w:val="00D0052D"/>
    <w:rsid w:val="00D009B9"/>
    <w:rsid w:val="00D01015"/>
    <w:rsid w:val="00D012AC"/>
    <w:rsid w:val="00D013F4"/>
    <w:rsid w:val="00D022B6"/>
    <w:rsid w:val="00D023D5"/>
    <w:rsid w:val="00D02773"/>
    <w:rsid w:val="00D02CF7"/>
    <w:rsid w:val="00D03019"/>
    <w:rsid w:val="00D03224"/>
    <w:rsid w:val="00D03806"/>
    <w:rsid w:val="00D049E6"/>
    <w:rsid w:val="00D04B07"/>
    <w:rsid w:val="00D0514E"/>
    <w:rsid w:val="00D06F0F"/>
    <w:rsid w:val="00D07C70"/>
    <w:rsid w:val="00D10475"/>
    <w:rsid w:val="00D10EFF"/>
    <w:rsid w:val="00D11ABC"/>
    <w:rsid w:val="00D11D90"/>
    <w:rsid w:val="00D12BC2"/>
    <w:rsid w:val="00D13125"/>
    <w:rsid w:val="00D13554"/>
    <w:rsid w:val="00D1421A"/>
    <w:rsid w:val="00D14F2F"/>
    <w:rsid w:val="00D163CE"/>
    <w:rsid w:val="00D1678C"/>
    <w:rsid w:val="00D168B7"/>
    <w:rsid w:val="00D20936"/>
    <w:rsid w:val="00D2099C"/>
    <w:rsid w:val="00D212A2"/>
    <w:rsid w:val="00D21A7F"/>
    <w:rsid w:val="00D22F57"/>
    <w:rsid w:val="00D23801"/>
    <w:rsid w:val="00D23EF1"/>
    <w:rsid w:val="00D24216"/>
    <w:rsid w:val="00D243C7"/>
    <w:rsid w:val="00D25563"/>
    <w:rsid w:val="00D25C52"/>
    <w:rsid w:val="00D269B3"/>
    <w:rsid w:val="00D2771B"/>
    <w:rsid w:val="00D30393"/>
    <w:rsid w:val="00D305AF"/>
    <w:rsid w:val="00D307A6"/>
    <w:rsid w:val="00D329D4"/>
    <w:rsid w:val="00D33C23"/>
    <w:rsid w:val="00D35393"/>
    <w:rsid w:val="00D35AD2"/>
    <w:rsid w:val="00D37804"/>
    <w:rsid w:val="00D3796A"/>
    <w:rsid w:val="00D424C4"/>
    <w:rsid w:val="00D437CA"/>
    <w:rsid w:val="00D43D0F"/>
    <w:rsid w:val="00D43E86"/>
    <w:rsid w:val="00D44CD9"/>
    <w:rsid w:val="00D4583A"/>
    <w:rsid w:val="00D45A2F"/>
    <w:rsid w:val="00D45D4A"/>
    <w:rsid w:val="00D45EFE"/>
    <w:rsid w:val="00D47E9B"/>
    <w:rsid w:val="00D50944"/>
    <w:rsid w:val="00D50E6D"/>
    <w:rsid w:val="00D512DD"/>
    <w:rsid w:val="00D51B15"/>
    <w:rsid w:val="00D521D1"/>
    <w:rsid w:val="00D52AF3"/>
    <w:rsid w:val="00D533AC"/>
    <w:rsid w:val="00D55021"/>
    <w:rsid w:val="00D553D8"/>
    <w:rsid w:val="00D559B8"/>
    <w:rsid w:val="00D55BAD"/>
    <w:rsid w:val="00D566A7"/>
    <w:rsid w:val="00D56867"/>
    <w:rsid w:val="00D5763A"/>
    <w:rsid w:val="00D600B2"/>
    <w:rsid w:val="00D60227"/>
    <w:rsid w:val="00D603EE"/>
    <w:rsid w:val="00D6271F"/>
    <w:rsid w:val="00D642AE"/>
    <w:rsid w:val="00D65068"/>
    <w:rsid w:val="00D65BB8"/>
    <w:rsid w:val="00D6700B"/>
    <w:rsid w:val="00D67A41"/>
    <w:rsid w:val="00D702CF"/>
    <w:rsid w:val="00D716E9"/>
    <w:rsid w:val="00D71761"/>
    <w:rsid w:val="00D720B8"/>
    <w:rsid w:val="00D72975"/>
    <w:rsid w:val="00D72ED6"/>
    <w:rsid w:val="00D736EB"/>
    <w:rsid w:val="00D73A3C"/>
    <w:rsid w:val="00D742B4"/>
    <w:rsid w:val="00D74667"/>
    <w:rsid w:val="00D7486B"/>
    <w:rsid w:val="00D75A2F"/>
    <w:rsid w:val="00D76B28"/>
    <w:rsid w:val="00D7708A"/>
    <w:rsid w:val="00D77422"/>
    <w:rsid w:val="00D77605"/>
    <w:rsid w:val="00D77658"/>
    <w:rsid w:val="00D7766D"/>
    <w:rsid w:val="00D80D48"/>
    <w:rsid w:val="00D815A4"/>
    <w:rsid w:val="00D81A95"/>
    <w:rsid w:val="00D820B4"/>
    <w:rsid w:val="00D833B0"/>
    <w:rsid w:val="00D833B3"/>
    <w:rsid w:val="00D8385E"/>
    <w:rsid w:val="00D8389D"/>
    <w:rsid w:val="00D83E12"/>
    <w:rsid w:val="00D841A0"/>
    <w:rsid w:val="00D8446B"/>
    <w:rsid w:val="00D84D00"/>
    <w:rsid w:val="00D854E0"/>
    <w:rsid w:val="00D85C32"/>
    <w:rsid w:val="00D86138"/>
    <w:rsid w:val="00D864AC"/>
    <w:rsid w:val="00D8650A"/>
    <w:rsid w:val="00D86CBF"/>
    <w:rsid w:val="00D879BB"/>
    <w:rsid w:val="00D902A9"/>
    <w:rsid w:val="00D915A2"/>
    <w:rsid w:val="00D916FF"/>
    <w:rsid w:val="00D9256F"/>
    <w:rsid w:val="00D92C8C"/>
    <w:rsid w:val="00D938F9"/>
    <w:rsid w:val="00D95258"/>
    <w:rsid w:val="00D958A1"/>
    <w:rsid w:val="00D968DA"/>
    <w:rsid w:val="00D9741B"/>
    <w:rsid w:val="00D97558"/>
    <w:rsid w:val="00D97BBC"/>
    <w:rsid w:val="00D97EDC"/>
    <w:rsid w:val="00DA03F1"/>
    <w:rsid w:val="00DA0656"/>
    <w:rsid w:val="00DA1519"/>
    <w:rsid w:val="00DA1A57"/>
    <w:rsid w:val="00DA25B0"/>
    <w:rsid w:val="00DA410C"/>
    <w:rsid w:val="00DA4268"/>
    <w:rsid w:val="00DA4851"/>
    <w:rsid w:val="00DA50A8"/>
    <w:rsid w:val="00DA5E01"/>
    <w:rsid w:val="00DA69DE"/>
    <w:rsid w:val="00DA6B8B"/>
    <w:rsid w:val="00DA7752"/>
    <w:rsid w:val="00DB0A02"/>
    <w:rsid w:val="00DB1231"/>
    <w:rsid w:val="00DB2CCC"/>
    <w:rsid w:val="00DB2F88"/>
    <w:rsid w:val="00DB39F1"/>
    <w:rsid w:val="00DB48DA"/>
    <w:rsid w:val="00DB4957"/>
    <w:rsid w:val="00DB6004"/>
    <w:rsid w:val="00DB648D"/>
    <w:rsid w:val="00DB7346"/>
    <w:rsid w:val="00DB7D1B"/>
    <w:rsid w:val="00DC0552"/>
    <w:rsid w:val="00DC14BE"/>
    <w:rsid w:val="00DC1A08"/>
    <w:rsid w:val="00DC1C22"/>
    <w:rsid w:val="00DC2D71"/>
    <w:rsid w:val="00DC36A6"/>
    <w:rsid w:val="00DC3B27"/>
    <w:rsid w:val="00DC5702"/>
    <w:rsid w:val="00DC5CD5"/>
    <w:rsid w:val="00DD1F32"/>
    <w:rsid w:val="00DD23C6"/>
    <w:rsid w:val="00DD25FB"/>
    <w:rsid w:val="00DD2687"/>
    <w:rsid w:val="00DD3698"/>
    <w:rsid w:val="00DD4378"/>
    <w:rsid w:val="00DD4D33"/>
    <w:rsid w:val="00DD68D7"/>
    <w:rsid w:val="00DD7187"/>
    <w:rsid w:val="00DD7C71"/>
    <w:rsid w:val="00DE1AEC"/>
    <w:rsid w:val="00DE2B40"/>
    <w:rsid w:val="00DE346F"/>
    <w:rsid w:val="00DE4EA2"/>
    <w:rsid w:val="00DE533C"/>
    <w:rsid w:val="00DE55D9"/>
    <w:rsid w:val="00DE5B5F"/>
    <w:rsid w:val="00DE630B"/>
    <w:rsid w:val="00DE656C"/>
    <w:rsid w:val="00DE6B21"/>
    <w:rsid w:val="00DE7AC8"/>
    <w:rsid w:val="00DF0505"/>
    <w:rsid w:val="00DF0673"/>
    <w:rsid w:val="00DF18F5"/>
    <w:rsid w:val="00DF2284"/>
    <w:rsid w:val="00DF2539"/>
    <w:rsid w:val="00DF2BBE"/>
    <w:rsid w:val="00DF34CC"/>
    <w:rsid w:val="00DF3626"/>
    <w:rsid w:val="00DF386A"/>
    <w:rsid w:val="00DF4505"/>
    <w:rsid w:val="00DF4E6C"/>
    <w:rsid w:val="00DF50C3"/>
    <w:rsid w:val="00DF57AE"/>
    <w:rsid w:val="00DF6757"/>
    <w:rsid w:val="00DF7056"/>
    <w:rsid w:val="00DF7596"/>
    <w:rsid w:val="00E00092"/>
    <w:rsid w:val="00E00687"/>
    <w:rsid w:val="00E00829"/>
    <w:rsid w:val="00E0086D"/>
    <w:rsid w:val="00E0087E"/>
    <w:rsid w:val="00E00C0C"/>
    <w:rsid w:val="00E0108B"/>
    <w:rsid w:val="00E02052"/>
    <w:rsid w:val="00E025BD"/>
    <w:rsid w:val="00E02973"/>
    <w:rsid w:val="00E02A25"/>
    <w:rsid w:val="00E02FD9"/>
    <w:rsid w:val="00E03643"/>
    <w:rsid w:val="00E03C3C"/>
    <w:rsid w:val="00E0459B"/>
    <w:rsid w:val="00E04E72"/>
    <w:rsid w:val="00E04EAC"/>
    <w:rsid w:val="00E0701E"/>
    <w:rsid w:val="00E07CA4"/>
    <w:rsid w:val="00E107D9"/>
    <w:rsid w:val="00E10917"/>
    <w:rsid w:val="00E12743"/>
    <w:rsid w:val="00E128C8"/>
    <w:rsid w:val="00E12DBE"/>
    <w:rsid w:val="00E1311A"/>
    <w:rsid w:val="00E13A17"/>
    <w:rsid w:val="00E152CD"/>
    <w:rsid w:val="00E15E23"/>
    <w:rsid w:val="00E15F03"/>
    <w:rsid w:val="00E16BB0"/>
    <w:rsid w:val="00E16ECC"/>
    <w:rsid w:val="00E20187"/>
    <w:rsid w:val="00E224D5"/>
    <w:rsid w:val="00E22791"/>
    <w:rsid w:val="00E23073"/>
    <w:rsid w:val="00E23B21"/>
    <w:rsid w:val="00E23B31"/>
    <w:rsid w:val="00E24CB7"/>
    <w:rsid w:val="00E24F10"/>
    <w:rsid w:val="00E2556F"/>
    <w:rsid w:val="00E261E3"/>
    <w:rsid w:val="00E26716"/>
    <w:rsid w:val="00E27AFD"/>
    <w:rsid w:val="00E27E66"/>
    <w:rsid w:val="00E30BDD"/>
    <w:rsid w:val="00E30F47"/>
    <w:rsid w:val="00E31BCD"/>
    <w:rsid w:val="00E334CB"/>
    <w:rsid w:val="00E33A3F"/>
    <w:rsid w:val="00E33AD1"/>
    <w:rsid w:val="00E348D6"/>
    <w:rsid w:val="00E35015"/>
    <w:rsid w:val="00E3542E"/>
    <w:rsid w:val="00E36DF0"/>
    <w:rsid w:val="00E373A9"/>
    <w:rsid w:val="00E4071B"/>
    <w:rsid w:val="00E40D79"/>
    <w:rsid w:val="00E41828"/>
    <w:rsid w:val="00E44FF5"/>
    <w:rsid w:val="00E46560"/>
    <w:rsid w:val="00E4691B"/>
    <w:rsid w:val="00E46A76"/>
    <w:rsid w:val="00E479D2"/>
    <w:rsid w:val="00E47CE8"/>
    <w:rsid w:val="00E507A2"/>
    <w:rsid w:val="00E50867"/>
    <w:rsid w:val="00E525DB"/>
    <w:rsid w:val="00E52FD4"/>
    <w:rsid w:val="00E53069"/>
    <w:rsid w:val="00E535AE"/>
    <w:rsid w:val="00E53644"/>
    <w:rsid w:val="00E53B0B"/>
    <w:rsid w:val="00E54A44"/>
    <w:rsid w:val="00E54CF6"/>
    <w:rsid w:val="00E558E0"/>
    <w:rsid w:val="00E55C7F"/>
    <w:rsid w:val="00E56296"/>
    <w:rsid w:val="00E56810"/>
    <w:rsid w:val="00E569CD"/>
    <w:rsid w:val="00E5744A"/>
    <w:rsid w:val="00E57A1E"/>
    <w:rsid w:val="00E6143D"/>
    <w:rsid w:val="00E61455"/>
    <w:rsid w:val="00E615FF"/>
    <w:rsid w:val="00E62383"/>
    <w:rsid w:val="00E633C5"/>
    <w:rsid w:val="00E641F6"/>
    <w:rsid w:val="00E64865"/>
    <w:rsid w:val="00E668E8"/>
    <w:rsid w:val="00E66B22"/>
    <w:rsid w:val="00E66CFA"/>
    <w:rsid w:val="00E67239"/>
    <w:rsid w:val="00E710DA"/>
    <w:rsid w:val="00E722C1"/>
    <w:rsid w:val="00E7329A"/>
    <w:rsid w:val="00E7386E"/>
    <w:rsid w:val="00E7430F"/>
    <w:rsid w:val="00E74539"/>
    <w:rsid w:val="00E761BE"/>
    <w:rsid w:val="00E768D2"/>
    <w:rsid w:val="00E769D6"/>
    <w:rsid w:val="00E76B8A"/>
    <w:rsid w:val="00E773AC"/>
    <w:rsid w:val="00E824B6"/>
    <w:rsid w:val="00E839F9"/>
    <w:rsid w:val="00E84490"/>
    <w:rsid w:val="00E84540"/>
    <w:rsid w:val="00E84E4D"/>
    <w:rsid w:val="00E8558D"/>
    <w:rsid w:val="00E86C13"/>
    <w:rsid w:val="00E871CF"/>
    <w:rsid w:val="00E87DFE"/>
    <w:rsid w:val="00E9003B"/>
    <w:rsid w:val="00E900E6"/>
    <w:rsid w:val="00E90AD1"/>
    <w:rsid w:val="00E90EDF"/>
    <w:rsid w:val="00E91265"/>
    <w:rsid w:val="00E92F65"/>
    <w:rsid w:val="00E93223"/>
    <w:rsid w:val="00E93868"/>
    <w:rsid w:val="00E93C24"/>
    <w:rsid w:val="00E93DBC"/>
    <w:rsid w:val="00E94185"/>
    <w:rsid w:val="00E94672"/>
    <w:rsid w:val="00E94CFF"/>
    <w:rsid w:val="00E94FF7"/>
    <w:rsid w:val="00E9554E"/>
    <w:rsid w:val="00E958F7"/>
    <w:rsid w:val="00E960C6"/>
    <w:rsid w:val="00E9642A"/>
    <w:rsid w:val="00E970CD"/>
    <w:rsid w:val="00E97860"/>
    <w:rsid w:val="00EA01DB"/>
    <w:rsid w:val="00EA1D7A"/>
    <w:rsid w:val="00EA28B5"/>
    <w:rsid w:val="00EA37D2"/>
    <w:rsid w:val="00EA4ED6"/>
    <w:rsid w:val="00EA5A3B"/>
    <w:rsid w:val="00EA5D10"/>
    <w:rsid w:val="00EA607B"/>
    <w:rsid w:val="00EA7F8D"/>
    <w:rsid w:val="00EB1DBF"/>
    <w:rsid w:val="00EB1F03"/>
    <w:rsid w:val="00EB1F61"/>
    <w:rsid w:val="00EB310D"/>
    <w:rsid w:val="00EB32C5"/>
    <w:rsid w:val="00EB50FA"/>
    <w:rsid w:val="00EB5762"/>
    <w:rsid w:val="00EB653F"/>
    <w:rsid w:val="00EB6D59"/>
    <w:rsid w:val="00EC03F4"/>
    <w:rsid w:val="00EC3740"/>
    <w:rsid w:val="00EC3BAF"/>
    <w:rsid w:val="00EC3F8A"/>
    <w:rsid w:val="00EC4048"/>
    <w:rsid w:val="00EC4EFD"/>
    <w:rsid w:val="00EC5CED"/>
    <w:rsid w:val="00EC6C27"/>
    <w:rsid w:val="00ED0078"/>
    <w:rsid w:val="00ED2890"/>
    <w:rsid w:val="00ED41D4"/>
    <w:rsid w:val="00ED528E"/>
    <w:rsid w:val="00ED56D8"/>
    <w:rsid w:val="00ED5A0B"/>
    <w:rsid w:val="00ED7040"/>
    <w:rsid w:val="00ED7F58"/>
    <w:rsid w:val="00EE13B3"/>
    <w:rsid w:val="00EE17C7"/>
    <w:rsid w:val="00EE32F8"/>
    <w:rsid w:val="00EE3509"/>
    <w:rsid w:val="00EE36C7"/>
    <w:rsid w:val="00EE455E"/>
    <w:rsid w:val="00EE5500"/>
    <w:rsid w:val="00EE5783"/>
    <w:rsid w:val="00EE60B5"/>
    <w:rsid w:val="00EE68B1"/>
    <w:rsid w:val="00EE7FCC"/>
    <w:rsid w:val="00EF11A8"/>
    <w:rsid w:val="00EF2E9F"/>
    <w:rsid w:val="00EF36E5"/>
    <w:rsid w:val="00EF3AAC"/>
    <w:rsid w:val="00EF3F5E"/>
    <w:rsid w:val="00EF4024"/>
    <w:rsid w:val="00EF4645"/>
    <w:rsid w:val="00EF476A"/>
    <w:rsid w:val="00EF4819"/>
    <w:rsid w:val="00EF4EC0"/>
    <w:rsid w:val="00EF6455"/>
    <w:rsid w:val="00EF6DDB"/>
    <w:rsid w:val="00EF7B3D"/>
    <w:rsid w:val="00F00635"/>
    <w:rsid w:val="00F00A4A"/>
    <w:rsid w:val="00F01B1A"/>
    <w:rsid w:val="00F01DAB"/>
    <w:rsid w:val="00F02988"/>
    <w:rsid w:val="00F02D9B"/>
    <w:rsid w:val="00F039C4"/>
    <w:rsid w:val="00F03C29"/>
    <w:rsid w:val="00F06112"/>
    <w:rsid w:val="00F06A34"/>
    <w:rsid w:val="00F0731F"/>
    <w:rsid w:val="00F077C6"/>
    <w:rsid w:val="00F100EE"/>
    <w:rsid w:val="00F12265"/>
    <w:rsid w:val="00F12944"/>
    <w:rsid w:val="00F1478B"/>
    <w:rsid w:val="00F14D6D"/>
    <w:rsid w:val="00F14D7A"/>
    <w:rsid w:val="00F16EE1"/>
    <w:rsid w:val="00F17509"/>
    <w:rsid w:val="00F17C08"/>
    <w:rsid w:val="00F17E90"/>
    <w:rsid w:val="00F17F9D"/>
    <w:rsid w:val="00F219A9"/>
    <w:rsid w:val="00F21F6D"/>
    <w:rsid w:val="00F226B6"/>
    <w:rsid w:val="00F22837"/>
    <w:rsid w:val="00F23AE3"/>
    <w:rsid w:val="00F23CB6"/>
    <w:rsid w:val="00F24B9A"/>
    <w:rsid w:val="00F26B51"/>
    <w:rsid w:val="00F31FF0"/>
    <w:rsid w:val="00F32DD3"/>
    <w:rsid w:val="00F331F0"/>
    <w:rsid w:val="00F336A2"/>
    <w:rsid w:val="00F33837"/>
    <w:rsid w:val="00F3384A"/>
    <w:rsid w:val="00F33853"/>
    <w:rsid w:val="00F352FC"/>
    <w:rsid w:val="00F35C7B"/>
    <w:rsid w:val="00F35CEC"/>
    <w:rsid w:val="00F35E72"/>
    <w:rsid w:val="00F36366"/>
    <w:rsid w:val="00F37FA8"/>
    <w:rsid w:val="00F40379"/>
    <w:rsid w:val="00F4039C"/>
    <w:rsid w:val="00F40755"/>
    <w:rsid w:val="00F40D67"/>
    <w:rsid w:val="00F4105F"/>
    <w:rsid w:val="00F4175F"/>
    <w:rsid w:val="00F41886"/>
    <w:rsid w:val="00F41B0C"/>
    <w:rsid w:val="00F42001"/>
    <w:rsid w:val="00F42A93"/>
    <w:rsid w:val="00F43592"/>
    <w:rsid w:val="00F4372D"/>
    <w:rsid w:val="00F44852"/>
    <w:rsid w:val="00F44C84"/>
    <w:rsid w:val="00F44E87"/>
    <w:rsid w:val="00F454B0"/>
    <w:rsid w:val="00F45C04"/>
    <w:rsid w:val="00F46EB0"/>
    <w:rsid w:val="00F47121"/>
    <w:rsid w:val="00F479A6"/>
    <w:rsid w:val="00F50A4C"/>
    <w:rsid w:val="00F511BD"/>
    <w:rsid w:val="00F51418"/>
    <w:rsid w:val="00F5194F"/>
    <w:rsid w:val="00F5348E"/>
    <w:rsid w:val="00F53679"/>
    <w:rsid w:val="00F53742"/>
    <w:rsid w:val="00F550DC"/>
    <w:rsid w:val="00F55284"/>
    <w:rsid w:val="00F57D93"/>
    <w:rsid w:val="00F60473"/>
    <w:rsid w:val="00F60D62"/>
    <w:rsid w:val="00F61CD8"/>
    <w:rsid w:val="00F61F40"/>
    <w:rsid w:val="00F6214B"/>
    <w:rsid w:val="00F62FB8"/>
    <w:rsid w:val="00F64B9D"/>
    <w:rsid w:val="00F64D37"/>
    <w:rsid w:val="00F65C58"/>
    <w:rsid w:val="00F65DA1"/>
    <w:rsid w:val="00F66617"/>
    <w:rsid w:val="00F67331"/>
    <w:rsid w:val="00F706A8"/>
    <w:rsid w:val="00F70FD6"/>
    <w:rsid w:val="00F71C74"/>
    <w:rsid w:val="00F72211"/>
    <w:rsid w:val="00F728C3"/>
    <w:rsid w:val="00F72B4A"/>
    <w:rsid w:val="00F753A9"/>
    <w:rsid w:val="00F7587B"/>
    <w:rsid w:val="00F75D26"/>
    <w:rsid w:val="00F7603F"/>
    <w:rsid w:val="00F77426"/>
    <w:rsid w:val="00F80067"/>
    <w:rsid w:val="00F8020E"/>
    <w:rsid w:val="00F8111D"/>
    <w:rsid w:val="00F82063"/>
    <w:rsid w:val="00F820D1"/>
    <w:rsid w:val="00F8246F"/>
    <w:rsid w:val="00F82DF6"/>
    <w:rsid w:val="00F831C1"/>
    <w:rsid w:val="00F84824"/>
    <w:rsid w:val="00F8657F"/>
    <w:rsid w:val="00F874BC"/>
    <w:rsid w:val="00F8770A"/>
    <w:rsid w:val="00F90476"/>
    <w:rsid w:val="00F91CD1"/>
    <w:rsid w:val="00F92ED0"/>
    <w:rsid w:val="00F931A0"/>
    <w:rsid w:val="00F93E4D"/>
    <w:rsid w:val="00F946C8"/>
    <w:rsid w:val="00F94A9A"/>
    <w:rsid w:val="00F94B40"/>
    <w:rsid w:val="00F96667"/>
    <w:rsid w:val="00F9688A"/>
    <w:rsid w:val="00F96E41"/>
    <w:rsid w:val="00FA0693"/>
    <w:rsid w:val="00FA06D6"/>
    <w:rsid w:val="00FA0A6E"/>
    <w:rsid w:val="00FA1DE0"/>
    <w:rsid w:val="00FA2714"/>
    <w:rsid w:val="00FA33A5"/>
    <w:rsid w:val="00FA3667"/>
    <w:rsid w:val="00FA488C"/>
    <w:rsid w:val="00FA4A53"/>
    <w:rsid w:val="00FA5357"/>
    <w:rsid w:val="00FA564A"/>
    <w:rsid w:val="00FA5C5B"/>
    <w:rsid w:val="00FA66CA"/>
    <w:rsid w:val="00FB0F2A"/>
    <w:rsid w:val="00FB1E8C"/>
    <w:rsid w:val="00FB3E7D"/>
    <w:rsid w:val="00FB4544"/>
    <w:rsid w:val="00FB4A3E"/>
    <w:rsid w:val="00FB6677"/>
    <w:rsid w:val="00FB6AF1"/>
    <w:rsid w:val="00FC090E"/>
    <w:rsid w:val="00FC10F9"/>
    <w:rsid w:val="00FC134C"/>
    <w:rsid w:val="00FC4969"/>
    <w:rsid w:val="00FC53B9"/>
    <w:rsid w:val="00FC56C2"/>
    <w:rsid w:val="00FC6440"/>
    <w:rsid w:val="00FC667C"/>
    <w:rsid w:val="00FC7EAE"/>
    <w:rsid w:val="00FD0F74"/>
    <w:rsid w:val="00FD0F9E"/>
    <w:rsid w:val="00FD16F7"/>
    <w:rsid w:val="00FD20BA"/>
    <w:rsid w:val="00FD2A88"/>
    <w:rsid w:val="00FD2B96"/>
    <w:rsid w:val="00FD550F"/>
    <w:rsid w:val="00FD55E7"/>
    <w:rsid w:val="00FD62AD"/>
    <w:rsid w:val="00FD6989"/>
    <w:rsid w:val="00FE03FC"/>
    <w:rsid w:val="00FE053F"/>
    <w:rsid w:val="00FE0614"/>
    <w:rsid w:val="00FE076E"/>
    <w:rsid w:val="00FE09FB"/>
    <w:rsid w:val="00FE0A58"/>
    <w:rsid w:val="00FE2069"/>
    <w:rsid w:val="00FE24FD"/>
    <w:rsid w:val="00FE252E"/>
    <w:rsid w:val="00FE2D4E"/>
    <w:rsid w:val="00FE3125"/>
    <w:rsid w:val="00FE4870"/>
    <w:rsid w:val="00FE513C"/>
    <w:rsid w:val="00FE5F2A"/>
    <w:rsid w:val="00FE6105"/>
    <w:rsid w:val="00FE68BF"/>
    <w:rsid w:val="00FE6E34"/>
    <w:rsid w:val="00FE7658"/>
    <w:rsid w:val="00FE7E21"/>
    <w:rsid w:val="00FF39D5"/>
    <w:rsid w:val="00FF438D"/>
    <w:rsid w:val="00FF468A"/>
    <w:rsid w:val="00FF4791"/>
    <w:rsid w:val="00FF4887"/>
    <w:rsid w:val="00FF4A5A"/>
    <w:rsid w:val="00FF5905"/>
    <w:rsid w:val="00FF5CA0"/>
    <w:rsid w:val="00FF62F4"/>
    <w:rsid w:val="00FF658B"/>
    <w:rsid w:val="00FF7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741DF"/>
  <w15:docId w15:val="{5B72E283-FFE3-0A40-B66A-274440DD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 w:type="paragraph" w:styleId="DocumentMap">
    <w:name w:val="Document Map"/>
    <w:basedOn w:val="Normal"/>
    <w:link w:val="DocumentMapChar"/>
    <w:uiPriority w:val="99"/>
    <w:semiHidden/>
    <w:unhideWhenUsed/>
    <w:rsid w:val="003D6A8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3D6A8A"/>
    <w:rPr>
      <w:rFonts w:ascii="Lucida Grande" w:hAnsi="Lucida Grande" w:cs="Lucida Grande"/>
      <w:sz w:val="24"/>
      <w:szCs w:val="24"/>
    </w:rPr>
  </w:style>
  <w:style w:type="paragraph" w:styleId="NoSpacing">
    <w:name w:val="No Spacing"/>
    <w:uiPriority w:val="1"/>
    <w:qFormat/>
    <w:rsid w:val="00AA7CFF"/>
    <w:pPr>
      <w:spacing w:line="240" w:lineRule="auto"/>
      <w:ind w:firstLine="720"/>
    </w:pPr>
    <w:rPr>
      <w:rFonts w:ascii="Times New Roman" w:hAnsi="Times New Roman"/>
      <w:sz w:val="24"/>
    </w:rPr>
  </w:style>
  <w:style w:type="character" w:customStyle="1" w:styleId="lg">
    <w:name w:val="lg"/>
    <w:basedOn w:val="DefaultParagraphFont"/>
    <w:rsid w:val="00D1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972">
      <w:bodyDiv w:val="1"/>
      <w:marLeft w:val="0"/>
      <w:marRight w:val="0"/>
      <w:marTop w:val="0"/>
      <w:marBottom w:val="0"/>
      <w:divBdr>
        <w:top w:val="none" w:sz="0" w:space="0" w:color="auto"/>
        <w:left w:val="none" w:sz="0" w:space="0" w:color="auto"/>
        <w:bottom w:val="none" w:sz="0" w:space="0" w:color="auto"/>
        <w:right w:val="none" w:sz="0" w:space="0" w:color="auto"/>
      </w:divBdr>
    </w:div>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05402289">
      <w:bodyDiv w:val="1"/>
      <w:marLeft w:val="0"/>
      <w:marRight w:val="0"/>
      <w:marTop w:val="0"/>
      <w:marBottom w:val="0"/>
      <w:divBdr>
        <w:top w:val="none" w:sz="0" w:space="0" w:color="auto"/>
        <w:left w:val="none" w:sz="0" w:space="0" w:color="auto"/>
        <w:bottom w:val="none" w:sz="0" w:space="0" w:color="auto"/>
        <w:right w:val="none" w:sz="0" w:space="0" w:color="auto"/>
      </w:divBdr>
    </w:div>
    <w:div w:id="368339842">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37527975">
      <w:bodyDiv w:val="1"/>
      <w:marLeft w:val="0"/>
      <w:marRight w:val="0"/>
      <w:marTop w:val="0"/>
      <w:marBottom w:val="0"/>
      <w:divBdr>
        <w:top w:val="none" w:sz="0" w:space="0" w:color="auto"/>
        <w:left w:val="none" w:sz="0" w:space="0" w:color="auto"/>
        <w:bottom w:val="none" w:sz="0" w:space="0" w:color="auto"/>
        <w:right w:val="none" w:sz="0" w:space="0" w:color="auto"/>
      </w:divBdr>
      <w:divsChild>
        <w:div w:id="181088297">
          <w:marLeft w:val="0"/>
          <w:marRight w:val="0"/>
          <w:marTop w:val="0"/>
          <w:marBottom w:val="0"/>
          <w:divBdr>
            <w:top w:val="none" w:sz="0" w:space="0" w:color="auto"/>
            <w:left w:val="none" w:sz="0" w:space="0" w:color="auto"/>
            <w:bottom w:val="none" w:sz="0" w:space="0" w:color="auto"/>
            <w:right w:val="none" w:sz="0" w:space="0" w:color="auto"/>
          </w:divBdr>
        </w:div>
      </w:divsChild>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21158896">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796262759">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008211242">
      <w:bodyDiv w:val="1"/>
      <w:marLeft w:val="0"/>
      <w:marRight w:val="0"/>
      <w:marTop w:val="0"/>
      <w:marBottom w:val="0"/>
      <w:divBdr>
        <w:top w:val="none" w:sz="0" w:space="0" w:color="auto"/>
        <w:left w:val="none" w:sz="0" w:space="0" w:color="auto"/>
        <w:bottom w:val="none" w:sz="0" w:space="0" w:color="auto"/>
        <w:right w:val="none" w:sz="0" w:space="0" w:color="auto"/>
      </w:divBdr>
    </w:div>
    <w:div w:id="1039476883">
      <w:bodyDiv w:val="1"/>
      <w:marLeft w:val="0"/>
      <w:marRight w:val="0"/>
      <w:marTop w:val="0"/>
      <w:marBottom w:val="0"/>
      <w:divBdr>
        <w:top w:val="none" w:sz="0" w:space="0" w:color="auto"/>
        <w:left w:val="none" w:sz="0" w:space="0" w:color="auto"/>
        <w:bottom w:val="none" w:sz="0" w:space="0" w:color="auto"/>
        <w:right w:val="none" w:sz="0" w:space="0" w:color="auto"/>
      </w:divBdr>
    </w:div>
    <w:div w:id="1213077805">
      <w:bodyDiv w:val="1"/>
      <w:marLeft w:val="0"/>
      <w:marRight w:val="0"/>
      <w:marTop w:val="0"/>
      <w:marBottom w:val="0"/>
      <w:divBdr>
        <w:top w:val="none" w:sz="0" w:space="0" w:color="auto"/>
        <w:left w:val="none" w:sz="0" w:space="0" w:color="auto"/>
        <w:bottom w:val="none" w:sz="0" w:space="0" w:color="auto"/>
        <w:right w:val="none" w:sz="0" w:space="0" w:color="auto"/>
      </w:divBdr>
    </w:div>
    <w:div w:id="125096736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313680708">
      <w:bodyDiv w:val="1"/>
      <w:marLeft w:val="0"/>
      <w:marRight w:val="0"/>
      <w:marTop w:val="0"/>
      <w:marBottom w:val="0"/>
      <w:divBdr>
        <w:top w:val="none" w:sz="0" w:space="0" w:color="auto"/>
        <w:left w:val="none" w:sz="0" w:space="0" w:color="auto"/>
        <w:bottom w:val="none" w:sz="0" w:space="0" w:color="auto"/>
        <w:right w:val="none" w:sz="0" w:space="0" w:color="auto"/>
      </w:divBdr>
    </w:div>
    <w:div w:id="1332953979">
      <w:bodyDiv w:val="1"/>
      <w:marLeft w:val="0"/>
      <w:marRight w:val="0"/>
      <w:marTop w:val="0"/>
      <w:marBottom w:val="0"/>
      <w:divBdr>
        <w:top w:val="none" w:sz="0" w:space="0" w:color="auto"/>
        <w:left w:val="none" w:sz="0" w:space="0" w:color="auto"/>
        <w:bottom w:val="none" w:sz="0" w:space="0" w:color="auto"/>
        <w:right w:val="none" w:sz="0" w:space="0" w:color="auto"/>
      </w:divBdr>
    </w:div>
    <w:div w:id="141107968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58645393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740664384">
      <w:bodyDiv w:val="1"/>
      <w:marLeft w:val="0"/>
      <w:marRight w:val="0"/>
      <w:marTop w:val="0"/>
      <w:marBottom w:val="0"/>
      <w:divBdr>
        <w:top w:val="none" w:sz="0" w:space="0" w:color="auto"/>
        <w:left w:val="none" w:sz="0" w:space="0" w:color="auto"/>
        <w:bottom w:val="none" w:sz="0" w:space="0" w:color="auto"/>
        <w:right w:val="none" w:sz="0" w:space="0" w:color="auto"/>
      </w:divBdr>
    </w:div>
    <w:div w:id="1775007703">
      <w:bodyDiv w:val="1"/>
      <w:marLeft w:val="0"/>
      <w:marRight w:val="0"/>
      <w:marTop w:val="0"/>
      <w:marBottom w:val="0"/>
      <w:divBdr>
        <w:top w:val="none" w:sz="0" w:space="0" w:color="auto"/>
        <w:left w:val="none" w:sz="0" w:space="0" w:color="auto"/>
        <w:bottom w:val="none" w:sz="0" w:space="0" w:color="auto"/>
        <w:right w:val="none" w:sz="0" w:space="0" w:color="auto"/>
      </w:divBdr>
    </w:div>
    <w:div w:id="1808433076">
      <w:bodyDiv w:val="1"/>
      <w:marLeft w:val="0"/>
      <w:marRight w:val="0"/>
      <w:marTop w:val="0"/>
      <w:marBottom w:val="0"/>
      <w:divBdr>
        <w:top w:val="none" w:sz="0" w:space="0" w:color="auto"/>
        <w:left w:val="none" w:sz="0" w:space="0" w:color="auto"/>
        <w:bottom w:val="none" w:sz="0" w:space="0" w:color="auto"/>
        <w:right w:val="none" w:sz="0" w:space="0" w:color="auto"/>
      </w:divBdr>
    </w:div>
    <w:div w:id="1846823551">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28293322">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03406225">
      <w:bodyDiv w:val="1"/>
      <w:marLeft w:val="0"/>
      <w:marRight w:val="0"/>
      <w:marTop w:val="0"/>
      <w:marBottom w:val="0"/>
      <w:divBdr>
        <w:top w:val="none" w:sz="0" w:space="0" w:color="auto"/>
        <w:left w:val="none" w:sz="0" w:space="0" w:color="auto"/>
        <w:bottom w:val="none" w:sz="0" w:space="0" w:color="auto"/>
        <w:right w:val="none" w:sz="0" w:space="0" w:color="auto"/>
      </w:divBdr>
      <w:divsChild>
        <w:div w:id="1570385179">
          <w:marLeft w:val="0"/>
          <w:marRight w:val="0"/>
          <w:marTop w:val="0"/>
          <w:marBottom w:val="0"/>
          <w:divBdr>
            <w:top w:val="none" w:sz="0" w:space="0" w:color="auto"/>
            <w:left w:val="none" w:sz="0" w:space="0" w:color="auto"/>
            <w:bottom w:val="none" w:sz="0" w:space="0" w:color="auto"/>
            <w:right w:val="none" w:sz="0" w:space="0" w:color="auto"/>
          </w:divBdr>
        </w:div>
        <w:div w:id="1822581937">
          <w:marLeft w:val="0"/>
          <w:marRight w:val="0"/>
          <w:marTop w:val="0"/>
          <w:marBottom w:val="0"/>
          <w:divBdr>
            <w:top w:val="none" w:sz="0" w:space="0" w:color="auto"/>
            <w:left w:val="none" w:sz="0" w:space="0" w:color="auto"/>
            <w:bottom w:val="none" w:sz="0" w:space="0" w:color="auto"/>
            <w:right w:val="none" w:sz="0" w:space="0" w:color="auto"/>
          </w:divBdr>
        </w:div>
        <w:div w:id="80026525">
          <w:marLeft w:val="0"/>
          <w:marRight w:val="0"/>
          <w:marTop w:val="0"/>
          <w:marBottom w:val="0"/>
          <w:divBdr>
            <w:top w:val="none" w:sz="0" w:space="0" w:color="auto"/>
            <w:left w:val="none" w:sz="0" w:space="0" w:color="auto"/>
            <w:bottom w:val="none" w:sz="0" w:space="0" w:color="auto"/>
            <w:right w:val="none" w:sz="0" w:space="0" w:color="auto"/>
          </w:divBdr>
        </w:div>
        <w:div w:id="1925913867">
          <w:marLeft w:val="0"/>
          <w:marRight w:val="0"/>
          <w:marTop w:val="0"/>
          <w:marBottom w:val="0"/>
          <w:divBdr>
            <w:top w:val="none" w:sz="0" w:space="0" w:color="auto"/>
            <w:left w:val="none" w:sz="0" w:space="0" w:color="auto"/>
            <w:bottom w:val="none" w:sz="0" w:space="0" w:color="auto"/>
            <w:right w:val="none" w:sz="0" w:space="0" w:color="auto"/>
          </w:divBdr>
        </w:div>
        <w:div w:id="831873577">
          <w:marLeft w:val="0"/>
          <w:marRight w:val="0"/>
          <w:marTop w:val="0"/>
          <w:marBottom w:val="0"/>
          <w:divBdr>
            <w:top w:val="none" w:sz="0" w:space="0" w:color="auto"/>
            <w:left w:val="none" w:sz="0" w:space="0" w:color="auto"/>
            <w:bottom w:val="none" w:sz="0" w:space="0" w:color="auto"/>
            <w:right w:val="none" w:sz="0" w:space="0" w:color="auto"/>
          </w:divBdr>
        </w:div>
        <w:div w:id="1710257884">
          <w:marLeft w:val="0"/>
          <w:marRight w:val="0"/>
          <w:marTop w:val="0"/>
          <w:marBottom w:val="0"/>
          <w:divBdr>
            <w:top w:val="none" w:sz="0" w:space="0" w:color="auto"/>
            <w:left w:val="none" w:sz="0" w:space="0" w:color="auto"/>
            <w:bottom w:val="none" w:sz="0" w:space="0" w:color="auto"/>
            <w:right w:val="none" w:sz="0" w:space="0" w:color="auto"/>
          </w:divBdr>
        </w:div>
        <w:div w:id="220748272">
          <w:marLeft w:val="0"/>
          <w:marRight w:val="0"/>
          <w:marTop w:val="0"/>
          <w:marBottom w:val="0"/>
          <w:divBdr>
            <w:top w:val="none" w:sz="0" w:space="0" w:color="auto"/>
            <w:left w:val="none" w:sz="0" w:space="0" w:color="auto"/>
            <w:bottom w:val="none" w:sz="0" w:space="0" w:color="auto"/>
            <w:right w:val="none" w:sz="0" w:space="0" w:color="auto"/>
          </w:divBdr>
        </w:div>
        <w:div w:id="1877429292">
          <w:marLeft w:val="0"/>
          <w:marRight w:val="0"/>
          <w:marTop w:val="0"/>
          <w:marBottom w:val="0"/>
          <w:divBdr>
            <w:top w:val="none" w:sz="0" w:space="0" w:color="auto"/>
            <w:left w:val="none" w:sz="0" w:space="0" w:color="auto"/>
            <w:bottom w:val="none" w:sz="0" w:space="0" w:color="auto"/>
            <w:right w:val="none" w:sz="0" w:space="0" w:color="auto"/>
          </w:divBdr>
        </w:div>
        <w:div w:id="1706713261">
          <w:marLeft w:val="0"/>
          <w:marRight w:val="0"/>
          <w:marTop w:val="0"/>
          <w:marBottom w:val="0"/>
          <w:divBdr>
            <w:top w:val="none" w:sz="0" w:space="0" w:color="auto"/>
            <w:left w:val="none" w:sz="0" w:space="0" w:color="auto"/>
            <w:bottom w:val="none" w:sz="0" w:space="0" w:color="auto"/>
            <w:right w:val="none" w:sz="0" w:space="0" w:color="auto"/>
          </w:divBdr>
        </w:div>
        <w:div w:id="26221148">
          <w:marLeft w:val="0"/>
          <w:marRight w:val="0"/>
          <w:marTop w:val="0"/>
          <w:marBottom w:val="0"/>
          <w:divBdr>
            <w:top w:val="none" w:sz="0" w:space="0" w:color="auto"/>
            <w:left w:val="none" w:sz="0" w:space="0" w:color="auto"/>
            <w:bottom w:val="none" w:sz="0" w:space="0" w:color="auto"/>
            <w:right w:val="none" w:sz="0" w:space="0" w:color="auto"/>
          </w:divBdr>
        </w:div>
        <w:div w:id="1253780045">
          <w:marLeft w:val="0"/>
          <w:marRight w:val="0"/>
          <w:marTop w:val="0"/>
          <w:marBottom w:val="0"/>
          <w:divBdr>
            <w:top w:val="none" w:sz="0" w:space="0" w:color="auto"/>
            <w:left w:val="none" w:sz="0" w:space="0" w:color="auto"/>
            <w:bottom w:val="none" w:sz="0" w:space="0" w:color="auto"/>
            <w:right w:val="none" w:sz="0" w:space="0" w:color="auto"/>
          </w:divBdr>
        </w:div>
        <w:div w:id="1394280819">
          <w:marLeft w:val="0"/>
          <w:marRight w:val="0"/>
          <w:marTop w:val="0"/>
          <w:marBottom w:val="0"/>
          <w:divBdr>
            <w:top w:val="none" w:sz="0" w:space="0" w:color="auto"/>
            <w:left w:val="none" w:sz="0" w:space="0" w:color="auto"/>
            <w:bottom w:val="none" w:sz="0" w:space="0" w:color="auto"/>
            <w:right w:val="none" w:sz="0" w:space="0" w:color="auto"/>
          </w:divBdr>
        </w:div>
        <w:div w:id="85270080">
          <w:marLeft w:val="0"/>
          <w:marRight w:val="0"/>
          <w:marTop w:val="0"/>
          <w:marBottom w:val="0"/>
          <w:divBdr>
            <w:top w:val="none" w:sz="0" w:space="0" w:color="auto"/>
            <w:left w:val="none" w:sz="0" w:space="0" w:color="auto"/>
            <w:bottom w:val="none" w:sz="0" w:space="0" w:color="auto"/>
            <w:right w:val="none" w:sz="0" w:space="0" w:color="auto"/>
          </w:divBdr>
        </w:div>
        <w:div w:id="338822473">
          <w:marLeft w:val="0"/>
          <w:marRight w:val="0"/>
          <w:marTop w:val="0"/>
          <w:marBottom w:val="0"/>
          <w:divBdr>
            <w:top w:val="none" w:sz="0" w:space="0" w:color="auto"/>
            <w:left w:val="none" w:sz="0" w:space="0" w:color="auto"/>
            <w:bottom w:val="none" w:sz="0" w:space="0" w:color="auto"/>
            <w:right w:val="none" w:sz="0" w:space="0" w:color="auto"/>
          </w:divBdr>
        </w:div>
        <w:div w:id="1524788108">
          <w:marLeft w:val="0"/>
          <w:marRight w:val="0"/>
          <w:marTop w:val="0"/>
          <w:marBottom w:val="0"/>
          <w:divBdr>
            <w:top w:val="none" w:sz="0" w:space="0" w:color="auto"/>
            <w:left w:val="none" w:sz="0" w:space="0" w:color="auto"/>
            <w:bottom w:val="none" w:sz="0" w:space="0" w:color="auto"/>
            <w:right w:val="none" w:sz="0" w:space="0" w:color="auto"/>
          </w:divBdr>
        </w:div>
      </w:divsChild>
    </w:div>
    <w:div w:id="2128770078">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B5936-A1ED-F34D-B3F4-A789C23F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rosenberg-template.docx</Template>
  <TotalTime>1</TotalTime>
  <Pages>22</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3</cp:revision>
  <cp:lastPrinted>2017-08-24T16:43:00Z</cp:lastPrinted>
  <dcterms:created xsi:type="dcterms:W3CDTF">2018-02-26T03:31:00Z</dcterms:created>
  <dcterms:modified xsi:type="dcterms:W3CDTF">2018-02-26T03:32:00Z</dcterms:modified>
</cp:coreProperties>
</file>